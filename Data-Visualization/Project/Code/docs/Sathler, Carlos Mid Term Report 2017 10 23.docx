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037B73" w14:textId="77777777" w:rsidR="00100D76" w:rsidRPr="00390586" w:rsidRDefault="00100D76" w:rsidP="00B822A3">
      <w:pPr>
        <w:pStyle w:val="TITLEPAGEALLCAPS"/>
        <w:spacing w:line="480" w:lineRule="auto"/>
      </w:pPr>
    </w:p>
    <w:p w14:paraId="4AA3AF56" w14:textId="77777777" w:rsidR="00947AE8" w:rsidRPr="00390586" w:rsidRDefault="00947AE8" w:rsidP="00B822A3">
      <w:pPr>
        <w:pStyle w:val="TITLEPAGEALLCAPS"/>
        <w:spacing w:line="480" w:lineRule="auto"/>
      </w:pPr>
    </w:p>
    <w:p w14:paraId="048A57CE" w14:textId="77777777" w:rsidR="00100D76" w:rsidRDefault="00100D76" w:rsidP="00B822A3">
      <w:pPr>
        <w:pStyle w:val="TITLEPAGEALLCAPS"/>
        <w:spacing w:line="480" w:lineRule="auto"/>
      </w:pPr>
    </w:p>
    <w:p w14:paraId="4A5719FB" w14:textId="77777777" w:rsidR="00B822A3" w:rsidRPr="00390586" w:rsidRDefault="00B822A3" w:rsidP="00B822A3">
      <w:pPr>
        <w:pStyle w:val="TITLEPAGEALLCAPS"/>
        <w:spacing w:line="480" w:lineRule="auto"/>
      </w:pPr>
    </w:p>
    <w:p w14:paraId="0A8C891B" w14:textId="77777777" w:rsidR="00947AE8" w:rsidRPr="00390586" w:rsidRDefault="00947AE8" w:rsidP="00B822A3">
      <w:pPr>
        <w:pStyle w:val="TITLEPAGEALLCAPS"/>
        <w:spacing w:line="480" w:lineRule="auto"/>
      </w:pPr>
    </w:p>
    <w:p w14:paraId="4C7478E5" w14:textId="77777777" w:rsidR="00B822A3" w:rsidRPr="00B822A3" w:rsidRDefault="003D3035" w:rsidP="0037211A">
      <w:pPr>
        <w:pStyle w:val="TITLEPAGEALLCAPS"/>
        <w:spacing w:line="480" w:lineRule="auto"/>
        <w:ind w:right="0"/>
        <w:rPr>
          <w:b/>
          <w:caps w:val="0"/>
        </w:rPr>
      </w:pPr>
      <w:r w:rsidRPr="003D3035">
        <w:rPr>
          <w:b/>
          <w:caps w:val="0"/>
        </w:rPr>
        <w:t>Visualizing Gerrymandering</w:t>
      </w:r>
      <w:r w:rsidR="00A22520" w:rsidRPr="00B822A3">
        <w:rPr>
          <w:b/>
          <w:caps w:val="0"/>
        </w:rPr>
        <w:t xml:space="preserve">: </w:t>
      </w:r>
    </w:p>
    <w:p w14:paraId="2B4EC9DA" w14:textId="77777777" w:rsidR="005A0CB8" w:rsidRPr="00B822A3" w:rsidRDefault="003D3035" w:rsidP="003D3035">
      <w:pPr>
        <w:pStyle w:val="TITLEPAGEALLCAPS"/>
        <w:tabs>
          <w:tab w:val="left" w:pos="9360"/>
        </w:tabs>
        <w:spacing w:line="480" w:lineRule="auto"/>
        <w:ind w:right="0"/>
        <w:rPr>
          <w:b/>
          <w:caps w:val="0"/>
        </w:rPr>
      </w:pPr>
      <w:r w:rsidRPr="003D3035">
        <w:rPr>
          <w:b/>
          <w:caps w:val="0"/>
        </w:rPr>
        <w:t xml:space="preserve">Efficiency Gap Analysis of </w:t>
      </w:r>
      <w:r w:rsidR="00F066B5" w:rsidRPr="003D3035">
        <w:rPr>
          <w:b/>
          <w:caps w:val="0"/>
        </w:rPr>
        <w:t>the 2016</w:t>
      </w:r>
      <w:r w:rsidRPr="003D3035">
        <w:rPr>
          <w:b/>
          <w:caps w:val="0"/>
        </w:rPr>
        <w:t xml:space="preserve"> House of Representatives Election Results</w:t>
      </w:r>
    </w:p>
    <w:p w14:paraId="08A26FD0" w14:textId="77777777" w:rsidR="00947AE8" w:rsidRDefault="00947AE8" w:rsidP="00B822A3">
      <w:pPr>
        <w:pStyle w:val="TITLEPAGEALLCAPS"/>
        <w:spacing w:line="480" w:lineRule="auto"/>
      </w:pPr>
    </w:p>
    <w:p w14:paraId="5AA83A34" w14:textId="77777777" w:rsidR="008D4E33" w:rsidRPr="00390586" w:rsidRDefault="008D4E33" w:rsidP="00B822A3">
      <w:pPr>
        <w:pStyle w:val="TITLEPAGEALLCAPS"/>
        <w:spacing w:line="480" w:lineRule="auto"/>
      </w:pPr>
    </w:p>
    <w:p w14:paraId="02CDCD36" w14:textId="77777777" w:rsidR="00947AE8" w:rsidRPr="00390586" w:rsidRDefault="00947AE8" w:rsidP="00B822A3">
      <w:pPr>
        <w:pStyle w:val="TITLEPAGEALLCAPS"/>
        <w:spacing w:line="480" w:lineRule="auto"/>
      </w:pPr>
    </w:p>
    <w:p w14:paraId="2C464ECF" w14:textId="77777777" w:rsidR="00947AE8" w:rsidRPr="00390586" w:rsidRDefault="00947AE8" w:rsidP="00B822A3">
      <w:pPr>
        <w:pStyle w:val="TITLEPAGEALLCAPS"/>
        <w:spacing w:line="480" w:lineRule="auto"/>
      </w:pPr>
    </w:p>
    <w:p w14:paraId="204A2BE7" w14:textId="77777777" w:rsidR="005A0CB8" w:rsidRDefault="005A0CB8" w:rsidP="00B822A3">
      <w:pPr>
        <w:pStyle w:val="TITLEPAGEALLCAPS"/>
        <w:spacing w:line="480" w:lineRule="auto"/>
      </w:pPr>
    </w:p>
    <w:p w14:paraId="5882F916" w14:textId="77777777" w:rsidR="00B822A3" w:rsidRPr="00390586" w:rsidRDefault="00B822A3" w:rsidP="00B822A3">
      <w:pPr>
        <w:pStyle w:val="TITLEPAGEALLCAPS"/>
        <w:spacing w:line="480" w:lineRule="auto"/>
      </w:pPr>
    </w:p>
    <w:p w14:paraId="339A955D" w14:textId="77777777" w:rsidR="005A0CB8" w:rsidRPr="00390586" w:rsidRDefault="005A0CB8" w:rsidP="00B822A3">
      <w:pPr>
        <w:pStyle w:val="TITLEPAGEALLCAPS"/>
        <w:spacing w:line="480" w:lineRule="auto"/>
      </w:pPr>
    </w:p>
    <w:p w14:paraId="4C60D87E" w14:textId="77777777" w:rsidR="005A0CB8" w:rsidRPr="00390586" w:rsidRDefault="005A0CB8" w:rsidP="00B822A3">
      <w:pPr>
        <w:pStyle w:val="TITLEPAGEALLCAPS"/>
        <w:spacing w:line="480" w:lineRule="auto"/>
      </w:pPr>
    </w:p>
    <w:p w14:paraId="3A5E2D18" w14:textId="77777777" w:rsidR="005A0CB8" w:rsidRDefault="003D3035" w:rsidP="00B822A3">
      <w:pPr>
        <w:pStyle w:val="TitlePageTitleCaps"/>
        <w:spacing w:line="480" w:lineRule="auto"/>
      </w:pPr>
      <w:r>
        <w:t>Carlos Sathler</w:t>
      </w:r>
    </w:p>
    <w:p w14:paraId="49F4CAF5" w14:textId="77777777" w:rsidR="005A0CB8" w:rsidRDefault="003D3035" w:rsidP="00B822A3">
      <w:pPr>
        <w:pStyle w:val="TitlePageTitleCaps"/>
        <w:spacing w:line="480" w:lineRule="auto"/>
      </w:pPr>
      <w:r>
        <w:t>I590 – Data Visualization</w:t>
      </w:r>
      <w:r w:rsidR="002A16AF">
        <w:t xml:space="preserve"> </w:t>
      </w:r>
    </w:p>
    <w:p w14:paraId="4F1AFFA8" w14:textId="77777777" w:rsidR="00947AE8" w:rsidRDefault="003D3035" w:rsidP="00B822A3">
      <w:pPr>
        <w:pStyle w:val="TitlePageTitleCaps"/>
        <w:spacing w:line="480" w:lineRule="auto"/>
      </w:pPr>
      <w:r>
        <w:t>October 24, 2017</w:t>
      </w:r>
    </w:p>
    <w:p w14:paraId="59CEA406" w14:textId="77777777" w:rsidR="005A0CB8" w:rsidRPr="005A0CB8" w:rsidRDefault="005A0CB8" w:rsidP="005A0CB8"/>
    <w:p w14:paraId="67776BC5" w14:textId="77777777" w:rsidR="005A0CB8" w:rsidRPr="005A0CB8" w:rsidRDefault="005A0CB8" w:rsidP="005A0CB8">
      <w:pPr>
        <w:sectPr w:rsidR="005A0CB8" w:rsidRPr="005A0CB8">
          <w:headerReference w:type="default" r:id="rId9"/>
          <w:pgSz w:w="12240" w:h="15840" w:code="1"/>
          <w:pgMar w:top="1440" w:right="1440" w:bottom="1440" w:left="1440" w:header="720" w:footer="720" w:gutter="0"/>
          <w:cols w:space="720"/>
          <w:titlePg/>
        </w:sectPr>
      </w:pPr>
    </w:p>
    <w:p w14:paraId="6B6E4C7D" w14:textId="77777777" w:rsidR="000C3B0B" w:rsidRPr="000C3B0B" w:rsidRDefault="003D3035" w:rsidP="007865F8">
      <w:pPr>
        <w:pStyle w:val="Heading1"/>
      </w:pPr>
      <w:r>
        <w:lastRenderedPageBreak/>
        <w:t>Introduction</w:t>
      </w:r>
    </w:p>
    <w:p w14:paraId="1BF7DECF" w14:textId="48121357" w:rsidR="008A1FB2" w:rsidRDefault="00194DA7" w:rsidP="00194DA7">
      <w:pPr>
        <w:shd w:val="clear" w:color="auto" w:fill="FFFFFF"/>
        <w:rPr>
          <w:color w:val="24292E"/>
        </w:rPr>
      </w:pPr>
      <w:r w:rsidRPr="00284032">
        <w:rPr>
          <w:color w:val="24292E"/>
        </w:rPr>
        <w:t xml:space="preserve">Gerrymandering is “a practice intended to establish a political advantage for a particular party or group by manipulating </w:t>
      </w:r>
      <w:hyperlink r:id="rId10" w:tooltip="Boundary delimitation" w:history="1">
        <w:r w:rsidRPr="00284032">
          <w:rPr>
            <w:color w:val="24292E"/>
          </w:rPr>
          <w:t>district boundaries</w:t>
        </w:r>
      </w:hyperlink>
      <w:r w:rsidRPr="00284032">
        <w:rPr>
          <w:color w:val="24292E"/>
        </w:rPr>
        <w:t>”.</w:t>
      </w:r>
      <w:r w:rsidR="000D7AA7" w:rsidRPr="00284032">
        <w:rPr>
          <w:rStyle w:val="FootnoteReference"/>
          <w:color w:val="24292E"/>
        </w:rPr>
        <w:footnoteReference w:id="1"/>
      </w:r>
      <w:r w:rsidRPr="00284032">
        <w:rPr>
          <w:color w:val="24292E"/>
        </w:rPr>
        <w:t xml:space="preserve">  </w:t>
      </w:r>
      <w:r w:rsidR="007A38DC">
        <w:rPr>
          <w:color w:val="24292E"/>
        </w:rPr>
        <w:t>According to the Brennan Center for Justice, there are 3 ongoing cases of gerrymandering being disputed in court.</w:t>
      </w:r>
      <w:r w:rsidR="007A38DC">
        <w:rPr>
          <w:rStyle w:val="FootnoteReference"/>
          <w:color w:val="24292E"/>
        </w:rPr>
        <w:footnoteReference w:id="2"/>
      </w:r>
      <w:r w:rsidR="007A38DC">
        <w:rPr>
          <w:color w:val="24292E"/>
        </w:rPr>
        <w:t xml:space="preserve">  One of them, </w:t>
      </w:r>
      <w:r w:rsidR="007A38DC" w:rsidRPr="001B5CA1">
        <w:rPr>
          <w:i/>
          <w:color w:val="24292E"/>
        </w:rPr>
        <w:t xml:space="preserve">Gill </w:t>
      </w:r>
      <w:r w:rsidR="001B5CA1" w:rsidRPr="001B5CA1">
        <w:rPr>
          <w:i/>
          <w:color w:val="24292E"/>
        </w:rPr>
        <w:t>v.</w:t>
      </w:r>
      <w:r w:rsidR="007A38DC" w:rsidRPr="001B5CA1">
        <w:rPr>
          <w:i/>
          <w:color w:val="24292E"/>
        </w:rPr>
        <w:t xml:space="preserve"> Whitford</w:t>
      </w:r>
      <w:r w:rsidR="007A38DC">
        <w:rPr>
          <w:color w:val="24292E"/>
        </w:rPr>
        <w:t xml:space="preserve">, has reached the US Supreme Court.  </w:t>
      </w:r>
      <w:r w:rsidR="008A1FB2">
        <w:rPr>
          <w:color w:val="24292E"/>
        </w:rPr>
        <w:t xml:space="preserve">The plaintiffs contend the Wisconsin Legislature has </w:t>
      </w:r>
      <w:r w:rsidR="001B5CA1">
        <w:rPr>
          <w:color w:val="24292E"/>
        </w:rPr>
        <w:t>hindered</w:t>
      </w:r>
      <w:r w:rsidR="008A1FB2">
        <w:rPr>
          <w:color w:val="24292E"/>
        </w:rPr>
        <w:t xml:space="preserve"> their </w:t>
      </w:r>
      <w:r w:rsidR="001B5CA1">
        <w:rPr>
          <w:color w:val="24292E"/>
        </w:rPr>
        <w:t>First and Fourteenth Amendment rights by favoring the republican part in the way the legislature drew district lines after the census of 2010.  Gerrymandering is a spurious political practice because it has the potential to silence a political party and make its political views and proposals inconsequential, threatening therefore the very fabric of our democracy.</w:t>
      </w:r>
    </w:p>
    <w:p w14:paraId="01795525" w14:textId="0F2B5D8E" w:rsidR="00194DA7" w:rsidRDefault="00194DA7" w:rsidP="00194DA7">
      <w:pPr>
        <w:shd w:val="clear" w:color="auto" w:fill="FFFFFF"/>
        <w:rPr>
          <w:color w:val="24292E"/>
        </w:rPr>
      </w:pPr>
      <w:r w:rsidRPr="00284032">
        <w:rPr>
          <w:color w:val="24292E"/>
        </w:rPr>
        <w:t>An easy way to explain gerrymandering is i</w:t>
      </w:r>
      <w:r w:rsidR="00A03F7D" w:rsidRPr="00284032">
        <w:rPr>
          <w:color w:val="24292E"/>
        </w:rPr>
        <w:t>llustrated in Figure 1 below</w:t>
      </w:r>
      <w:r w:rsidRPr="00284032">
        <w:rPr>
          <w:color w:val="24292E"/>
        </w:rPr>
        <w:t>.</w:t>
      </w:r>
      <w:bookmarkStart w:id="0" w:name="_Ref369949785"/>
      <w:r w:rsidR="000D7AA7" w:rsidRPr="00284032">
        <w:rPr>
          <w:rStyle w:val="FootnoteReference"/>
          <w:color w:val="24292E"/>
        </w:rPr>
        <w:footnoteReference w:id="3"/>
      </w:r>
      <w:bookmarkEnd w:id="0"/>
    </w:p>
    <w:p w14:paraId="6D6FB2D2" w14:textId="2431D678" w:rsidR="001B5CA1" w:rsidRDefault="001B5CA1" w:rsidP="001B5CA1">
      <w:pPr>
        <w:shd w:val="clear" w:color="auto" w:fill="FFFFFF"/>
        <w:spacing w:line="240" w:lineRule="auto"/>
        <w:ind w:firstLine="1440"/>
        <w:rPr>
          <w:color w:val="24292E"/>
        </w:rPr>
      </w:pPr>
      <w:r>
        <w:rPr>
          <w:noProof/>
        </w:rPr>
        <w:drawing>
          <wp:inline distT="0" distB="0" distL="0" distR="0" wp14:anchorId="3751C787" wp14:editId="21F8015C">
            <wp:extent cx="3965225" cy="2189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65855" cy="218948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4BDE597E" w14:textId="712C191F" w:rsidR="00A03F7D" w:rsidRPr="0096781E" w:rsidRDefault="00A03F7D" w:rsidP="001B5CA1">
      <w:pPr>
        <w:ind w:firstLine="1260"/>
        <w:rPr>
          <w:color w:val="24292E"/>
          <w:szCs w:val="24"/>
          <w:vertAlign w:val="superscript"/>
        </w:rPr>
      </w:pPr>
      <w:r w:rsidRPr="00284032">
        <w:rPr>
          <w:color w:val="24292E"/>
        </w:rPr>
        <w:t>Figure 1 – The best explanation of ger</w:t>
      </w:r>
      <w:r w:rsidR="00B379BB">
        <w:rPr>
          <w:color w:val="24292E"/>
        </w:rPr>
        <w:t>rymandering you will ever see.</w:t>
      </w:r>
      <w:r w:rsidR="0096781E" w:rsidRPr="0096781E">
        <w:rPr>
          <w:color w:val="24292E"/>
          <w:szCs w:val="24"/>
          <w:vertAlign w:val="superscript"/>
        </w:rPr>
        <w:fldChar w:fldCharType="begin"/>
      </w:r>
      <w:r w:rsidR="0096781E" w:rsidRPr="0096781E">
        <w:rPr>
          <w:color w:val="24292E"/>
          <w:szCs w:val="24"/>
          <w:vertAlign w:val="superscript"/>
        </w:rPr>
        <w:instrText xml:space="preserve"> NOTEREF _Ref369949785 \h </w:instrText>
      </w:r>
      <w:r w:rsidR="0096781E" w:rsidRPr="0096781E">
        <w:rPr>
          <w:color w:val="24292E"/>
          <w:szCs w:val="24"/>
          <w:vertAlign w:val="superscript"/>
        </w:rPr>
      </w:r>
      <w:r w:rsidR="0096781E" w:rsidRPr="0096781E">
        <w:rPr>
          <w:color w:val="24292E"/>
          <w:szCs w:val="24"/>
          <w:vertAlign w:val="superscript"/>
        </w:rPr>
        <w:fldChar w:fldCharType="separate"/>
      </w:r>
      <w:r w:rsidR="003A53B7">
        <w:rPr>
          <w:color w:val="24292E"/>
          <w:szCs w:val="24"/>
          <w:vertAlign w:val="superscript"/>
        </w:rPr>
        <w:t>2</w:t>
      </w:r>
      <w:r w:rsidR="0096781E" w:rsidRPr="0096781E">
        <w:rPr>
          <w:color w:val="24292E"/>
          <w:szCs w:val="24"/>
          <w:vertAlign w:val="superscript"/>
        </w:rPr>
        <w:fldChar w:fldCharType="end"/>
      </w:r>
    </w:p>
    <w:p w14:paraId="2C1C2242" w14:textId="593305FB" w:rsidR="00912CEB" w:rsidRPr="00284032" w:rsidRDefault="00912CEB" w:rsidP="000D7AA7">
      <w:pPr>
        <w:shd w:val="clear" w:color="auto" w:fill="FFFFFF"/>
        <w:rPr>
          <w:color w:val="24292E"/>
        </w:rPr>
      </w:pPr>
      <w:r w:rsidRPr="00284032">
        <w:rPr>
          <w:color w:val="24292E"/>
        </w:rPr>
        <w:lastRenderedPageBreak/>
        <w:t xml:space="preserve"> </w:t>
      </w:r>
      <w:r w:rsidR="000D7AA7" w:rsidRPr="00284032">
        <w:rPr>
          <w:color w:val="24292E"/>
        </w:rPr>
        <w:t>The leftmost picture in Figure 1 represents a population of 50 people in a hypothetical rectangular state. Imagine this state can elect 5 representatives to the US House of Representatives, each representing 10 people.  Since the proportion of red and blue voters is 2:3, a perfectly fair election would elect 2 representatives of the “red” party and 3 representatives of the “blue” party to the House of Representatives</w:t>
      </w:r>
      <w:r w:rsidR="006424D6" w:rsidRPr="00284032">
        <w:rPr>
          <w:color w:val="24292E"/>
        </w:rPr>
        <w:t>.</w:t>
      </w:r>
    </w:p>
    <w:p w14:paraId="435DD381" w14:textId="27B7F166" w:rsidR="000D7AA7" w:rsidRPr="00E811D8" w:rsidRDefault="000D7AA7" w:rsidP="000D7AA7">
      <w:pPr>
        <w:shd w:val="clear" w:color="auto" w:fill="FFFFFF"/>
        <w:rPr>
          <w:color w:val="24292E"/>
        </w:rPr>
      </w:pPr>
      <w:r w:rsidRPr="00284032">
        <w:rPr>
          <w:color w:val="24292E"/>
        </w:rPr>
        <w:t>The grouping of voters by boundaries inside a state is called “districting”.  Districts are redefined every 10 years based on census numbers, so that each district have the same</w:t>
      </w:r>
      <w:r>
        <w:rPr>
          <w:rFonts w:ascii="Arial" w:hAnsi="Arial" w:cs="Arial"/>
          <w:color w:val="24292E"/>
        </w:rPr>
        <w:t xml:space="preserve"> </w:t>
      </w:r>
      <w:r w:rsidRPr="00E811D8">
        <w:rPr>
          <w:color w:val="24292E"/>
        </w:rPr>
        <w:t>population.  Each electoral district in a congressional election will elect a single representative.</w:t>
      </w:r>
      <w:r w:rsidRPr="00E811D8">
        <w:rPr>
          <w:rStyle w:val="FootnoteReference"/>
          <w:color w:val="24292E"/>
        </w:rPr>
        <w:footnoteReference w:id="4"/>
      </w:r>
      <w:r>
        <w:rPr>
          <w:rFonts w:ascii="Arial" w:hAnsi="Arial" w:cs="Arial"/>
          <w:color w:val="24292E"/>
        </w:rPr>
        <w:t xml:space="preserve">  </w:t>
      </w:r>
      <w:r w:rsidRPr="00E811D8">
        <w:rPr>
          <w:color w:val="24292E"/>
        </w:rPr>
        <w:t>On Figure 1, the second picture on the left shows district boundaries achieving ideal representation; the third and fourth show examples of districting that favor one or the other party, and are both unfair.  The third illustration is unfair to “red” voters and the fourth is unfair to “blue” voters.</w:t>
      </w:r>
    </w:p>
    <w:p w14:paraId="29C6C2AD" w14:textId="78361C98" w:rsidR="002C7B36" w:rsidRDefault="00760355" w:rsidP="00760355">
      <w:pPr>
        <w:shd w:val="clear" w:color="auto" w:fill="FFFFFF"/>
        <w:rPr>
          <w:color w:val="24292E"/>
        </w:rPr>
      </w:pPr>
      <w:r w:rsidRPr="00E811D8">
        <w:rPr>
          <w:color w:val="24292E"/>
        </w:rPr>
        <w:t xml:space="preserve">The primary motivation for our project is the identification of states where certain parties are blatantly under/over represented due to unfair districting.  We will </w:t>
      </w:r>
      <w:r w:rsidR="002C7B36">
        <w:rPr>
          <w:color w:val="24292E"/>
        </w:rPr>
        <w:t xml:space="preserve">primarily </w:t>
      </w:r>
      <w:r w:rsidRPr="00E811D8">
        <w:rPr>
          <w:color w:val="24292E"/>
        </w:rPr>
        <w:t>use the concept of “efficiency gap” for our analysis.  This concept was conceived for the specific purpose of assessing gerrymandering</w:t>
      </w:r>
      <w:r w:rsidRPr="00E811D8">
        <w:rPr>
          <w:rStyle w:val="FootnoteReference"/>
          <w:color w:val="24292E"/>
        </w:rPr>
        <w:footnoteReference w:id="5"/>
      </w:r>
      <w:r w:rsidRPr="00E811D8">
        <w:rPr>
          <w:color w:val="24292E"/>
          <w:szCs w:val="24"/>
          <w:vertAlign w:val="superscript"/>
        </w:rPr>
        <w:t>,</w:t>
      </w:r>
      <w:r w:rsidRPr="00E811D8">
        <w:rPr>
          <w:rStyle w:val="FootnoteReference"/>
          <w:color w:val="24292E"/>
        </w:rPr>
        <w:footnoteReference w:id="6"/>
      </w:r>
      <w:r>
        <w:rPr>
          <w:rFonts w:ascii="Arial" w:hAnsi="Arial" w:cs="Arial"/>
          <w:color w:val="24292E"/>
        </w:rPr>
        <w:t xml:space="preserve"> </w:t>
      </w:r>
      <w:r w:rsidRPr="00E811D8">
        <w:rPr>
          <w:color w:val="24292E"/>
        </w:rPr>
        <w:t>and is being used in the current Wisconsin gerrymandering case</w:t>
      </w:r>
      <w:r w:rsidR="002C7B36">
        <w:rPr>
          <w:color w:val="24292E"/>
        </w:rPr>
        <w:t xml:space="preserve"> </w:t>
      </w:r>
      <w:r w:rsidR="002C7B36" w:rsidRPr="001D49C3">
        <w:rPr>
          <w:i/>
          <w:color w:val="24292E"/>
        </w:rPr>
        <w:t>Gill v. Whitford</w:t>
      </w:r>
      <w:r w:rsidRPr="00E811D8">
        <w:rPr>
          <w:color w:val="24292E"/>
        </w:rPr>
        <w:t>.</w:t>
      </w:r>
      <w:r w:rsidRPr="00E811D8">
        <w:rPr>
          <w:rStyle w:val="FootnoteReference"/>
          <w:color w:val="24292E"/>
        </w:rPr>
        <w:footnoteReference w:id="7"/>
      </w:r>
      <w:r w:rsidR="006A55FD" w:rsidRPr="006A55FD">
        <w:rPr>
          <w:color w:val="24292E"/>
          <w:szCs w:val="24"/>
          <w:vertAlign w:val="superscript"/>
        </w:rPr>
        <w:t>,</w:t>
      </w:r>
      <w:r w:rsidR="006A55FD">
        <w:rPr>
          <w:rStyle w:val="FootnoteReference"/>
          <w:color w:val="24292E"/>
          <w:szCs w:val="24"/>
        </w:rPr>
        <w:footnoteReference w:id="8"/>
      </w:r>
      <w:r w:rsidR="002C7B36" w:rsidRPr="00E811D8">
        <w:rPr>
          <w:color w:val="24292E"/>
        </w:rPr>
        <w:t xml:space="preserve"> </w:t>
      </w:r>
      <w:r w:rsidR="002C7B36">
        <w:rPr>
          <w:color w:val="24292E"/>
        </w:rPr>
        <w:t xml:space="preserve"> </w:t>
      </w:r>
    </w:p>
    <w:p w14:paraId="6E365699" w14:textId="78885820" w:rsidR="00225A22" w:rsidRPr="00EC5DCE" w:rsidRDefault="002C7B36" w:rsidP="00225A22">
      <w:pPr>
        <w:shd w:val="clear" w:color="auto" w:fill="FFFFFF"/>
        <w:rPr>
          <w:color w:val="24292E"/>
        </w:rPr>
      </w:pPr>
      <w:r>
        <w:rPr>
          <w:color w:val="24292E"/>
        </w:rPr>
        <w:lastRenderedPageBreak/>
        <w:t xml:space="preserve">Central to the “efficiency gap” metric is another concept called “wasted vote”.  </w:t>
      </w:r>
      <w:r w:rsidR="00225A22" w:rsidRPr="00E811D8">
        <w:rPr>
          <w:color w:val="24292E"/>
        </w:rPr>
        <w:t xml:space="preserve">A “wasted vote” is a vote that does not contribute to win an election.  So all votes for a losing candidate are “wasted” in that sense, and all votes for a winning candidate </w:t>
      </w:r>
      <w:r w:rsidR="005E6A91">
        <w:rPr>
          <w:color w:val="24292E"/>
        </w:rPr>
        <w:t>in excess of the number of votes needed to</w:t>
      </w:r>
      <w:r w:rsidR="00225A22" w:rsidRPr="00E811D8">
        <w:rPr>
          <w:color w:val="24292E"/>
        </w:rPr>
        <w:t xml:space="preserve"> win the election are also </w:t>
      </w:r>
      <w:r w:rsidR="00EC5DCE">
        <w:rPr>
          <w:color w:val="24292E"/>
        </w:rPr>
        <w:t>“</w:t>
      </w:r>
      <w:r w:rsidR="00225A22" w:rsidRPr="00E811D8">
        <w:rPr>
          <w:color w:val="24292E"/>
        </w:rPr>
        <w:t>wasted</w:t>
      </w:r>
      <w:r w:rsidR="00EC5DCE">
        <w:rPr>
          <w:color w:val="24292E"/>
        </w:rPr>
        <w:t>”</w:t>
      </w:r>
      <w:r w:rsidR="00225A22" w:rsidRPr="00E811D8">
        <w:rPr>
          <w:color w:val="24292E"/>
        </w:rPr>
        <w:t xml:space="preserve">.  </w:t>
      </w:r>
      <w:r w:rsidR="00EC5DCE">
        <w:rPr>
          <w:color w:val="24292E"/>
        </w:rPr>
        <w:t xml:space="preserve"> </w:t>
      </w:r>
      <w:r w:rsidR="00EC5DCE" w:rsidRPr="00E811D8">
        <w:rPr>
          <w:color w:val="24292E"/>
        </w:rPr>
        <w:t>The efficiency gap is calculated as “the difference between the two parties' wasted votes, divided by the total number of votes”.</w:t>
      </w:r>
      <w:r w:rsidR="00EC5DCE" w:rsidRPr="00E811D8">
        <w:rPr>
          <w:rStyle w:val="FootnoteReference"/>
          <w:color w:val="24292E"/>
        </w:rPr>
        <w:footnoteReference w:id="9"/>
      </w:r>
      <w:r w:rsidR="00EC5DCE" w:rsidRPr="00E811D8">
        <w:rPr>
          <w:color w:val="24292E"/>
        </w:rPr>
        <w:t xml:space="preserve"> </w:t>
      </w:r>
      <w:r w:rsidR="00EC5DCE">
        <w:rPr>
          <w:rFonts w:ascii="Arial" w:hAnsi="Arial" w:cs="Arial"/>
          <w:color w:val="24292E"/>
        </w:rPr>
        <w:t xml:space="preserve"> </w:t>
      </w:r>
      <w:r w:rsidR="00EC5DCE">
        <w:rPr>
          <w:color w:val="24292E"/>
        </w:rPr>
        <w:t xml:space="preserve">The metric therefore </w:t>
      </w:r>
      <w:r w:rsidR="00225A22" w:rsidRPr="00E811D8">
        <w:rPr>
          <w:color w:val="24292E"/>
        </w:rPr>
        <w:t>measures the percentage of votes that failed to contribute to place a party’s candidate on an electoral seat.</w:t>
      </w:r>
    </w:p>
    <w:p w14:paraId="45B6CF2A" w14:textId="57BDFFD5" w:rsidR="00225A22" w:rsidRPr="00E811D8" w:rsidRDefault="002C7B36" w:rsidP="00225A22">
      <w:pPr>
        <w:shd w:val="clear" w:color="auto" w:fill="FFFFFF"/>
        <w:rPr>
          <w:color w:val="24292E"/>
        </w:rPr>
      </w:pPr>
      <w:r>
        <w:rPr>
          <w:color w:val="24292E"/>
        </w:rPr>
        <w:t>The issue of vote “efficiency” and “waste”</w:t>
      </w:r>
      <w:r w:rsidR="00225A22" w:rsidRPr="00E811D8">
        <w:rPr>
          <w:color w:val="24292E"/>
        </w:rPr>
        <w:t xml:space="preserve"> can be well illustrated by </w:t>
      </w:r>
      <w:r w:rsidR="00EC5DCE">
        <w:rPr>
          <w:color w:val="24292E"/>
        </w:rPr>
        <w:t xml:space="preserve">the 2016 congressional election results shown </w:t>
      </w:r>
      <w:r w:rsidR="00FD7111" w:rsidRPr="00E811D8">
        <w:rPr>
          <w:color w:val="24292E"/>
        </w:rPr>
        <w:t>in Figure 2</w:t>
      </w:r>
      <w:r w:rsidR="00225A22" w:rsidRPr="00E811D8">
        <w:rPr>
          <w:color w:val="24292E"/>
        </w:rPr>
        <w:t xml:space="preserve">.  </w:t>
      </w:r>
      <w:r w:rsidR="00081391">
        <w:rPr>
          <w:color w:val="24292E"/>
        </w:rPr>
        <w:t xml:space="preserve">According to the Wikipedia </w:t>
      </w:r>
      <w:proofErr w:type="spellStart"/>
      <w:r w:rsidR="00081391">
        <w:rPr>
          <w:color w:val="24292E"/>
        </w:rPr>
        <w:t>info</w:t>
      </w:r>
      <w:r w:rsidR="00225A22" w:rsidRPr="00E811D8">
        <w:rPr>
          <w:color w:val="24292E"/>
        </w:rPr>
        <w:t>box</w:t>
      </w:r>
      <w:proofErr w:type="spellEnd"/>
      <w:r w:rsidR="00225A22" w:rsidRPr="00E811D8">
        <w:rPr>
          <w:color w:val="24292E"/>
        </w:rPr>
        <w:t xml:space="preserve"> for the United States House of Rep</w:t>
      </w:r>
      <w:r w:rsidR="00EC5DCE">
        <w:rPr>
          <w:color w:val="24292E"/>
        </w:rPr>
        <w:t>resentative Elections, 2016</w:t>
      </w:r>
      <w:r w:rsidR="00EC5DCE" w:rsidRPr="00EC5DCE">
        <w:rPr>
          <w:color w:val="24292E"/>
          <w:szCs w:val="24"/>
          <w:vertAlign w:val="superscript"/>
        </w:rPr>
        <w:fldChar w:fldCharType="begin"/>
      </w:r>
      <w:r w:rsidR="00EC5DCE" w:rsidRPr="00EC5DCE">
        <w:rPr>
          <w:color w:val="24292E"/>
          <w:szCs w:val="24"/>
          <w:vertAlign w:val="superscript"/>
        </w:rPr>
        <w:instrText xml:space="preserve"> NOTEREF _Ref369954186 \h </w:instrText>
      </w:r>
      <w:r w:rsidR="00EC5DCE" w:rsidRPr="00EC5DCE">
        <w:rPr>
          <w:color w:val="24292E"/>
          <w:szCs w:val="24"/>
          <w:vertAlign w:val="superscript"/>
        </w:rPr>
      </w:r>
      <w:r w:rsidR="00EC5DCE" w:rsidRPr="00EC5DCE">
        <w:rPr>
          <w:color w:val="24292E"/>
          <w:szCs w:val="24"/>
          <w:vertAlign w:val="superscript"/>
        </w:rPr>
        <w:fldChar w:fldCharType="separate"/>
      </w:r>
      <w:r w:rsidR="003A53B7">
        <w:rPr>
          <w:color w:val="24292E"/>
          <w:szCs w:val="24"/>
          <w:vertAlign w:val="superscript"/>
        </w:rPr>
        <w:t>9</w:t>
      </w:r>
      <w:r w:rsidR="00EC5DCE" w:rsidRPr="00EC5DCE">
        <w:rPr>
          <w:color w:val="24292E"/>
          <w:szCs w:val="24"/>
          <w:vertAlign w:val="superscript"/>
        </w:rPr>
        <w:fldChar w:fldCharType="end"/>
      </w:r>
      <w:r w:rsidR="00225A22" w:rsidRPr="00E811D8">
        <w:rPr>
          <w:color w:val="24292E"/>
        </w:rPr>
        <w:t xml:space="preserve"> Republicans received 49.1% of the popular votes while Democrats received 48%.  Yet Republicans won 241 seats while Democrats only won 194; </w:t>
      </w:r>
      <w:r w:rsidR="00225A22" w:rsidRPr="000358BC">
        <w:rPr>
          <w:i/>
          <w:color w:val="24292E"/>
        </w:rPr>
        <w:t>the Republican Party was able to convert 1% more votes into 24% more seats in the congress.</w:t>
      </w:r>
      <w:r w:rsidR="00225A22" w:rsidRPr="00E811D8">
        <w:rPr>
          <w:color w:val="24292E"/>
        </w:rPr>
        <w:t xml:space="preserve">  </w:t>
      </w:r>
    </w:p>
    <w:p w14:paraId="299E0887" w14:textId="77777777" w:rsidR="00E811D8" w:rsidRDefault="00E811D8" w:rsidP="00035AB4">
      <w:pPr>
        <w:pStyle w:val="Heading1"/>
        <w:rPr>
          <w:b w:val="0"/>
          <w:noProof/>
          <w:kern w:val="0"/>
        </w:rPr>
      </w:pPr>
      <w:r w:rsidRPr="00E811D8">
        <w:rPr>
          <w:b w:val="0"/>
          <w:noProof/>
          <w:kern w:val="0"/>
        </w:rPr>
        <w:drawing>
          <wp:inline distT="0" distB="0" distL="0" distR="0" wp14:anchorId="3BB25C31" wp14:editId="47DB4B97">
            <wp:extent cx="3593801" cy="850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5300" cy="851255"/>
                    </a:xfrm>
                    <a:prstGeom prst="rect">
                      <a:avLst/>
                    </a:prstGeom>
                    <a:noFill/>
                    <a:ln>
                      <a:noFill/>
                    </a:ln>
                  </pic:spPr>
                </pic:pic>
              </a:graphicData>
            </a:graphic>
          </wp:inline>
        </w:drawing>
      </w:r>
      <w:r w:rsidRPr="00E811D8">
        <w:rPr>
          <w:b w:val="0"/>
          <w:noProof/>
          <w:kern w:val="0"/>
        </w:rPr>
        <w:t xml:space="preserve"> </w:t>
      </w:r>
    </w:p>
    <w:p w14:paraId="0751D58B" w14:textId="77777777" w:rsidR="00E811D8" w:rsidRPr="00E811D8" w:rsidRDefault="00E811D8" w:rsidP="006C7756">
      <w:pPr>
        <w:shd w:val="clear" w:color="auto" w:fill="FFFFFF"/>
        <w:spacing w:line="240" w:lineRule="auto"/>
        <w:ind w:firstLine="4140"/>
        <w:rPr>
          <w:color w:val="24292E"/>
          <w:szCs w:val="24"/>
        </w:rPr>
      </w:pPr>
      <w:r w:rsidRPr="00E811D8">
        <w:rPr>
          <w:color w:val="24292E"/>
          <w:szCs w:val="24"/>
        </w:rPr>
        <w:t>Figure 2</w:t>
      </w:r>
    </w:p>
    <w:p w14:paraId="5F484D62" w14:textId="77777777" w:rsidR="001B4E5E" w:rsidRDefault="00E811D8" w:rsidP="001B4E5E">
      <w:pPr>
        <w:shd w:val="clear" w:color="auto" w:fill="FFFFFF"/>
        <w:ind w:firstLine="360"/>
        <w:jc w:val="center"/>
        <w:rPr>
          <w:color w:val="24292E"/>
          <w:szCs w:val="24"/>
        </w:rPr>
      </w:pPr>
      <w:r w:rsidRPr="00E811D8">
        <w:rPr>
          <w:color w:val="24292E"/>
          <w:szCs w:val="24"/>
        </w:rPr>
        <w:t xml:space="preserve"> Section from United States House of Representative Elections, 2016 Wikipedia info box</w:t>
      </w:r>
      <w:bookmarkStart w:id="1" w:name="_Ref369954186"/>
      <w:r>
        <w:rPr>
          <w:rStyle w:val="FootnoteReference"/>
          <w:color w:val="24292E"/>
          <w:szCs w:val="24"/>
        </w:rPr>
        <w:footnoteReference w:id="10"/>
      </w:r>
      <w:bookmarkEnd w:id="1"/>
      <w:r w:rsidRPr="00E811D8">
        <w:rPr>
          <w:color w:val="24292E"/>
          <w:szCs w:val="24"/>
        </w:rPr>
        <w:t xml:space="preserve"> </w:t>
      </w:r>
    </w:p>
    <w:p w14:paraId="79266386" w14:textId="24D5C2B0" w:rsidR="00CC7A5D" w:rsidRDefault="000358BC" w:rsidP="00DF6D3C">
      <w:pPr>
        <w:shd w:val="clear" w:color="auto" w:fill="FFFFFF"/>
        <w:rPr>
          <w:b/>
          <w:noProof/>
          <w:szCs w:val="24"/>
        </w:rPr>
      </w:pPr>
      <w:r>
        <w:rPr>
          <w:color w:val="24292E"/>
        </w:rPr>
        <w:t xml:space="preserve">Our project </w:t>
      </w:r>
      <w:r w:rsidR="00CC1B33">
        <w:rPr>
          <w:color w:val="24292E"/>
        </w:rPr>
        <w:t>hopes to deliver</w:t>
      </w:r>
      <w:r>
        <w:rPr>
          <w:color w:val="24292E"/>
        </w:rPr>
        <w:t xml:space="preserve"> </w:t>
      </w:r>
      <w:r w:rsidR="001B4E5E" w:rsidRPr="001B4E5E">
        <w:rPr>
          <w:color w:val="24292E"/>
        </w:rPr>
        <w:t>visualization</w:t>
      </w:r>
      <w:r w:rsidR="00CC1B33">
        <w:rPr>
          <w:color w:val="24292E"/>
        </w:rPr>
        <w:t>s</w:t>
      </w:r>
      <w:r w:rsidR="001B4E5E" w:rsidRPr="001B4E5E">
        <w:rPr>
          <w:color w:val="24292E"/>
        </w:rPr>
        <w:t xml:space="preserve"> </w:t>
      </w:r>
      <w:r w:rsidR="00CC1B33">
        <w:rPr>
          <w:color w:val="24292E"/>
        </w:rPr>
        <w:t xml:space="preserve">that provide </w:t>
      </w:r>
      <w:r>
        <w:rPr>
          <w:color w:val="24292E"/>
        </w:rPr>
        <w:t xml:space="preserve">insights into the connection between the imbalance portrayed in Figure 2 and gerrymandering, while </w:t>
      </w:r>
      <w:r w:rsidR="00DF6D3C">
        <w:rPr>
          <w:color w:val="24292E"/>
        </w:rPr>
        <w:t>using</w:t>
      </w:r>
      <w:r>
        <w:rPr>
          <w:color w:val="24292E"/>
        </w:rPr>
        <w:t xml:space="preserve"> the efficiency gap metric as a tool to </w:t>
      </w:r>
      <w:r w:rsidR="00DF6D3C">
        <w:rPr>
          <w:color w:val="24292E"/>
        </w:rPr>
        <w:t>assess</w:t>
      </w:r>
      <w:r>
        <w:rPr>
          <w:color w:val="24292E"/>
        </w:rPr>
        <w:t xml:space="preserve"> </w:t>
      </w:r>
      <w:r w:rsidR="00503C4D">
        <w:rPr>
          <w:color w:val="24292E"/>
        </w:rPr>
        <w:t xml:space="preserve">unfair districting.  </w:t>
      </w:r>
      <w:r w:rsidR="001B4E5E" w:rsidRPr="001B4E5E">
        <w:rPr>
          <w:color w:val="24292E"/>
        </w:rPr>
        <w:t xml:space="preserve">We spend considerable time contrasting efficiency </w:t>
      </w:r>
      <w:r w:rsidR="001B4E5E" w:rsidRPr="001B4E5E">
        <w:rPr>
          <w:color w:val="24292E"/>
        </w:rPr>
        <w:lastRenderedPageBreak/>
        <w:t>gap numbers for different states</w:t>
      </w:r>
      <w:r w:rsidR="00503C4D">
        <w:rPr>
          <w:color w:val="24292E"/>
        </w:rPr>
        <w:t>.</w:t>
      </w:r>
      <w:r w:rsidR="001B4E5E" w:rsidRPr="001B4E5E">
        <w:rPr>
          <w:color w:val="24292E"/>
        </w:rPr>
        <w:t xml:space="preserve">  We hope that through impactful visualization that clearly highlights unfair representation </w:t>
      </w:r>
      <w:r w:rsidR="00DF6D3C">
        <w:rPr>
          <w:color w:val="24292E"/>
        </w:rPr>
        <w:t xml:space="preserve">in general, and gerrymandering in particular, </w:t>
      </w:r>
      <w:r w:rsidR="001B4E5E" w:rsidRPr="001B4E5E">
        <w:rPr>
          <w:color w:val="24292E"/>
        </w:rPr>
        <w:t>we will raise awareness to existing districting issues, so that voters possibly become motivated to join by-partisan</w:t>
      </w:r>
      <w:r w:rsidR="00503C4D">
        <w:rPr>
          <w:color w:val="24292E"/>
        </w:rPr>
        <w:t xml:space="preserve"> efforts to stop gerrymandering (such as </w:t>
      </w:r>
      <w:proofErr w:type="spellStart"/>
      <w:r w:rsidR="00503C4D">
        <w:rPr>
          <w:color w:val="24292E"/>
        </w:rPr>
        <w:t>FairVote</w:t>
      </w:r>
      <w:proofErr w:type="spellEnd"/>
      <w:r w:rsidR="00711D68">
        <w:rPr>
          <w:rStyle w:val="FootnoteReference"/>
          <w:color w:val="24292E"/>
        </w:rPr>
        <w:footnoteReference w:id="11"/>
      </w:r>
      <w:r w:rsidR="00503C4D">
        <w:rPr>
          <w:color w:val="24292E"/>
        </w:rPr>
        <w:t xml:space="preserve">) </w:t>
      </w:r>
      <w:r w:rsidR="001B4E5E" w:rsidRPr="001B4E5E">
        <w:rPr>
          <w:color w:val="24292E"/>
        </w:rPr>
        <w:t>thus contributing to a more fair electoral system and a stronger democracy.</w:t>
      </w:r>
    </w:p>
    <w:p w14:paraId="3C5423CF" w14:textId="7F1E9114" w:rsidR="00E378E3" w:rsidRDefault="00EF1ECB" w:rsidP="00CC7A5D">
      <w:pPr>
        <w:pStyle w:val="Heading1"/>
      </w:pPr>
      <w:r>
        <w:t xml:space="preserve">Overview of </w:t>
      </w:r>
      <w:r w:rsidR="00CC7A5D">
        <w:t xml:space="preserve">Existing Work </w:t>
      </w:r>
      <w:r>
        <w:t>on Gerrymandering</w:t>
      </w:r>
    </w:p>
    <w:p w14:paraId="7D0D62CA" w14:textId="5ADD8A26" w:rsidR="00E378E3" w:rsidRDefault="00E378E3" w:rsidP="00E378E3">
      <w:pPr>
        <w:shd w:val="clear" w:color="auto" w:fill="FFFFFF"/>
        <w:rPr>
          <w:color w:val="24292E"/>
        </w:rPr>
      </w:pPr>
      <w:r w:rsidRPr="00E378E3">
        <w:rPr>
          <w:color w:val="24292E"/>
        </w:rPr>
        <w:t>We identified many visualizations that explain gerrymandering with play data</w:t>
      </w:r>
      <w:r w:rsidR="007A32E9">
        <w:rPr>
          <w:color w:val="24292E"/>
        </w:rPr>
        <w:t>,</w:t>
      </w:r>
      <w:r w:rsidR="00377EBC">
        <w:rPr>
          <w:rStyle w:val="FootnoteReference"/>
          <w:color w:val="24292E"/>
        </w:rPr>
        <w:footnoteReference w:id="12"/>
      </w:r>
      <w:r w:rsidR="00377EBC" w:rsidRPr="00377EBC">
        <w:rPr>
          <w:color w:val="24292E"/>
          <w:szCs w:val="24"/>
          <w:vertAlign w:val="superscript"/>
        </w:rPr>
        <w:t>,</w:t>
      </w:r>
      <w:bookmarkStart w:id="2" w:name="_Ref369949255"/>
      <w:r w:rsidR="00377EBC">
        <w:rPr>
          <w:rStyle w:val="FootnoteReference"/>
          <w:color w:val="24292E"/>
          <w:szCs w:val="24"/>
        </w:rPr>
        <w:footnoteReference w:id="13"/>
      </w:r>
      <w:bookmarkEnd w:id="2"/>
      <w:r w:rsidRPr="00E378E3">
        <w:rPr>
          <w:color w:val="24292E"/>
        </w:rPr>
        <w:t xml:space="preserve"> including the one included herein as Figure 1.  There are </w:t>
      </w:r>
      <w:proofErr w:type="gramStart"/>
      <w:r w:rsidRPr="00E378E3">
        <w:rPr>
          <w:color w:val="24292E"/>
        </w:rPr>
        <w:t>many visualizations</w:t>
      </w:r>
      <w:proofErr w:type="gramEnd"/>
      <w:r w:rsidRPr="00E378E3">
        <w:rPr>
          <w:color w:val="24292E"/>
        </w:rPr>
        <w:t xml:space="preserve"> on the web showing maps of districts with highly irregular boundaries that clearly indicate gerrymandering, but do not include any data analysis</w:t>
      </w:r>
      <w:r w:rsidR="007A32E9">
        <w:rPr>
          <w:color w:val="24292E"/>
        </w:rPr>
        <w:t>.</w:t>
      </w:r>
      <w:r w:rsidR="007A32E9" w:rsidRPr="007A32E9">
        <w:rPr>
          <w:color w:val="24292E"/>
          <w:szCs w:val="24"/>
          <w:vertAlign w:val="superscript"/>
        </w:rPr>
        <w:fldChar w:fldCharType="begin"/>
      </w:r>
      <w:r w:rsidR="007A32E9" w:rsidRPr="007A32E9">
        <w:rPr>
          <w:color w:val="24292E"/>
          <w:szCs w:val="24"/>
          <w:vertAlign w:val="superscript"/>
        </w:rPr>
        <w:instrText xml:space="preserve"> NOTEREF _Ref369949255 \h </w:instrText>
      </w:r>
      <w:r w:rsidR="007A32E9" w:rsidRPr="007A32E9">
        <w:rPr>
          <w:color w:val="24292E"/>
          <w:szCs w:val="24"/>
          <w:vertAlign w:val="superscript"/>
        </w:rPr>
      </w:r>
      <w:r w:rsidR="007A32E9" w:rsidRPr="007A32E9">
        <w:rPr>
          <w:color w:val="24292E"/>
          <w:szCs w:val="24"/>
          <w:vertAlign w:val="superscript"/>
        </w:rPr>
        <w:fldChar w:fldCharType="separate"/>
      </w:r>
      <w:r w:rsidR="003A53B7">
        <w:rPr>
          <w:color w:val="24292E"/>
          <w:szCs w:val="24"/>
          <w:vertAlign w:val="superscript"/>
        </w:rPr>
        <w:t>12</w:t>
      </w:r>
      <w:r w:rsidR="007A32E9" w:rsidRPr="007A32E9">
        <w:rPr>
          <w:color w:val="24292E"/>
          <w:szCs w:val="24"/>
          <w:vertAlign w:val="superscript"/>
        </w:rPr>
        <w:fldChar w:fldCharType="end"/>
      </w:r>
      <w:r w:rsidR="007A32E9" w:rsidRPr="007A32E9">
        <w:rPr>
          <w:color w:val="24292E"/>
          <w:szCs w:val="24"/>
          <w:vertAlign w:val="superscript"/>
        </w:rPr>
        <w:t>,</w:t>
      </w:r>
      <w:r w:rsidR="007A32E9">
        <w:rPr>
          <w:rStyle w:val="FootnoteReference"/>
          <w:color w:val="24292E"/>
        </w:rPr>
        <w:footnoteReference w:id="14"/>
      </w:r>
      <w:r w:rsidR="007A32E9" w:rsidRPr="007A32E9">
        <w:rPr>
          <w:color w:val="24292E"/>
          <w:szCs w:val="24"/>
          <w:vertAlign w:val="superscript"/>
        </w:rPr>
        <w:t>,</w:t>
      </w:r>
      <w:r w:rsidR="007A32E9">
        <w:rPr>
          <w:rStyle w:val="FootnoteReference"/>
          <w:color w:val="24292E"/>
        </w:rPr>
        <w:footnoteReference w:id="15"/>
      </w:r>
      <w:r w:rsidR="00826C23" w:rsidRPr="00E378E3">
        <w:rPr>
          <w:color w:val="24292E"/>
        </w:rPr>
        <w:t xml:space="preserve"> The</w:t>
      </w:r>
      <w:r w:rsidRPr="00E378E3">
        <w:rPr>
          <w:color w:val="24292E"/>
        </w:rPr>
        <w:t xml:space="preserve"> online game “The Redistricting Game”</w:t>
      </w:r>
      <w:r w:rsidR="007A32E9">
        <w:rPr>
          <w:rStyle w:val="FootnoteReference"/>
          <w:color w:val="24292E"/>
        </w:rPr>
        <w:footnoteReference w:id="16"/>
      </w:r>
      <w:r w:rsidRPr="00E378E3">
        <w:rPr>
          <w:color w:val="24292E"/>
        </w:rPr>
        <w:t xml:space="preserve"> is worth mentioning because it offers an excellent opportunity for </w:t>
      </w:r>
      <w:r w:rsidR="0055408B">
        <w:rPr>
          <w:color w:val="24292E"/>
        </w:rPr>
        <w:t>regular citizens</w:t>
      </w:r>
      <w:r w:rsidRPr="00E378E3">
        <w:rPr>
          <w:color w:val="24292E"/>
        </w:rPr>
        <w:t xml:space="preserve"> to understand how gerrymandering works.  In the game players engage in districting a fictitious state to achieve political advantage.</w:t>
      </w:r>
    </w:p>
    <w:p w14:paraId="461C8A45" w14:textId="6AB77A9A" w:rsidR="006C7756" w:rsidRDefault="00E378E3" w:rsidP="00E378E3">
      <w:pPr>
        <w:shd w:val="clear" w:color="auto" w:fill="FFFFFF"/>
        <w:rPr>
          <w:color w:val="24292E"/>
        </w:rPr>
      </w:pPr>
      <w:r w:rsidRPr="00E378E3">
        <w:rPr>
          <w:color w:val="24292E"/>
        </w:rPr>
        <w:t xml:space="preserve">In addition to the issue of wasted votes and unfair representation that we explore on our project, there are at least two other relevant issues associated with gerrymandering.  One of them </w:t>
      </w:r>
      <w:r w:rsidRPr="00E378E3">
        <w:rPr>
          <w:color w:val="24292E"/>
        </w:rPr>
        <w:lastRenderedPageBreak/>
        <w:t>is well explained in two videos featuring Governor Arnold Schwarzenegger</w:t>
      </w:r>
      <w:r w:rsidR="0094037D">
        <w:rPr>
          <w:color w:val="24292E"/>
        </w:rPr>
        <w:t>.</w:t>
      </w:r>
      <w:r w:rsidR="0094037D">
        <w:rPr>
          <w:rStyle w:val="FootnoteReference"/>
          <w:color w:val="24292E"/>
        </w:rPr>
        <w:footnoteReference w:id="17"/>
      </w:r>
      <w:r w:rsidR="0094037D" w:rsidRPr="0094037D">
        <w:rPr>
          <w:color w:val="24292E"/>
          <w:szCs w:val="24"/>
          <w:vertAlign w:val="superscript"/>
        </w:rPr>
        <w:t>,</w:t>
      </w:r>
      <w:r w:rsidR="0094037D">
        <w:rPr>
          <w:rStyle w:val="FootnoteReference"/>
          <w:color w:val="24292E"/>
        </w:rPr>
        <w:footnoteReference w:id="18"/>
      </w:r>
      <w:r w:rsidRPr="00E378E3">
        <w:rPr>
          <w:color w:val="24292E"/>
        </w:rPr>
        <w:t xml:space="preserve"> Governor Schwarzenegger outlines how politicians engage in gerrymandering to perpetuate themselves in the US House of Representatives, regardless of their performance.  We found visualization that corroborates Mr. Schwarzenegger assertion.  According to OpenSecrets.org the US House of</w:t>
      </w:r>
      <w:r w:rsidR="00B80AF4">
        <w:rPr>
          <w:color w:val="24292E"/>
        </w:rPr>
        <w:t xml:space="preserve"> </w:t>
      </w:r>
      <w:r w:rsidRPr="00E378E3">
        <w:rPr>
          <w:color w:val="24292E"/>
        </w:rPr>
        <w:t>Representatives re-election rate in the period of 1964-20</w:t>
      </w:r>
      <w:r w:rsidR="0065789B">
        <w:rPr>
          <w:color w:val="24292E"/>
        </w:rPr>
        <w:t>16 was seldom less than 85%</w:t>
      </w:r>
      <w:r w:rsidRPr="00E378E3">
        <w:rPr>
          <w:color w:val="24292E"/>
        </w:rPr>
        <w:t>.</w:t>
      </w:r>
      <w:r w:rsidR="0065789B">
        <w:rPr>
          <w:rStyle w:val="FootnoteReference"/>
          <w:color w:val="24292E"/>
        </w:rPr>
        <w:footnoteReference w:id="19"/>
      </w:r>
      <w:r w:rsidRPr="00E378E3">
        <w:rPr>
          <w:color w:val="24292E"/>
        </w:rPr>
        <w:t xml:space="preserve">  Mr. Schwarzenegger created a “Crowdpac” to combat gerrymandering.</w:t>
      </w:r>
      <w:bookmarkStart w:id="3" w:name="_Ref369950150"/>
      <w:r w:rsidR="0065789B">
        <w:rPr>
          <w:rStyle w:val="FootnoteReference"/>
          <w:color w:val="24292E"/>
        </w:rPr>
        <w:footnoteReference w:id="20"/>
      </w:r>
      <w:bookmarkEnd w:id="3"/>
      <w:r w:rsidRPr="00E378E3">
        <w:rPr>
          <w:color w:val="24292E"/>
        </w:rPr>
        <w:t xml:space="preserve">  </w:t>
      </w:r>
    </w:p>
    <w:p w14:paraId="368D2352" w14:textId="116DE10D" w:rsidR="00E76A8F" w:rsidRDefault="00E378E3" w:rsidP="00065631">
      <w:pPr>
        <w:shd w:val="clear" w:color="auto" w:fill="FFFFFF"/>
        <w:rPr>
          <w:color w:val="24292E"/>
        </w:rPr>
      </w:pPr>
      <w:r w:rsidRPr="00E378E3">
        <w:rPr>
          <w:color w:val="24292E"/>
        </w:rPr>
        <w:t>The second issue that motivated our project is related to the possible impact of gerrymandering in the perceived growing polarization of our political system</w:t>
      </w:r>
      <w:r w:rsidR="003C22BD">
        <w:rPr>
          <w:color w:val="24292E"/>
        </w:rPr>
        <w:t>.</w:t>
      </w:r>
      <w:r w:rsidR="0065789B" w:rsidRPr="0065789B">
        <w:rPr>
          <w:color w:val="24292E"/>
          <w:szCs w:val="24"/>
          <w:vertAlign w:val="superscript"/>
        </w:rPr>
        <w:fldChar w:fldCharType="begin"/>
      </w:r>
      <w:r w:rsidR="0065789B" w:rsidRPr="0065789B">
        <w:rPr>
          <w:color w:val="24292E"/>
          <w:szCs w:val="24"/>
          <w:vertAlign w:val="superscript"/>
        </w:rPr>
        <w:instrText xml:space="preserve"> NOTEREF _Ref369950150 \h </w:instrText>
      </w:r>
      <w:r w:rsidR="0065789B" w:rsidRPr="0065789B">
        <w:rPr>
          <w:color w:val="24292E"/>
          <w:szCs w:val="24"/>
          <w:vertAlign w:val="superscript"/>
        </w:rPr>
      </w:r>
      <w:r w:rsidR="0065789B" w:rsidRPr="0065789B">
        <w:rPr>
          <w:color w:val="24292E"/>
          <w:szCs w:val="24"/>
          <w:vertAlign w:val="superscript"/>
        </w:rPr>
        <w:fldChar w:fldCharType="separate"/>
      </w:r>
      <w:r w:rsidR="003A53B7">
        <w:rPr>
          <w:color w:val="24292E"/>
          <w:szCs w:val="24"/>
          <w:vertAlign w:val="superscript"/>
        </w:rPr>
        <w:t>19</w:t>
      </w:r>
      <w:r w:rsidR="0065789B" w:rsidRPr="0065789B">
        <w:rPr>
          <w:color w:val="24292E"/>
          <w:szCs w:val="24"/>
          <w:vertAlign w:val="superscript"/>
        </w:rPr>
        <w:fldChar w:fldCharType="end"/>
      </w:r>
      <w:r w:rsidR="0065789B" w:rsidRPr="0065789B">
        <w:rPr>
          <w:color w:val="24292E"/>
          <w:szCs w:val="24"/>
          <w:vertAlign w:val="superscript"/>
        </w:rPr>
        <w:t>,</w:t>
      </w:r>
      <w:r w:rsidR="0065789B">
        <w:rPr>
          <w:rStyle w:val="FootnoteReference"/>
          <w:color w:val="24292E"/>
        </w:rPr>
        <w:footnoteReference w:id="21"/>
      </w:r>
      <w:r w:rsidR="0065789B" w:rsidRPr="0065789B">
        <w:rPr>
          <w:color w:val="24292E"/>
          <w:szCs w:val="24"/>
          <w:vertAlign w:val="superscript"/>
        </w:rPr>
        <w:t>,</w:t>
      </w:r>
      <w:r w:rsidR="0065789B">
        <w:rPr>
          <w:rStyle w:val="FootnoteReference"/>
          <w:color w:val="24292E"/>
        </w:rPr>
        <w:footnoteReference w:id="22"/>
      </w:r>
      <w:r w:rsidR="00FC5780" w:rsidRPr="00E378E3">
        <w:rPr>
          <w:color w:val="24292E"/>
        </w:rPr>
        <w:t xml:space="preserve"> </w:t>
      </w:r>
      <w:r w:rsidR="00E76A8F">
        <w:rPr>
          <w:color w:val="24292E"/>
        </w:rPr>
        <w:t xml:space="preserve">Nate Silver’s visualization </w:t>
      </w:r>
      <w:r w:rsidR="0055408B">
        <w:rPr>
          <w:color w:val="24292E"/>
        </w:rPr>
        <w:t xml:space="preserve">(Figure 3) </w:t>
      </w:r>
      <w:r w:rsidR="00E76A8F">
        <w:rPr>
          <w:color w:val="24292E"/>
        </w:rPr>
        <w:t>is insightful.</w:t>
      </w:r>
      <w:r w:rsidR="00E76A8F">
        <w:rPr>
          <w:rStyle w:val="FootnoteReference"/>
          <w:color w:val="24292E"/>
        </w:rPr>
        <w:footnoteReference w:id="23"/>
      </w:r>
      <w:r w:rsidR="00E76A8F">
        <w:rPr>
          <w:color w:val="24292E"/>
        </w:rPr>
        <w:t xml:space="preserve">  </w:t>
      </w:r>
    </w:p>
    <w:p w14:paraId="2D58F5A7" w14:textId="77777777" w:rsidR="006B1E0E" w:rsidRDefault="006B1E0E" w:rsidP="00765160">
      <w:pPr>
        <w:shd w:val="clear" w:color="auto" w:fill="FFFFFF"/>
        <w:spacing w:line="360" w:lineRule="auto"/>
        <w:ind w:firstLine="1440"/>
        <w:rPr>
          <w:color w:val="24292E"/>
        </w:rPr>
      </w:pPr>
      <w:r>
        <w:rPr>
          <w:noProof/>
          <w:color w:val="24292E"/>
        </w:rPr>
        <w:lastRenderedPageBreak/>
        <w:drawing>
          <wp:inline distT="0" distB="0" distL="0" distR="0" wp14:anchorId="62A1E52D" wp14:editId="77E1DB8B">
            <wp:extent cx="3733800" cy="223980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4338" cy="2240128"/>
                    </a:xfrm>
                    <a:prstGeom prst="rect">
                      <a:avLst/>
                    </a:prstGeom>
                    <a:noFill/>
                    <a:ln>
                      <a:noFill/>
                    </a:ln>
                  </pic:spPr>
                </pic:pic>
              </a:graphicData>
            </a:graphic>
          </wp:inline>
        </w:drawing>
      </w:r>
    </w:p>
    <w:p w14:paraId="48D4C123" w14:textId="77777777" w:rsidR="006B1E0E" w:rsidRPr="00E811D8" w:rsidRDefault="006B1E0E" w:rsidP="00581E04">
      <w:pPr>
        <w:shd w:val="clear" w:color="auto" w:fill="FFFFFF"/>
        <w:spacing w:line="240" w:lineRule="auto"/>
        <w:ind w:firstLine="3780"/>
        <w:rPr>
          <w:color w:val="24292E"/>
          <w:szCs w:val="24"/>
        </w:rPr>
      </w:pPr>
      <w:r>
        <w:rPr>
          <w:color w:val="24292E"/>
          <w:szCs w:val="24"/>
        </w:rPr>
        <w:t>Figure 3</w:t>
      </w:r>
    </w:p>
    <w:p w14:paraId="4FBC0B37" w14:textId="0009C241" w:rsidR="00E76A8F" w:rsidRPr="0055408B" w:rsidRDefault="006B1E0E" w:rsidP="0055408B">
      <w:pPr>
        <w:shd w:val="clear" w:color="auto" w:fill="FFFFFF"/>
        <w:ind w:firstLine="1620"/>
        <w:rPr>
          <w:color w:val="24292E"/>
          <w:szCs w:val="24"/>
        </w:rPr>
      </w:pPr>
      <w:r>
        <w:rPr>
          <w:color w:val="24292E"/>
          <w:szCs w:val="24"/>
        </w:rPr>
        <w:t>Nate Silver on the Increasing Polarization in our Elections</w:t>
      </w:r>
      <w:r w:rsidRPr="00E811D8">
        <w:rPr>
          <w:color w:val="24292E"/>
          <w:szCs w:val="24"/>
        </w:rPr>
        <w:t xml:space="preserve"> </w:t>
      </w:r>
    </w:p>
    <w:p w14:paraId="60654126" w14:textId="5BD0662E" w:rsidR="006015DA" w:rsidRDefault="00FC5780" w:rsidP="00065631">
      <w:pPr>
        <w:shd w:val="clear" w:color="auto" w:fill="FFFFFF"/>
        <w:rPr>
          <w:color w:val="24292E"/>
        </w:rPr>
      </w:pPr>
      <w:r w:rsidRPr="00E378E3">
        <w:rPr>
          <w:color w:val="24292E"/>
        </w:rPr>
        <w:t>One</w:t>
      </w:r>
      <w:r w:rsidR="00E378E3" w:rsidRPr="00E378E3">
        <w:rPr>
          <w:color w:val="24292E"/>
        </w:rPr>
        <w:t xml:space="preserve"> possible way to approach the topic is the Cook Partisan Voting Index</w:t>
      </w:r>
      <w:bookmarkStart w:id="4" w:name="_Ref369950586"/>
      <w:r w:rsidR="00A233E2">
        <w:rPr>
          <w:rStyle w:val="FootnoteReference"/>
          <w:color w:val="24292E"/>
        </w:rPr>
        <w:footnoteReference w:id="24"/>
      </w:r>
      <w:bookmarkEnd w:id="4"/>
      <w:r w:rsidR="00A233E2" w:rsidRPr="00A233E2">
        <w:rPr>
          <w:color w:val="24292E"/>
          <w:szCs w:val="24"/>
          <w:vertAlign w:val="superscript"/>
        </w:rPr>
        <w:t>,</w:t>
      </w:r>
      <w:r w:rsidR="00A233E2">
        <w:rPr>
          <w:rStyle w:val="FootnoteReference"/>
          <w:color w:val="24292E"/>
          <w:szCs w:val="24"/>
        </w:rPr>
        <w:footnoteReference w:id="25"/>
      </w:r>
      <w:r w:rsidR="00A233E2">
        <w:rPr>
          <w:color w:val="24292E"/>
        </w:rPr>
        <w:t xml:space="preserve"> </w:t>
      </w:r>
      <w:r w:rsidR="00E378E3" w:rsidRPr="00E378E3">
        <w:rPr>
          <w:color w:val="24292E"/>
        </w:rPr>
        <w:t xml:space="preserve">which measures “how strongly a United States </w:t>
      </w:r>
      <w:hyperlink r:id="rId14" w:tooltip="Congressional district" w:history="1">
        <w:r w:rsidR="00E378E3" w:rsidRPr="00E378E3">
          <w:rPr>
            <w:color w:val="24292E"/>
          </w:rPr>
          <w:t>congressional district</w:t>
        </w:r>
      </w:hyperlink>
      <w:r w:rsidR="00E378E3" w:rsidRPr="00E378E3">
        <w:rPr>
          <w:color w:val="24292E"/>
        </w:rPr>
        <w:t xml:space="preserve"> or </w:t>
      </w:r>
      <w:r w:rsidR="006B1E0E">
        <w:fldChar w:fldCharType="begin"/>
      </w:r>
      <w:r w:rsidR="006B1E0E">
        <w:instrText xml:space="preserve"> HYPERLINK "https://en.wikipedia.org/wiki/U.S._state" \o "U.S. state" </w:instrText>
      </w:r>
      <w:r w:rsidR="006B1E0E">
        <w:fldChar w:fldCharType="separate"/>
      </w:r>
      <w:r w:rsidR="00E378E3" w:rsidRPr="00E378E3">
        <w:rPr>
          <w:color w:val="24292E"/>
        </w:rPr>
        <w:t>state</w:t>
      </w:r>
      <w:r w:rsidR="006B1E0E">
        <w:rPr>
          <w:color w:val="24292E"/>
        </w:rPr>
        <w:fldChar w:fldCharType="end"/>
      </w:r>
      <w:r w:rsidR="00E378E3" w:rsidRPr="00E378E3">
        <w:rPr>
          <w:color w:val="24292E"/>
        </w:rPr>
        <w:t xml:space="preserve"> leans toward the </w:t>
      </w:r>
      <w:hyperlink r:id="rId15" w:tooltip="Democratic Party (United States)" w:history="1">
        <w:r w:rsidR="00E378E3" w:rsidRPr="00E378E3">
          <w:rPr>
            <w:color w:val="24292E"/>
          </w:rPr>
          <w:t>Democratic</w:t>
        </w:r>
      </w:hyperlink>
      <w:r w:rsidR="00E378E3" w:rsidRPr="00E378E3">
        <w:rPr>
          <w:color w:val="24292E"/>
        </w:rPr>
        <w:t xml:space="preserve"> or </w:t>
      </w:r>
      <w:hyperlink r:id="rId16" w:tooltip="Republican Party (United States)" w:history="1">
        <w:r w:rsidR="00E378E3" w:rsidRPr="00E378E3">
          <w:rPr>
            <w:color w:val="24292E"/>
          </w:rPr>
          <w:t>Republican</w:t>
        </w:r>
      </w:hyperlink>
      <w:r w:rsidR="00E378E3" w:rsidRPr="00E378E3">
        <w:rPr>
          <w:color w:val="24292E"/>
        </w:rPr>
        <w:t xml:space="preserve"> Party, compare</w:t>
      </w:r>
      <w:r w:rsidR="00A233E2">
        <w:rPr>
          <w:color w:val="24292E"/>
        </w:rPr>
        <w:t>d to the nation as a whole”.</w:t>
      </w:r>
      <w:r w:rsidR="00A233E2" w:rsidRPr="00A233E2">
        <w:rPr>
          <w:color w:val="24292E"/>
          <w:szCs w:val="24"/>
          <w:vertAlign w:val="superscript"/>
        </w:rPr>
        <w:fldChar w:fldCharType="begin"/>
      </w:r>
      <w:r w:rsidR="00A233E2" w:rsidRPr="00A233E2">
        <w:rPr>
          <w:color w:val="24292E"/>
          <w:szCs w:val="24"/>
          <w:vertAlign w:val="superscript"/>
        </w:rPr>
        <w:instrText xml:space="preserve"> NOTEREF _Ref369950586 \h </w:instrText>
      </w:r>
      <w:r w:rsidR="00A233E2" w:rsidRPr="00A233E2">
        <w:rPr>
          <w:color w:val="24292E"/>
          <w:szCs w:val="24"/>
          <w:vertAlign w:val="superscript"/>
        </w:rPr>
      </w:r>
      <w:r w:rsidR="00A233E2" w:rsidRPr="00A233E2">
        <w:rPr>
          <w:color w:val="24292E"/>
          <w:szCs w:val="24"/>
          <w:vertAlign w:val="superscript"/>
        </w:rPr>
        <w:fldChar w:fldCharType="separate"/>
      </w:r>
      <w:r w:rsidR="003A53B7">
        <w:rPr>
          <w:color w:val="24292E"/>
          <w:szCs w:val="24"/>
          <w:vertAlign w:val="superscript"/>
        </w:rPr>
        <w:t>22</w:t>
      </w:r>
      <w:r w:rsidR="00A233E2" w:rsidRPr="00A233E2">
        <w:rPr>
          <w:color w:val="24292E"/>
          <w:szCs w:val="24"/>
          <w:vertAlign w:val="superscript"/>
        </w:rPr>
        <w:fldChar w:fldCharType="end"/>
      </w:r>
      <w:r w:rsidR="006B1E0E" w:rsidRPr="00E378E3">
        <w:rPr>
          <w:color w:val="24292E"/>
        </w:rPr>
        <w:t xml:space="preserve"> </w:t>
      </w:r>
      <w:r w:rsidR="006B1E0E">
        <w:rPr>
          <w:color w:val="24292E"/>
        </w:rPr>
        <w:t>We</w:t>
      </w:r>
      <w:r w:rsidR="00E378E3" w:rsidRPr="00E378E3">
        <w:rPr>
          <w:color w:val="24292E"/>
        </w:rPr>
        <w:t xml:space="preserve"> found </w:t>
      </w:r>
      <w:proofErr w:type="gramStart"/>
      <w:r w:rsidR="00E378E3" w:rsidRPr="00E378E3">
        <w:rPr>
          <w:color w:val="24292E"/>
        </w:rPr>
        <w:t>one visualization</w:t>
      </w:r>
      <w:proofErr w:type="gramEnd"/>
      <w:r w:rsidR="00E378E3" w:rsidRPr="00E378E3">
        <w:rPr>
          <w:color w:val="24292E"/>
        </w:rPr>
        <w:t xml:space="preserve"> that </w:t>
      </w:r>
      <w:r w:rsidR="00E76A8F">
        <w:rPr>
          <w:color w:val="24292E"/>
        </w:rPr>
        <w:t xml:space="preserve">further </w:t>
      </w:r>
      <w:r w:rsidR="00E378E3" w:rsidRPr="00E378E3">
        <w:rPr>
          <w:color w:val="24292E"/>
        </w:rPr>
        <w:t>analyzes this data: The State of Gerrymandering, created by an organization called Silicon Valley Data Science</w:t>
      </w:r>
      <w:r w:rsidR="00890C4D">
        <w:rPr>
          <w:color w:val="24292E"/>
        </w:rPr>
        <w:t>.</w:t>
      </w:r>
      <w:bookmarkStart w:id="5" w:name="_Ref370412463"/>
      <w:r w:rsidR="00890C4D">
        <w:rPr>
          <w:rStyle w:val="FootnoteReference"/>
          <w:color w:val="24292E"/>
        </w:rPr>
        <w:footnoteReference w:id="26"/>
      </w:r>
      <w:bookmarkEnd w:id="5"/>
      <w:r w:rsidR="00890C4D">
        <w:rPr>
          <w:color w:val="24292E"/>
        </w:rPr>
        <w:t xml:space="preserve">  </w:t>
      </w:r>
      <w:r w:rsidR="00832542">
        <w:rPr>
          <w:color w:val="24292E"/>
        </w:rPr>
        <w:t>D</w:t>
      </w:r>
      <w:r w:rsidR="00D96163">
        <w:rPr>
          <w:color w:val="24292E"/>
        </w:rPr>
        <w:t xml:space="preserve">ata </w:t>
      </w:r>
      <w:r w:rsidR="00832542">
        <w:rPr>
          <w:color w:val="24292E"/>
        </w:rPr>
        <w:t xml:space="preserve">used by </w:t>
      </w:r>
      <w:r w:rsidR="00F50B26">
        <w:rPr>
          <w:color w:val="24292E"/>
        </w:rPr>
        <w:t xml:space="preserve">the company </w:t>
      </w:r>
      <w:r w:rsidR="00D96163">
        <w:rPr>
          <w:color w:val="24292E"/>
        </w:rPr>
        <w:t>is available in GitH</w:t>
      </w:r>
      <w:r>
        <w:rPr>
          <w:color w:val="24292E"/>
        </w:rPr>
        <w:t>ub</w:t>
      </w:r>
      <w:r w:rsidR="00E378E3" w:rsidRPr="00E378E3">
        <w:rPr>
          <w:color w:val="24292E"/>
        </w:rPr>
        <w:t>.</w:t>
      </w:r>
      <w:r>
        <w:rPr>
          <w:rStyle w:val="FootnoteReference"/>
          <w:color w:val="24292E"/>
        </w:rPr>
        <w:footnoteReference w:id="27"/>
      </w:r>
      <w:r w:rsidR="00F50B26">
        <w:rPr>
          <w:color w:val="24292E"/>
        </w:rPr>
        <w:t xml:space="preserve"> </w:t>
      </w:r>
    </w:p>
    <w:p w14:paraId="7BBBA1F2" w14:textId="6CCFCEB1" w:rsidR="00832542" w:rsidRDefault="002550AF" w:rsidP="00065631">
      <w:pPr>
        <w:shd w:val="clear" w:color="auto" w:fill="FFFFFF"/>
        <w:rPr>
          <w:color w:val="24292E"/>
        </w:rPr>
      </w:pPr>
      <w:r>
        <w:rPr>
          <w:color w:val="24292E"/>
        </w:rPr>
        <w:t>We do not analyze polarization in our project, but the Silicon Valley Data Science visualization also shows % of votes</w:t>
      </w:r>
      <w:r w:rsidR="00765160">
        <w:rPr>
          <w:color w:val="24292E"/>
        </w:rPr>
        <w:t xml:space="preserve"> for each party, and corresponding seats won</w:t>
      </w:r>
      <w:r>
        <w:rPr>
          <w:color w:val="24292E"/>
        </w:rPr>
        <w:t xml:space="preserve">.  </w:t>
      </w:r>
      <w:r w:rsidR="00F50B26">
        <w:rPr>
          <w:color w:val="24292E"/>
        </w:rPr>
        <w:t xml:space="preserve">The arrows in the screenshot in Figure 3 show two nice features </w:t>
      </w:r>
      <w:r>
        <w:rPr>
          <w:color w:val="24292E"/>
        </w:rPr>
        <w:t xml:space="preserve">of </w:t>
      </w:r>
      <w:r w:rsidR="00F50B26">
        <w:rPr>
          <w:color w:val="24292E"/>
        </w:rPr>
        <w:t>the visualization.  F</w:t>
      </w:r>
      <w:r w:rsidR="00832542">
        <w:rPr>
          <w:color w:val="24292E"/>
        </w:rPr>
        <w:t xml:space="preserve">irst, </w:t>
      </w:r>
      <w:r w:rsidR="00765160">
        <w:rPr>
          <w:color w:val="24292E"/>
        </w:rPr>
        <w:t>we see</w:t>
      </w:r>
      <w:r w:rsidR="00832542">
        <w:rPr>
          <w:color w:val="24292E"/>
        </w:rPr>
        <w:t xml:space="preserve"> how “squiggly” a district is relative to others in the </w:t>
      </w:r>
      <w:r>
        <w:rPr>
          <w:color w:val="24292E"/>
        </w:rPr>
        <w:t>nation</w:t>
      </w:r>
      <w:r w:rsidR="00832542">
        <w:rPr>
          <w:color w:val="24292E"/>
        </w:rPr>
        <w:t xml:space="preserve">.  Second, </w:t>
      </w:r>
      <w:r w:rsidR="00765160">
        <w:rPr>
          <w:color w:val="24292E"/>
        </w:rPr>
        <w:t xml:space="preserve">we see </w:t>
      </w:r>
      <w:r w:rsidR="00832542">
        <w:rPr>
          <w:color w:val="24292E"/>
        </w:rPr>
        <w:t xml:space="preserve">a count </w:t>
      </w:r>
      <w:r w:rsidR="00F50B26">
        <w:rPr>
          <w:color w:val="24292E"/>
        </w:rPr>
        <w:t xml:space="preserve">of actual vs. </w:t>
      </w:r>
      <w:r w:rsidR="00F50B26">
        <w:rPr>
          <w:color w:val="24292E"/>
        </w:rPr>
        <w:lastRenderedPageBreak/>
        <w:t xml:space="preserve">expected party wins, based on the percent number of votes for the party.  </w:t>
      </w:r>
      <w:r w:rsidR="00B67A19">
        <w:rPr>
          <w:color w:val="24292E"/>
        </w:rPr>
        <w:t xml:space="preserve">The visualization is a bit busy.  Even though I selected %VOTERS the page shows PVI score and we will see </w:t>
      </w:r>
      <w:r w:rsidR="00B27F66">
        <w:rPr>
          <w:color w:val="24292E"/>
        </w:rPr>
        <w:t xml:space="preserve">on the next example in Figure </w:t>
      </w:r>
      <w:r w:rsidR="00765160">
        <w:rPr>
          <w:color w:val="24292E"/>
        </w:rPr>
        <w:t>5</w:t>
      </w:r>
      <w:r w:rsidR="00B27F66">
        <w:rPr>
          <w:color w:val="24292E"/>
        </w:rPr>
        <w:t xml:space="preserve"> </w:t>
      </w:r>
      <w:r w:rsidR="00B67A19">
        <w:rPr>
          <w:color w:val="24292E"/>
        </w:rPr>
        <w:t>how the % of voters information can be combined with the actual vs. expected win count</w:t>
      </w:r>
      <w:r>
        <w:rPr>
          <w:color w:val="24292E"/>
        </w:rPr>
        <w:t xml:space="preserve"> in a more compact way</w:t>
      </w:r>
      <w:r w:rsidR="00B67A19">
        <w:rPr>
          <w:color w:val="24292E"/>
        </w:rPr>
        <w:t xml:space="preserve">. </w:t>
      </w:r>
    </w:p>
    <w:p w14:paraId="147515C4" w14:textId="66249DE3" w:rsidR="00F50B26" w:rsidRDefault="00F50B26" w:rsidP="001E2753">
      <w:pPr>
        <w:shd w:val="clear" w:color="auto" w:fill="FFFFFF"/>
        <w:rPr>
          <w:color w:val="24292E"/>
        </w:rPr>
      </w:pPr>
      <w:r>
        <w:rPr>
          <w:noProof/>
          <w:color w:val="24292E"/>
        </w:rPr>
        <w:drawing>
          <wp:inline distT="0" distB="0" distL="0" distR="0" wp14:anchorId="7909BB92" wp14:editId="591DDE8C">
            <wp:extent cx="4572000" cy="3271021"/>
            <wp:effectExtent l="0" t="0" r="0" b="5715"/>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395" cy="3271303"/>
                    </a:xfrm>
                    <a:prstGeom prst="rect">
                      <a:avLst/>
                    </a:prstGeom>
                    <a:noFill/>
                    <a:ln>
                      <a:noFill/>
                    </a:ln>
                  </pic:spPr>
                </pic:pic>
              </a:graphicData>
            </a:graphic>
          </wp:inline>
        </w:drawing>
      </w:r>
    </w:p>
    <w:p w14:paraId="5D08224C" w14:textId="38ED7872" w:rsidR="001E2753" w:rsidRPr="00E811D8" w:rsidRDefault="006015DA" w:rsidP="001E2753">
      <w:pPr>
        <w:shd w:val="clear" w:color="auto" w:fill="FFFFFF"/>
        <w:spacing w:line="240" w:lineRule="auto"/>
        <w:ind w:firstLine="4140"/>
        <w:rPr>
          <w:color w:val="24292E"/>
          <w:szCs w:val="24"/>
        </w:rPr>
      </w:pPr>
      <w:r>
        <w:rPr>
          <w:color w:val="24292E"/>
          <w:szCs w:val="24"/>
        </w:rPr>
        <w:t>Figure 4</w:t>
      </w:r>
    </w:p>
    <w:p w14:paraId="52BC8B87" w14:textId="77777777" w:rsidR="007A2715" w:rsidRDefault="001E2753" w:rsidP="001702AF">
      <w:pPr>
        <w:shd w:val="clear" w:color="auto" w:fill="FFFFFF"/>
        <w:ind w:firstLine="2430"/>
        <w:rPr>
          <w:color w:val="24292E"/>
          <w:szCs w:val="24"/>
        </w:rPr>
      </w:pPr>
      <w:r>
        <w:rPr>
          <w:color w:val="24292E"/>
          <w:szCs w:val="24"/>
        </w:rPr>
        <w:t>Silicon Valley Data Science Visualization</w:t>
      </w:r>
      <w:r w:rsidR="002550AF" w:rsidRPr="002550AF">
        <w:rPr>
          <w:color w:val="24292E"/>
          <w:szCs w:val="24"/>
          <w:vertAlign w:val="superscript"/>
        </w:rPr>
        <w:fldChar w:fldCharType="begin"/>
      </w:r>
      <w:r w:rsidR="002550AF" w:rsidRPr="002550AF">
        <w:rPr>
          <w:color w:val="24292E"/>
          <w:szCs w:val="24"/>
          <w:vertAlign w:val="superscript"/>
        </w:rPr>
        <w:instrText xml:space="preserve"> NOTEREF _Ref370412463 \h </w:instrText>
      </w:r>
      <w:r w:rsidR="002550AF" w:rsidRPr="002550AF">
        <w:rPr>
          <w:color w:val="24292E"/>
          <w:szCs w:val="24"/>
          <w:vertAlign w:val="superscript"/>
        </w:rPr>
      </w:r>
      <w:r w:rsidR="002550AF" w:rsidRPr="002550AF">
        <w:rPr>
          <w:color w:val="24292E"/>
          <w:szCs w:val="24"/>
          <w:vertAlign w:val="superscript"/>
        </w:rPr>
        <w:fldChar w:fldCharType="separate"/>
      </w:r>
      <w:r w:rsidR="002550AF" w:rsidRPr="002550AF">
        <w:rPr>
          <w:color w:val="24292E"/>
          <w:szCs w:val="24"/>
          <w:vertAlign w:val="superscript"/>
        </w:rPr>
        <w:t>24</w:t>
      </w:r>
      <w:r w:rsidR="002550AF" w:rsidRPr="002550AF">
        <w:rPr>
          <w:color w:val="24292E"/>
          <w:szCs w:val="24"/>
          <w:vertAlign w:val="superscript"/>
        </w:rPr>
        <w:fldChar w:fldCharType="end"/>
      </w:r>
      <w:r w:rsidRPr="00E811D8">
        <w:rPr>
          <w:color w:val="24292E"/>
          <w:szCs w:val="24"/>
        </w:rPr>
        <w:t xml:space="preserve"> </w:t>
      </w:r>
    </w:p>
    <w:p w14:paraId="511CC58E" w14:textId="05ADC9BD" w:rsidR="007A2715" w:rsidRDefault="007A2715" w:rsidP="00065631">
      <w:pPr>
        <w:shd w:val="clear" w:color="auto" w:fill="FFFFFF"/>
        <w:rPr>
          <w:color w:val="24292E"/>
        </w:rPr>
      </w:pPr>
      <w:r>
        <w:rPr>
          <w:color w:val="24292E"/>
        </w:rPr>
        <w:t xml:space="preserve">Patrick Han’s blog entry </w:t>
      </w:r>
      <w:r w:rsidRPr="00FC5780">
        <w:rPr>
          <w:color w:val="24292E"/>
        </w:rPr>
        <w:t>The Most Gerrymandered States Ranked by Efficiency Gap and Seat Advantage</w:t>
      </w:r>
      <w:bookmarkStart w:id="6" w:name="_Ref370413838"/>
      <w:r w:rsidRPr="007A2715">
        <w:rPr>
          <w:szCs w:val="24"/>
          <w:vertAlign w:val="superscript"/>
        </w:rPr>
        <w:footnoteReference w:id="28"/>
      </w:r>
      <w:bookmarkEnd w:id="6"/>
      <w:r w:rsidRPr="007A2715">
        <w:rPr>
          <w:color w:val="24292E"/>
          <w:szCs w:val="24"/>
          <w:vertAlign w:val="superscript"/>
        </w:rPr>
        <w:t xml:space="preserve"> </w:t>
      </w:r>
      <w:r w:rsidRPr="00FC5780">
        <w:rPr>
          <w:color w:val="24292E"/>
        </w:rPr>
        <w:t>has many useful li</w:t>
      </w:r>
      <w:r>
        <w:rPr>
          <w:color w:val="24292E"/>
        </w:rPr>
        <w:t xml:space="preserve">nks and analyzes efficiency gap. </w:t>
      </w:r>
      <w:r w:rsidR="002C7DC7">
        <w:rPr>
          <w:color w:val="24292E"/>
        </w:rPr>
        <w:t>His</w:t>
      </w:r>
      <w:r>
        <w:rPr>
          <w:color w:val="24292E"/>
        </w:rPr>
        <w:t xml:space="preserve"> visualization </w:t>
      </w:r>
      <w:r w:rsidR="004E265C">
        <w:rPr>
          <w:color w:val="24292E"/>
        </w:rPr>
        <w:t xml:space="preserve">(Figure 5) </w:t>
      </w:r>
      <w:r>
        <w:rPr>
          <w:color w:val="24292E"/>
        </w:rPr>
        <w:t>shows an excellent method to compare % of votes with actual vs. expected seat wins by party.</w:t>
      </w:r>
      <w:r w:rsidR="002C7DC7">
        <w:rPr>
          <w:color w:val="24292E"/>
        </w:rPr>
        <w:t xml:space="preserve">  Data is not available.  Note that Patrick Han uses a 25% of votes for the losing party in the calculation of efficiency gap for uncontested wins.  We are not convinced </w:t>
      </w:r>
      <w:r w:rsidR="00BB6DE0">
        <w:rPr>
          <w:color w:val="24292E"/>
        </w:rPr>
        <w:t>this</w:t>
      </w:r>
      <w:r w:rsidR="002C7DC7">
        <w:rPr>
          <w:color w:val="24292E"/>
        </w:rPr>
        <w:t xml:space="preserve"> approach is sound.  In our calculations we consider zero votes for opposing party in uncontested district wins.</w:t>
      </w:r>
      <w:r w:rsidR="004E265C">
        <w:rPr>
          <w:color w:val="24292E"/>
        </w:rPr>
        <w:t xml:space="preserve">  The </w:t>
      </w:r>
      <w:r w:rsidR="004E265C">
        <w:rPr>
          <w:color w:val="24292E"/>
        </w:rPr>
        <w:lastRenderedPageBreak/>
        <w:t>second plot by Patrick Han (Figure 6</w:t>
      </w:r>
      <w:r w:rsidR="00F77994">
        <w:rPr>
          <w:color w:val="24292E"/>
        </w:rPr>
        <w:t xml:space="preserve">) shows </w:t>
      </w:r>
      <w:r w:rsidR="00DB7F3A">
        <w:rPr>
          <w:color w:val="24292E"/>
        </w:rPr>
        <w:t>efficiency gap numbers expressed as total lost seats by state.</w:t>
      </w:r>
    </w:p>
    <w:p w14:paraId="22773F6F" w14:textId="27BEF716" w:rsidR="001702AF" w:rsidRDefault="001702AF" w:rsidP="001702AF">
      <w:pPr>
        <w:shd w:val="clear" w:color="auto" w:fill="FFFFFF"/>
        <w:ind w:firstLine="1440"/>
        <w:rPr>
          <w:color w:val="24292E"/>
        </w:rPr>
      </w:pPr>
      <w:r>
        <w:rPr>
          <w:noProof/>
          <w:color w:val="24292E"/>
        </w:rPr>
        <w:drawing>
          <wp:inline distT="0" distB="0" distL="0" distR="0" wp14:anchorId="22DA8C12" wp14:editId="7DA4CD9A">
            <wp:extent cx="3962400" cy="2065675"/>
            <wp:effectExtent l="0" t="0" r="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2960" cy="2065967"/>
                    </a:xfrm>
                    <a:prstGeom prst="rect">
                      <a:avLst/>
                    </a:prstGeom>
                    <a:noFill/>
                    <a:ln>
                      <a:noFill/>
                    </a:ln>
                  </pic:spPr>
                </pic:pic>
              </a:graphicData>
            </a:graphic>
          </wp:inline>
        </w:drawing>
      </w:r>
    </w:p>
    <w:p w14:paraId="00CD90C9" w14:textId="7347B11A" w:rsidR="001702AF" w:rsidRPr="00E811D8" w:rsidRDefault="006015DA" w:rsidP="001702AF">
      <w:pPr>
        <w:shd w:val="clear" w:color="auto" w:fill="FFFFFF"/>
        <w:spacing w:line="240" w:lineRule="auto"/>
        <w:ind w:firstLine="4140"/>
        <w:rPr>
          <w:color w:val="24292E"/>
          <w:szCs w:val="24"/>
        </w:rPr>
      </w:pPr>
      <w:r>
        <w:rPr>
          <w:color w:val="24292E"/>
          <w:szCs w:val="24"/>
        </w:rPr>
        <w:t>Figure 5</w:t>
      </w:r>
    </w:p>
    <w:p w14:paraId="6938256B" w14:textId="7E81DDE0" w:rsidR="001702AF" w:rsidRDefault="001702AF" w:rsidP="004B21DB">
      <w:pPr>
        <w:shd w:val="clear" w:color="auto" w:fill="FFFFFF"/>
        <w:ind w:firstLine="2520"/>
        <w:rPr>
          <w:color w:val="24292E"/>
          <w:szCs w:val="24"/>
        </w:rPr>
      </w:pPr>
      <w:r>
        <w:rPr>
          <w:color w:val="24292E"/>
          <w:szCs w:val="24"/>
        </w:rPr>
        <w:t>Patrick Han’s Visualization</w:t>
      </w:r>
      <w:r w:rsidR="004B21DB">
        <w:rPr>
          <w:color w:val="24292E"/>
          <w:szCs w:val="24"/>
        </w:rPr>
        <w:t xml:space="preserve"> for Alabama</w:t>
      </w:r>
      <w:r w:rsidR="00531087" w:rsidRPr="00531087">
        <w:rPr>
          <w:color w:val="24292E"/>
          <w:szCs w:val="24"/>
          <w:vertAlign w:val="superscript"/>
        </w:rPr>
        <w:fldChar w:fldCharType="begin"/>
      </w:r>
      <w:r w:rsidR="00531087" w:rsidRPr="00531087">
        <w:rPr>
          <w:color w:val="24292E"/>
          <w:szCs w:val="24"/>
          <w:vertAlign w:val="superscript"/>
        </w:rPr>
        <w:instrText xml:space="preserve"> NOTEREF _Ref370413838 \h </w:instrText>
      </w:r>
      <w:r w:rsidR="00531087" w:rsidRPr="00531087">
        <w:rPr>
          <w:color w:val="24292E"/>
          <w:szCs w:val="24"/>
          <w:vertAlign w:val="superscript"/>
        </w:rPr>
      </w:r>
      <w:r w:rsidR="00531087" w:rsidRPr="00531087">
        <w:rPr>
          <w:color w:val="24292E"/>
          <w:szCs w:val="24"/>
          <w:vertAlign w:val="superscript"/>
        </w:rPr>
        <w:fldChar w:fldCharType="separate"/>
      </w:r>
      <w:r w:rsidR="00531087" w:rsidRPr="00531087">
        <w:rPr>
          <w:color w:val="24292E"/>
          <w:szCs w:val="24"/>
          <w:vertAlign w:val="superscript"/>
        </w:rPr>
        <w:t>26</w:t>
      </w:r>
      <w:r w:rsidR="00531087" w:rsidRPr="00531087">
        <w:rPr>
          <w:color w:val="24292E"/>
          <w:szCs w:val="24"/>
          <w:vertAlign w:val="superscript"/>
        </w:rPr>
        <w:fldChar w:fldCharType="end"/>
      </w:r>
      <w:r w:rsidRPr="00E811D8">
        <w:rPr>
          <w:color w:val="24292E"/>
          <w:szCs w:val="24"/>
        </w:rPr>
        <w:t xml:space="preserve"> </w:t>
      </w:r>
    </w:p>
    <w:p w14:paraId="37FB9E63" w14:textId="0E6CB7EB" w:rsidR="007A2715" w:rsidRDefault="004B21DB" w:rsidP="00065631">
      <w:pPr>
        <w:shd w:val="clear" w:color="auto" w:fill="FFFFFF"/>
        <w:rPr>
          <w:color w:val="24292E"/>
        </w:rPr>
      </w:pPr>
      <w:r>
        <w:rPr>
          <w:noProof/>
          <w:color w:val="24292E"/>
        </w:rPr>
        <w:drawing>
          <wp:inline distT="0" distB="0" distL="0" distR="0" wp14:anchorId="2AF30A01" wp14:editId="1ECECC57">
            <wp:extent cx="5464694" cy="4088517"/>
            <wp:effectExtent l="0" t="0" r="0" b="127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5370" cy="4089023"/>
                    </a:xfrm>
                    <a:prstGeom prst="rect">
                      <a:avLst/>
                    </a:prstGeom>
                    <a:noFill/>
                    <a:ln>
                      <a:noFill/>
                    </a:ln>
                  </pic:spPr>
                </pic:pic>
              </a:graphicData>
            </a:graphic>
          </wp:inline>
        </w:drawing>
      </w:r>
    </w:p>
    <w:p w14:paraId="5090A763" w14:textId="6E91E643" w:rsidR="004B21DB" w:rsidRPr="00E811D8" w:rsidRDefault="006015DA" w:rsidP="004B21DB">
      <w:pPr>
        <w:shd w:val="clear" w:color="auto" w:fill="FFFFFF"/>
        <w:spacing w:line="240" w:lineRule="auto"/>
        <w:ind w:firstLine="4140"/>
        <w:rPr>
          <w:color w:val="24292E"/>
          <w:szCs w:val="24"/>
        </w:rPr>
      </w:pPr>
      <w:r>
        <w:rPr>
          <w:color w:val="24292E"/>
          <w:szCs w:val="24"/>
        </w:rPr>
        <w:t>Figure 6</w:t>
      </w:r>
    </w:p>
    <w:p w14:paraId="587273AE" w14:textId="3F17F5A3" w:rsidR="004B21DB" w:rsidRDefault="004B21DB" w:rsidP="00EC6BC2">
      <w:pPr>
        <w:shd w:val="clear" w:color="auto" w:fill="FFFFFF"/>
        <w:ind w:firstLine="1710"/>
        <w:rPr>
          <w:color w:val="24292E"/>
          <w:szCs w:val="24"/>
        </w:rPr>
      </w:pPr>
      <w:r>
        <w:rPr>
          <w:color w:val="24292E"/>
          <w:szCs w:val="24"/>
        </w:rPr>
        <w:t>Patrick Han’s Visualization for Efficiency Gap Advantage</w:t>
      </w:r>
      <w:r w:rsidRPr="00531087">
        <w:rPr>
          <w:color w:val="24292E"/>
          <w:szCs w:val="24"/>
          <w:vertAlign w:val="superscript"/>
        </w:rPr>
        <w:fldChar w:fldCharType="begin"/>
      </w:r>
      <w:r w:rsidRPr="00531087">
        <w:rPr>
          <w:color w:val="24292E"/>
          <w:szCs w:val="24"/>
          <w:vertAlign w:val="superscript"/>
        </w:rPr>
        <w:instrText xml:space="preserve"> NOTEREF _Ref370413838 \h </w:instrText>
      </w:r>
      <w:r w:rsidRPr="00531087">
        <w:rPr>
          <w:color w:val="24292E"/>
          <w:szCs w:val="24"/>
          <w:vertAlign w:val="superscript"/>
        </w:rPr>
      </w:r>
      <w:r w:rsidRPr="00531087">
        <w:rPr>
          <w:color w:val="24292E"/>
          <w:szCs w:val="24"/>
          <w:vertAlign w:val="superscript"/>
        </w:rPr>
        <w:fldChar w:fldCharType="separate"/>
      </w:r>
      <w:r>
        <w:rPr>
          <w:color w:val="24292E"/>
          <w:szCs w:val="24"/>
          <w:vertAlign w:val="superscript"/>
        </w:rPr>
        <w:t>26</w:t>
      </w:r>
      <w:r w:rsidRPr="00531087">
        <w:rPr>
          <w:color w:val="24292E"/>
          <w:szCs w:val="24"/>
          <w:vertAlign w:val="superscript"/>
        </w:rPr>
        <w:fldChar w:fldCharType="end"/>
      </w:r>
      <w:r w:rsidRPr="00E811D8">
        <w:rPr>
          <w:color w:val="24292E"/>
          <w:szCs w:val="24"/>
        </w:rPr>
        <w:t xml:space="preserve"> </w:t>
      </w:r>
    </w:p>
    <w:p w14:paraId="33373BD5" w14:textId="52788026" w:rsidR="001A696F" w:rsidRDefault="001A696F" w:rsidP="00065631">
      <w:pPr>
        <w:shd w:val="clear" w:color="auto" w:fill="FFFFFF"/>
        <w:rPr>
          <w:color w:val="24292E"/>
        </w:rPr>
      </w:pPr>
      <w:r>
        <w:rPr>
          <w:color w:val="24292E"/>
        </w:rPr>
        <w:lastRenderedPageBreak/>
        <w:t xml:space="preserve">An example of even more compact way to show percentage of votes in contrast with number of seats won is offered by </w:t>
      </w:r>
      <w:r w:rsidR="00DD7D0B">
        <w:rPr>
          <w:color w:val="24292E"/>
        </w:rPr>
        <w:t xml:space="preserve">Nate Silver on </w:t>
      </w:r>
      <w:r>
        <w:rPr>
          <w:color w:val="24292E"/>
        </w:rPr>
        <w:t>a New York Times visualization.</w:t>
      </w:r>
      <w:r>
        <w:rPr>
          <w:rStyle w:val="FootnoteReference"/>
          <w:color w:val="24292E"/>
        </w:rPr>
        <w:footnoteReference w:id="29"/>
      </w:r>
      <w:r w:rsidR="002E14B6">
        <w:rPr>
          <w:color w:val="24292E"/>
        </w:rPr>
        <w:t xml:space="preserve">  It does not show however the number of seats one as an integer, which is a nice feature of Patrick Han’s visualization.</w:t>
      </w:r>
    </w:p>
    <w:p w14:paraId="3C9FA66B" w14:textId="21B559BB" w:rsidR="001A696F" w:rsidRDefault="001A696F" w:rsidP="001A696F">
      <w:pPr>
        <w:shd w:val="clear" w:color="auto" w:fill="FFFFFF"/>
        <w:ind w:firstLine="1710"/>
        <w:rPr>
          <w:color w:val="24292E"/>
        </w:rPr>
      </w:pPr>
      <w:r>
        <w:rPr>
          <w:noProof/>
          <w:color w:val="24292E"/>
        </w:rPr>
        <w:drawing>
          <wp:inline distT="0" distB="0" distL="0" distR="0" wp14:anchorId="6D039F43" wp14:editId="45508C29">
            <wp:extent cx="3429000" cy="2841859"/>
            <wp:effectExtent l="0" t="0" r="0" b="317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657" cy="2842403"/>
                    </a:xfrm>
                    <a:prstGeom prst="rect">
                      <a:avLst/>
                    </a:prstGeom>
                    <a:noFill/>
                    <a:ln>
                      <a:noFill/>
                    </a:ln>
                  </pic:spPr>
                </pic:pic>
              </a:graphicData>
            </a:graphic>
          </wp:inline>
        </w:drawing>
      </w:r>
    </w:p>
    <w:p w14:paraId="49D081B3" w14:textId="000176B1" w:rsidR="001A696F" w:rsidRPr="00E811D8" w:rsidRDefault="006015DA" w:rsidP="001A696F">
      <w:pPr>
        <w:shd w:val="clear" w:color="auto" w:fill="FFFFFF"/>
        <w:spacing w:line="240" w:lineRule="auto"/>
        <w:ind w:firstLine="4140"/>
        <w:rPr>
          <w:color w:val="24292E"/>
          <w:szCs w:val="24"/>
        </w:rPr>
      </w:pPr>
      <w:r>
        <w:rPr>
          <w:color w:val="24292E"/>
          <w:szCs w:val="24"/>
        </w:rPr>
        <w:t>Figure 7</w:t>
      </w:r>
    </w:p>
    <w:p w14:paraId="49227432" w14:textId="62061C48" w:rsidR="001A696F" w:rsidRPr="001A696F" w:rsidRDefault="006015DA" w:rsidP="006015DA">
      <w:pPr>
        <w:shd w:val="clear" w:color="auto" w:fill="FFFFFF"/>
        <w:ind w:firstLine="2790"/>
        <w:rPr>
          <w:color w:val="24292E"/>
          <w:szCs w:val="24"/>
        </w:rPr>
      </w:pPr>
      <w:r>
        <w:rPr>
          <w:color w:val="24292E"/>
        </w:rPr>
        <w:t xml:space="preserve">Votes Cast </w:t>
      </w:r>
      <w:r w:rsidR="006B1E0E">
        <w:rPr>
          <w:color w:val="24292E"/>
        </w:rPr>
        <w:t>vs.</w:t>
      </w:r>
      <w:r>
        <w:rPr>
          <w:color w:val="24292E"/>
        </w:rPr>
        <w:t xml:space="preserve"> Seats Won Visualization</w:t>
      </w:r>
      <w:r w:rsidR="001A696F" w:rsidRPr="008042B5">
        <w:rPr>
          <w:color w:val="24292E"/>
          <w:szCs w:val="24"/>
          <w:vertAlign w:val="superscript"/>
        </w:rPr>
        <w:fldChar w:fldCharType="begin"/>
      </w:r>
      <w:r w:rsidR="001A696F" w:rsidRPr="008042B5">
        <w:rPr>
          <w:color w:val="24292E"/>
          <w:szCs w:val="24"/>
          <w:vertAlign w:val="superscript"/>
        </w:rPr>
        <w:instrText xml:space="preserve"> NOTEREF _Ref370414671 \h </w:instrText>
      </w:r>
      <w:r w:rsidR="001A696F" w:rsidRPr="008042B5">
        <w:rPr>
          <w:color w:val="24292E"/>
          <w:szCs w:val="24"/>
          <w:vertAlign w:val="superscript"/>
        </w:rPr>
      </w:r>
      <w:r w:rsidR="001A696F" w:rsidRPr="008042B5">
        <w:rPr>
          <w:color w:val="24292E"/>
          <w:szCs w:val="24"/>
          <w:vertAlign w:val="superscript"/>
        </w:rPr>
        <w:fldChar w:fldCharType="separate"/>
      </w:r>
      <w:r w:rsidR="001A696F">
        <w:rPr>
          <w:color w:val="24292E"/>
          <w:szCs w:val="24"/>
          <w:vertAlign w:val="superscript"/>
        </w:rPr>
        <w:t>27</w:t>
      </w:r>
      <w:r w:rsidR="001A696F" w:rsidRPr="008042B5">
        <w:rPr>
          <w:color w:val="24292E"/>
          <w:szCs w:val="24"/>
          <w:vertAlign w:val="superscript"/>
        </w:rPr>
        <w:fldChar w:fldCharType="end"/>
      </w:r>
    </w:p>
    <w:p w14:paraId="69E35015" w14:textId="355231A2" w:rsidR="00FC5780" w:rsidRDefault="008042B5" w:rsidP="00065631">
      <w:pPr>
        <w:shd w:val="clear" w:color="auto" w:fill="FFFFFF"/>
        <w:rPr>
          <w:color w:val="24292E"/>
        </w:rPr>
      </w:pPr>
      <w:r>
        <w:rPr>
          <w:color w:val="24292E"/>
        </w:rPr>
        <w:t>The last visualization we wish to mention is</w:t>
      </w:r>
      <w:r w:rsidR="00065631">
        <w:rPr>
          <w:color w:val="24292E"/>
        </w:rPr>
        <w:t xml:space="preserve"> from the </w:t>
      </w:r>
      <w:r w:rsidR="001979DC">
        <w:rPr>
          <w:color w:val="24292E"/>
        </w:rPr>
        <w:t>Princeton University website gerrymander.princeton.edu</w:t>
      </w:r>
      <w:bookmarkStart w:id="7" w:name="_Ref369952049"/>
      <w:r>
        <w:rPr>
          <w:color w:val="24292E"/>
        </w:rPr>
        <w:t>.</w:t>
      </w:r>
      <w:bookmarkStart w:id="8" w:name="_Ref370414671"/>
      <w:r w:rsidR="001979DC">
        <w:rPr>
          <w:rStyle w:val="FootnoteReference"/>
          <w:color w:val="24292E"/>
        </w:rPr>
        <w:footnoteReference w:id="30"/>
      </w:r>
      <w:bookmarkEnd w:id="7"/>
      <w:bookmarkEnd w:id="8"/>
      <w:r w:rsidR="001979DC">
        <w:rPr>
          <w:color w:val="24292E"/>
        </w:rPr>
        <w:t xml:space="preserve"> </w:t>
      </w:r>
      <w:r>
        <w:rPr>
          <w:color w:val="24292E"/>
        </w:rPr>
        <w:t xml:space="preserve"> It </w:t>
      </w:r>
      <w:r w:rsidR="00E378E3" w:rsidRPr="00FC5780">
        <w:rPr>
          <w:color w:val="24292E"/>
        </w:rPr>
        <w:t>has many useful links, proposes a test to determine if a state has gerrymandering, and allows users to explore how gerrymandered their state is</w:t>
      </w:r>
      <w:r w:rsidR="00DD15A7">
        <w:rPr>
          <w:color w:val="24292E"/>
        </w:rPr>
        <w:t xml:space="preserve"> (Figure 8</w:t>
      </w:r>
      <w:r>
        <w:rPr>
          <w:color w:val="24292E"/>
        </w:rPr>
        <w:t>)</w:t>
      </w:r>
      <w:r w:rsidR="00E378E3" w:rsidRPr="00FC5780">
        <w:rPr>
          <w:color w:val="24292E"/>
        </w:rPr>
        <w:t>.</w:t>
      </w:r>
      <w:r>
        <w:rPr>
          <w:color w:val="24292E"/>
        </w:rPr>
        <w:t xml:space="preserve">  The color scale on the map goes from “unlikely to be gerrymandered” (green) to “definitely</w:t>
      </w:r>
      <w:r w:rsidR="00F672FC">
        <w:rPr>
          <w:color w:val="24292E"/>
        </w:rPr>
        <w:t xml:space="preserve"> gerrymandered” (red), and suggests number of seats gained</w:t>
      </w:r>
      <w:r w:rsidR="00DD15A7">
        <w:rPr>
          <w:color w:val="24292E"/>
        </w:rPr>
        <w:t xml:space="preserve"> due to gerrymandering</w:t>
      </w:r>
      <w:r w:rsidR="00F672FC">
        <w:rPr>
          <w:color w:val="24292E"/>
        </w:rPr>
        <w:t>.  The color choice</w:t>
      </w:r>
      <w:r w:rsidR="00DD15A7">
        <w:rPr>
          <w:color w:val="24292E"/>
        </w:rPr>
        <w:t xml:space="preserve"> for the scale</w:t>
      </w:r>
      <w:r w:rsidR="00F672FC">
        <w:rPr>
          <w:color w:val="24292E"/>
        </w:rPr>
        <w:t xml:space="preserve"> is not ideal but seeing all states categorized based on gerrymandering is very </w:t>
      </w:r>
      <w:r w:rsidR="00F672FC">
        <w:rPr>
          <w:color w:val="24292E"/>
        </w:rPr>
        <w:lastRenderedPageBreak/>
        <w:t xml:space="preserve">insightful.  </w:t>
      </w:r>
      <w:r>
        <w:rPr>
          <w:color w:val="24292E"/>
        </w:rPr>
        <w:t xml:space="preserve">The website uses </w:t>
      </w:r>
      <w:r w:rsidR="00234613">
        <w:rPr>
          <w:color w:val="24292E"/>
        </w:rPr>
        <w:t xml:space="preserve">three </w:t>
      </w:r>
      <w:r w:rsidR="00DD15A7">
        <w:rPr>
          <w:color w:val="24292E"/>
        </w:rPr>
        <w:t xml:space="preserve">statistical </w:t>
      </w:r>
      <w:r w:rsidR="00234613">
        <w:rPr>
          <w:color w:val="24292E"/>
        </w:rPr>
        <w:t>test</w:t>
      </w:r>
      <w:r w:rsidR="00DD15A7">
        <w:rPr>
          <w:color w:val="24292E"/>
        </w:rPr>
        <w:t>s</w:t>
      </w:r>
      <w:r w:rsidR="00234613">
        <w:rPr>
          <w:color w:val="24292E"/>
        </w:rPr>
        <w:t xml:space="preserve"> to </w:t>
      </w:r>
      <w:r w:rsidR="00DD15A7">
        <w:rPr>
          <w:color w:val="24292E"/>
        </w:rPr>
        <w:t>assess gerrymandering</w:t>
      </w:r>
      <w:r w:rsidR="00234613">
        <w:rPr>
          <w:color w:val="24292E"/>
        </w:rPr>
        <w:t>.</w:t>
      </w:r>
      <w:r w:rsidR="00234613">
        <w:rPr>
          <w:rStyle w:val="FootnoteReference"/>
          <w:color w:val="24292E"/>
        </w:rPr>
        <w:footnoteReference w:id="31"/>
      </w:r>
      <w:r w:rsidR="00234613">
        <w:rPr>
          <w:color w:val="24292E"/>
        </w:rPr>
        <w:t xml:space="preserve">  The tests do not include efficiency gap analysis.</w:t>
      </w:r>
    </w:p>
    <w:p w14:paraId="112A61A3" w14:textId="77D95933" w:rsidR="00065631" w:rsidRDefault="00F01CCB" w:rsidP="00065631">
      <w:pPr>
        <w:shd w:val="clear" w:color="auto" w:fill="FFFFFF"/>
        <w:rPr>
          <w:color w:val="24292E"/>
        </w:rPr>
      </w:pPr>
      <w:r>
        <w:rPr>
          <w:noProof/>
          <w:color w:val="24292E"/>
        </w:rPr>
        <w:drawing>
          <wp:inline distT="0" distB="0" distL="0" distR="0" wp14:anchorId="3BE22054" wp14:editId="227C70AB">
            <wp:extent cx="5412289" cy="2776780"/>
            <wp:effectExtent l="0" t="0" r="0" b="0"/>
            <wp:docPr id="31" name="Picture 31" descr="Macintosh HD:Users:carlos2:Desktop:Screen Shot 2017-10-23 at 8.38.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rlos2:Desktop:Screen Shot 2017-10-23 at 8.38.04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2289" cy="2776780"/>
                    </a:xfrm>
                    <a:prstGeom prst="rect">
                      <a:avLst/>
                    </a:prstGeom>
                    <a:noFill/>
                    <a:ln>
                      <a:noFill/>
                    </a:ln>
                  </pic:spPr>
                </pic:pic>
              </a:graphicData>
            </a:graphic>
          </wp:inline>
        </w:drawing>
      </w:r>
    </w:p>
    <w:p w14:paraId="0DDA6866" w14:textId="61A79B02" w:rsidR="008042B5" w:rsidRPr="00E811D8" w:rsidRDefault="00E43EBB" w:rsidP="008042B5">
      <w:pPr>
        <w:shd w:val="clear" w:color="auto" w:fill="FFFFFF"/>
        <w:spacing w:line="240" w:lineRule="auto"/>
        <w:ind w:firstLine="4140"/>
        <w:rPr>
          <w:color w:val="24292E"/>
          <w:szCs w:val="24"/>
        </w:rPr>
      </w:pPr>
      <w:r>
        <w:rPr>
          <w:color w:val="24292E"/>
          <w:szCs w:val="24"/>
        </w:rPr>
        <w:t>Figure 8</w:t>
      </w:r>
    </w:p>
    <w:p w14:paraId="2E765CFF" w14:textId="4515A4BB" w:rsidR="008042B5" w:rsidRPr="008042B5" w:rsidRDefault="008042B5" w:rsidP="008042B5">
      <w:pPr>
        <w:shd w:val="clear" w:color="auto" w:fill="FFFFFF"/>
        <w:ind w:firstLine="3150"/>
        <w:rPr>
          <w:color w:val="24292E"/>
          <w:szCs w:val="24"/>
        </w:rPr>
      </w:pPr>
      <w:proofErr w:type="gramStart"/>
      <w:r>
        <w:rPr>
          <w:color w:val="24292E"/>
        </w:rPr>
        <w:t>gerrymander.princeton.edu</w:t>
      </w:r>
      <w:proofErr w:type="gramEnd"/>
      <w:r w:rsidR="002E14B6" w:rsidRPr="002E14B6">
        <w:rPr>
          <w:color w:val="24292E"/>
          <w:szCs w:val="24"/>
          <w:vertAlign w:val="superscript"/>
        </w:rPr>
        <w:fldChar w:fldCharType="begin"/>
      </w:r>
      <w:r w:rsidR="002E14B6" w:rsidRPr="002E14B6">
        <w:rPr>
          <w:color w:val="24292E"/>
          <w:szCs w:val="24"/>
          <w:vertAlign w:val="superscript"/>
        </w:rPr>
        <w:instrText xml:space="preserve"> NOTEREF _Ref370414671 \h </w:instrText>
      </w:r>
      <w:r w:rsidR="002E14B6" w:rsidRPr="002E14B6">
        <w:rPr>
          <w:color w:val="24292E"/>
          <w:szCs w:val="24"/>
          <w:vertAlign w:val="superscript"/>
        </w:rPr>
      </w:r>
      <w:r w:rsidR="002E14B6" w:rsidRPr="002E14B6">
        <w:rPr>
          <w:color w:val="24292E"/>
          <w:szCs w:val="24"/>
          <w:vertAlign w:val="superscript"/>
        </w:rPr>
        <w:fldChar w:fldCharType="separate"/>
      </w:r>
      <w:r w:rsidR="002E14B6" w:rsidRPr="002E14B6">
        <w:rPr>
          <w:color w:val="24292E"/>
          <w:szCs w:val="24"/>
          <w:vertAlign w:val="superscript"/>
        </w:rPr>
        <w:t>28</w:t>
      </w:r>
      <w:r w:rsidR="002E14B6" w:rsidRPr="002E14B6">
        <w:rPr>
          <w:color w:val="24292E"/>
          <w:szCs w:val="24"/>
          <w:vertAlign w:val="superscript"/>
        </w:rPr>
        <w:fldChar w:fldCharType="end"/>
      </w:r>
    </w:p>
    <w:p w14:paraId="50C4F7A7" w14:textId="5F8E4D29" w:rsidR="00CC7A5D" w:rsidRPr="000C3B0B" w:rsidRDefault="00CC7A5D" w:rsidP="00CC7A5D">
      <w:pPr>
        <w:pStyle w:val="Heading1"/>
      </w:pPr>
      <w:r>
        <w:t xml:space="preserve">Project </w:t>
      </w:r>
      <w:r w:rsidR="00890C4D">
        <w:t xml:space="preserve">Unique </w:t>
      </w:r>
      <w:r>
        <w:t>Contribution</w:t>
      </w:r>
    </w:p>
    <w:p w14:paraId="1C1DA62E" w14:textId="07F99184" w:rsidR="00B447E6" w:rsidRDefault="00965E18" w:rsidP="00B67DC1">
      <w:pPr>
        <w:shd w:val="clear" w:color="auto" w:fill="FFFFFF"/>
        <w:rPr>
          <w:color w:val="24292E"/>
        </w:rPr>
      </w:pPr>
      <w:r>
        <w:rPr>
          <w:color w:val="24292E"/>
        </w:rPr>
        <w:t xml:space="preserve">Unlike the </w:t>
      </w:r>
      <w:r w:rsidR="00822D0B">
        <w:rPr>
          <w:color w:val="24292E"/>
        </w:rPr>
        <w:t>visualization</w:t>
      </w:r>
      <w:r w:rsidR="00A050AA">
        <w:rPr>
          <w:color w:val="24292E"/>
        </w:rPr>
        <w:t>s</w:t>
      </w:r>
      <w:r w:rsidR="00822D0B">
        <w:rPr>
          <w:color w:val="24292E"/>
        </w:rPr>
        <w:t xml:space="preserve"> we identified in our research, </w:t>
      </w:r>
      <w:r>
        <w:rPr>
          <w:color w:val="24292E"/>
        </w:rPr>
        <w:t xml:space="preserve">our project </w:t>
      </w:r>
      <w:r w:rsidR="00D62C61">
        <w:rPr>
          <w:color w:val="24292E"/>
        </w:rPr>
        <w:t>explores</w:t>
      </w:r>
      <w:r>
        <w:rPr>
          <w:color w:val="24292E"/>
        </w:rPr>
        <w:t xml:space="preserve"> gerrymandering using a top down approach that starts from an analysis of election results at the national l</w:t>
      </w:r>
      <w:r w:rsidR="003836E8">
        <w:rPr>
          <w:color w:val="24292E"/>
        </w:rPr>
        <w:t>evel, and drills down to states</w:t>
      </w:r>
      <w:r>
        <w:rPr>
          <w:color w:val="24292E"/>
        </w:rPr>
        <w:t xml:space="preserve"> using number of votes needed to elect house representatives as </w:t>
      </w:r>
      <w:r w:rsidR="00822D0B">
        <w:rPr>
          <w:color w:val="24292E"/>
        </w:rPr>
        <w:t>the</w:t>
      </w:r>
      <w:r>
        <w:rPr>
          <w:color w:val="24292E"/>
        </w:rPr>
        <w:t xml:space="preserve"> starting point </w:t>
      </w:r>
      <w:r w:rsidR="00B447E6">
        <w:rPr>
          <w:color w:val="24292E"/>
        </w:rPr>
        <w:t>of</w:t>
      </w:r>
      <w:r>
        <w:rPr>
          <w:color w:val="24292E"/>
        </w:rPr>
        <w:t xml:space="preserve"> our analysis.</w:t>
      </w:r>
      <w:r w:rsidR="00B447E6">
        <w:rPr>
          <w:color w:val="24292E"/>
        </w:rPr>
        <w:t xml:space="preserve">  </w:t>
      </w:r>
    </w:p>
    <w:p w14:paraId="3FA7ABC7" w14:textId="5F8F0F8C" w:rsidR="00965E18" w:rsidRDefault="00B447E6" w:rsidP="00B67DC1">
      <w:pPr>
        <w:shd w:val="clear" w:color="auto" w:fill="FFFFFF"/>
        <w:rPr>
          <w:color w:val="24292E"/>
        </w:rPr>
      </w:pPr>
      <w:r>
        <w:rPr>
          <w:color w:val="24292E"/>
        </w:rPr>
        <w:t xml:space="preserve">We extrapolate the common notion of “power”, defined in the </w:t>
      </w:r>
      <w:proofErr w:type="spellStart"/>
      <w:r w:rsidR="00AC7709">
        <w:rPr>
          <w:color w:val="24292E"/>
        </w:rPr>
        <w:t>Merrian</w:t>
      </w:r>
      <w:proofErr w:type="spellEnd"/>
      <w:r w:rsidR="00AC7709">
        <w:rPr>
          <w:color w:val="24292E"/>
        </w:rPr>
        <w:t>-Webster dictionary as “the ability to act or produce an effect” to mean the ability to successfully elect a candidate of one’s choice.</w:t>
      </w:r>
      <w:bookmarkStart w:id="9" w:name="_Ref370016439"/>
      <w:r w:rsidR="00AC7709" w:rsidRPr="00973CB7">
        <w:rPr>
          <w:szCs w:val="24"/>
          <w:vertAlign w:val="superscript"/>
        </w:rPr>
        <w:footnoteReference w:id="32"/>
      </w:r>
      <w:bookmarkEnd w:id="9"/>
      <w:r w:rsidR="00AC7709">
        <w:rPr>
          <w:color w:val="24292E"/>
        </w:rPr>
        <w:t xml:space="preserve">  </w:t>
      </w:r>
      <w:r>
        <w:rPr>
          <w:color w:val="24292E"/>
        </w:rPr>
        <w:t xml:space="preserve">We </w:t>
      </w:r>
      <w:r w:rsidR="001C5836">
        <w:rPr>
          <w:color w:val="24292E"/>
        </w:rPr>
        <w:t xml:space="preserve">produce visualizations to show </w:t>
      </w:r>
      <w:r>
        <w:rPr>
          <w:color w:val="24292E"/>
        </w:rPr>
        <w:t>that power is not equitably distributed across the electorate, in the sense that electors from certain parties, in different states</w:t>
      </w:r>
      <w:r w:rsidR="001C5836">
        <w:rPr>
          <w:color w:val="24292E"/>
        </w:rPr>
        <w:t>,</w:t>
      </w:r>
      <w:r>
        <w:rPr>
          <w:color w:val="24292E"/>
        </w:rPr>
        <w:t xml:space="preserve"> </w:t>
      </w:r>
      <w:r>
        <w:rPr>
          <w:color w:val="24292E"/>
        </w:rPr>
        <w:lastRenderedPageBreak/>
        <w:t xml:space="preserve">are able to elect their representatives with fewer votes than their opponents.  </w:t>
      </w:r>
      <w:r w:rsidR="00081391">
        <w:rPr>
          <w:color w:val="24292E"/>
        </w:rPr>
        <w:t xml:space="preserve">At the national level, we confirm the Wikipedia </w:t>
      </w:r>
      <w:proofErr w:type="spellStart"/>
      <w:r w:rsidR="00081391">
        <w:rPr>
          <w:color w:val="24292E"/>
        </w:rPr>
        <w:t>infobox</w:t>
      </w:r>
      <w:proofErr w:type="spellEnd"/>
      <w:r w:rsidR="001C5836">
        <w:rPr>
          <w:color w:val="24292E"/>
        </w:rPr>
        <w:t xml:space="preserve"> from</w:t>
      </w:r>
      <w:r w:rsidR="00081391">
        <w:rPr>
          <w:color w:val="24292E"/>
        </w:rPr>
        <w:t xml:space="preserve"> Figure 2; in the whole, </w:t>
      </w:r>
      <w:r w:rsidR="003836E8">
        <w:rPr>
          <w:color w:val="24292E"/>
        </w:rPr>
        <w:t xml:space="preserve">in the 2016 House of Representative elections, </w:t>
      </w:r>
      <w:r w:rsidR="00081391">
        <w:rPr>
          <w:color w:val="24292E"/>
        </w:rPr>
        <w:t xml:space="preserve">Republican electors </w:t>
      </w:r>
      <w:r w:rsidR="003836E8">
        <w:rPr>
          <w:color w:val="24292E"/>
        </w:rPr>
        <w:t>had</w:t>
      </w:r>
      <w:r w:rsidR="00081391">
        <w:rPr>
          <w:color w:val="24292E"/>
        </w:rPr>
        <w:t xml:space="preserve"> more power than De</w:t>
      </w:r>
      <w:r w:rsidR="003836E8">
        <w:rPr>
          <w:color w:val="24292E"/>
        </w:rPr>
        <w:t xml:space="preserve">mocrat electors. </w:t>
      </w:r>
    </w:p>
    <w:p w14:paraId="79D85580" w14:textId="23B9B106" w:rsidR="00965E18" w:rsidRDefault="00106995" w:rsidP="00B67DC1">
      <w:pPr>
        <w:shd w:val="clear" w:color="auto" w:fill="FFFFFF"/>
        <w:rPr>
          <w:color w:val="24292E"/>
        </w:rPr>
      </w:pPr>
      <w:r>
        <w:rPr>
          <w:color w:val="24292E"/>
        </w:rPr>
        <w:t>We believe o</w:t>
      </w:r>
      <w:r w:rsidR="0046380D">
        <w:rPr>
          <w:color w:val="24292E"/>
        </w:rPr>
        <w:t xml:space="preserve">ur approach provides a context in </w:t>
      </w:r>
      <w:r w:rsidR="00157836">
        <w:rPr>
          <w:color w:val="24292E"/>
        </w:rPr>
        <w:t>which to analyze gerrymandering</w:t>
      </w:r>
      <w:r w:rsidR="0046380D">
        <w:rPr>
          <w:color w:val="24292E"/>
        </w:rPr>
        <w:t xml:space="preserve"> that is useful </w:t>
      </w:r>
      <w:r w:rsidR="00157836">
        <w:rPr>
          <w:color w:val="24292E"/>
        </w:rPr>
        <w:t>because it highlights how this practice contributes to a larger issue.  In fact, if we agree with the Declaration of Independence that “all men are created equal”</w:t>
      </w:r>
      <w:r w:rsidR="00157836">
        <w:rPr>
          <w:rStyle w:val="FootnoteReference"/>
          <w:color w:val="24292E"/>
        </w:rPr>
        <w:footnoteReference w:id="33"/>
      </w:r>
      <w:r w:rsidR="00157836">
        <w:rPr>
          <w:color w:val="24292E"/>
        </w:rPr>
        <w:t xml:space="preserve"> there is no reason </w:t>
      </w:r>
      <w:r w:rsidR="00CA65CB">
        <w:rPr>
          <w:color w:val="24292E"/>
        </w:rPr>
        <w:t>we should accept</w:t>
      </w:r>
      <w:r w:rsidR="00157836">
        <w:rPr>
          <w:color w:val="24292E"/>
        </w:rPr>
        <w:t xml:space="preserve"> </w:t>
      </w:r>
      <w:r w:rsidR="00CA65CB">
        <w:rPr>
          <w:color w:val="24292E"/>
        </w:rPr>
        <w:t>that certain electors possess</w:t>
      </w:r>
      <w:r w:rsidR="00157836">
        <w:rPr>
          <w:color w:val="24292E"/>
        </w:rPr>
        <w:t xml:space="preserve"> more power </w:t>
      </w:r>
      <w:r>
        <w:rPr>
          <w:color w:val="24292E"/>
        </w:rPr>
        <w:t>than others.  (Power in the sense we discussed above)</w:t>
      </w:r>
      <w:r w:rsidR="00157836">
        <w:rPr>
          <w:color w:val="24292E"/>
        </w:rPr>
        <w:t xml:space="preserve">.  </w:t>
      </w:r>
      <w:r w:rsidR="00CA65CB">
        <w:rPr>
          <w:color w:val="24292E"/>
        </w:rPr>
        <w:t>So, redistricting that risks creating an imbalance of electoral powe</w:t>
      </w:r>
      <w:r>
        <w:rPr>
          <w:color w:val="24292E"/>
        </w:rPr>
        <w:t xml:space="preserve">r is immoral, whether unlawful </w:t>
      </w:r>
      <w:r w:rsidR="00CA65CB">
        <w:rPr>
          <w:color w:val="24292E"/>
        </w:rPr>
        <w:t xml:space="preserve">or not. </w:t>
      </w:r>
      <w:r>
        <w:rPr>
          <w:color w:val="24292E"/>
        </w:rPr>
        <w:t xml:space="preserve"> We </w:t>
      </w:r>
      <w:r w:rsidR="002C49B5">
        <w:rPr>
          <w:color w:val="24292E"/>
        </w:rPr>
        <w:t>hope</w:t>
      </w:r>
      <w:r>
        <w:rPr>
          <w:color w:val="24292E"/>
        </w:rPr>
        <w:t xml:space="preserve"> the flow of our visualizations provide new insights into the issues of electoral power and representation associated with gerrymandering.</w:t>
      </w:r>
    </w:p>
    <w:p w14:paraId="24DFBBC2" w14:textId="232BD9CD" w:rsidR="00106995" w:rsidRPr="000C3B0B" w:rsidRDefault="00422AEB" w:rsidP="00B67DC1">
      <w:pPr>
        <w:pStyle w:val="Heading1"/>
        <w:spacing w:before="0" w:after="0" w:line="480" w:lineRule="auto"/>
      </w:pPr>
      <w:r>
        <w:t>Data</w:t>
      </w:r>
    </w:p>
    <w:p w14:paraId="4E9AEE03" w14:textId="0D8A88ED" w:rsidR="00963E1C" w:rsidRDefault="00CA4FF4" w:rsidP="00B67DC1">
      <w:pPr>
        <w:shd w:val="clear" w:color="auto" w:fill="FFFFFF"/>
        <w:rPr>
          <w:color w:val="24292E"/>
        </w:rPr>
      </w:pPr>
      <w:r w:rsidRPr="00A06974">
        <w:rPr>
          <w:color w:val="24292E"/>
        </w:rPr>
        <w:t xml:space="preserve">Project data was </w:t>
      </w:r>
      <w:r w:rsidR="00A06974" w:rsidRPr="00A06974">
        <w:rPr>
          <w:color w:val="24292E"/>
        </w:rPr>
        <w:t>scraped</w:t>
      </w:r>
      <w:r w:rsidRPr="00A06974">
        <w:rPr>
          <w:color w:val="24292E"/>
        </w:rPr>
        <w:t xml:space="preserve"> from </w:t>
      </w:r>
      <w:r w:rsidR="00A06974" w:rsidRPr="00A06974">
        <w:rPr>
          <w:color w:val="24292E"/>
        </w:rPr>
        <w:t xml:space="preserve">the </w:t>
      </w:r>
      <w:r w:rsidRPr="00A06974">
        <w:rPr>
          <w:color w:val="24292E"/>
        </w:rPr>
        <w:t>New York Time</w:t>
      </w:r>
      <w:r w:rsidR="00A06974">
        <w:rPr>
          <w:color w:val="24292E"/>
        </w:rPr>
        <w:t>s</w:t>
      </w:r>
      <w:r w:rsidRPr="00A06974">
        <w:rPr>
          <w:color w:val="24292E"/>
        </w:rPr>
        <w:t xml:space="preserve"> </w:t>
      </w:r>
      <w:r w:rsidR="003B4B48">
        <w:rPr>
          <w:color w:val="24292E"/>
        </w:rPr>
        <w:t xml:space="preserve">(NYT) </w:t>
      </w:r>
      <w:r w:rsidRPr="00A06974">
        <w:rPr>
          <w:color w:val="24292E"/>
        </w:rPr>
        <w:t>House Election Results: G.O.P Keeps Control</w:t>
      </w:r>
      <w:bookmarkStart w:id="10" w:name="_Ref369968814"/>
      <w:r w:rsidR="000543B4">
        <w:rPr>
          <w:color w:val="24292E"/>
        </w:rPr>
        <w:t xml:space="preserve"> </w:t>
      </w:r>
      <w:r w:rsidR="000543B4" w:rsidRPr="00A06974">
        <w:rPr>
          <w:color w:val="24292E"/>
        </w:rPr>
        <w:t>webpage</w:t>
      </w:r>
      <w:r w:rsidR="000543B4">
        <w:rPr>
          <w:color w:val="24292E"/>
        </w:rPr>
        <w:t>,</w:t>
      </w:r>
      <w:r w:rsidRPr="00A06974">
        <w:rPr>
          <w:color w:val="24292E"/>
          <w:szCs w:val="24"/>
          <w:vertAlign w:val="superscript"/>
        </w:rPr>
        <w:footnoteReference w:id="34"/>
      </w:r>
      <w:bookmarkEnd w:id="10"/>
      <w:r w:rsidRPr="00A06974">
        <w:rPr>
          <w:color w:val="24292E"/>
        </w:rPr>
        <w:t xml:space="preserve"> seen in Figure 3 below.</w:t>
      </w:r>
      <w:r w:rsidR="00FC50A3" w:rsidRPr="00A06974">
        <w:rPr>
          <w:color w:val="24292E"/>
        </w:rPr>
        <w:t xml:space="preserve">  </w:t>
      </w:r>
      <w:r w:rsidR="00A06974" w:rsidRPr="00A06974">
        <w:rPr>
          <w:color w:val="24292E"/>
        </w:rPr>
        <w:t xml:space="preserve">Election results data at state district level is stored in a single variable in the html code, in JSON format, so it was relatively </w:t>
      </w:r>
      <w:r w:rsidR="00422AEB">
        <w:rPr>
          <w:color w:val="24292E"/>
        </w:rPr>
        <w:t>straightforward</w:t>
      </w:r>
      <w:r w:rsidR="00A06974" w:rsidRPr="00A06974">
        <w:rPr>
          <w:color w:val="24292E"/>
        </w:rPr>
        <w:t xml:space="preserve"> </w:t>
      </w:r>
      <w:r w:rsidR="00422AEB">
        <w:rPr>
          <w:color w:val="24292E"/>
        </w:rPr>
        <w:t xml:space="preserve">to parse the file to obtain election results </w:t>
      </w:r>
      <w:r w:rsidR="00A06974" w:rsidRPr="00A06974">
        <w:rPr>
          <w:color w:val="24292E"/>
        </w:rPr>
        <w:t xml:space="preserve">data, and create the raw dataset for the project.  </w:t>
      </w:r>
    </w:p>
    <w:p w14:paraId="58EAD951" w14:textId="77777777" w:rsidR="00963E1C" w:rsidRDefault="00963E1C" w:rsidP="00963E1C">
      <w:pPr>
        <w:shd w:val="clear" w:color="auto" w:fill="FFFFFF"/>
        <w:ind w:firstLine="0"/>
        <w:rPr>
          <w:b/>
          <w:noProof/>
          <w:szCs w:val="24"/>
        </w:rPr>
      </w:pPr>
      <w:r>
        <w:rPr>
          <w:noProof/>
        </w:rPr>
        <w:lastRenderedPageBreak/>
        <w:drawing>
          <wp:inline distT="0" distB="0" distL="0" distR="0" wp14:anchorId="529C5BC0" wp14:editId="5378AB97">
            <wp:extent cx="5868477" cy="3030415"/>
            <wp:effectExtent l="0" t="0" r="0" b="0"/>
            <wp:docPr id="3" name="Picture 3" descr="Macintosh HD:Users:carlos2:Desktop:Election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los2:Desktop:ElectionDat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3268" cy="3032889"/>
                    </a:xfrm>
                    <a:prstGeom prst="rect">
                      <a:avLst/>
                    </a:prstGeom>
                    <a:noFill/>
                    <a:ln>
                      <a:noFill/>
                    </a:ln>
                  </pic:spPr>
                </pic:pic>
              </a:graphicData>
            </a:graphic>
          </wp:inline>
        </w:drawing>
      </w:r>
    </w:p>
    <w:p w14:paraId="449FD3FD" w14:textId="7394B653" w:rsidR="00963E1C" w:rsidRPr="00CA4FF4" w:rsidRDefault="00E43EBB" w:rsidP="00963E1C">
      <w:pPr>
        <w:shd w:val="clear" w:color="auto" w:fill="FFFFFF"/>
        <w:spacing w:line="240" w:lineRule="auto"/>
        <w:jc w:val="center"/>
        <w:rPr>
          <w:color w:val="24292E"/>
          <w:szCs w:val="24"/>
        </w:rPr>
      </w:pPr>
      <w:r>
        <w:rPr>
          <w:color w:val="24292E"/>
          <w:szCs w:val="24"/>
        </w:rPr>
        <w:t>Figure 9</w:t>
      </w:r>
    </w:p>
    <w:p w14:paraId="42946967" w14:textId="77777777" w:rsidR="00963E1C" w:rsidRDefault="00963E1C" w:rsidP="00963E1C">
      <w:pPr>
        <w:shd w:val="clear" w:color="auto" w:fill="FFFFFF"/>
        <w:spacing w:line="240" w:lineRule="auto"/>
        <w:jc w:val="center"/>
        <w:rPr>
          <w:color w:val="24292E"/>
          <w:szCs w:val="24"/>
        </w:rPr>
      </w:pPr>
      <w:r w:rsidRPr="00CA4FF4">
        <w:rPr>
          <w:color w:val="24292E"/>
          <w:szCs w:val="24"/>
        </w:rPr>
        <w:t>New York Times webpage “House Election Results: G.O.P. Keeps Control”</w:t>
      </w:r>
      <w:r w:rsidRPr="00CA4FF4">
        <w:rPr>
          <w:color w:val="24292E"/>
          <w:szCs w:val="24"/>
          <w:vertAlign w:val="superscript"/>
        </w:rPr>
        <w:fldChar w:fldCharType="begin"/>
      </w:r>
      <w:r w:rsidRPr="00CA4FF4">
        <w:rPr>
          <w:color w:val="24292E"/>
          <w:szCs w:val="24"/>
          <w:vertAlign w:val="superscript"/>
        </w:rPr>
        <w:instrText xml:space="preserve"> NOTEREF _Ref369968814 \h </w:instrText>
      </w:r>
      <w:r w:rsidRPr="00CA4FF4">
        <w:rPr>
          <w:color w:val="24292E"/>
          <w:szCs w:val="24"/>
          <w:vertAlign w:val="superscript"/>
        </w:rPr>
      </w:r>
      <w:r w:rsidRPr="00CA4FF4">
        <w:rPr>
          <w:color w:val="24292E"/>
          <w:szCs w:val="24"/>
          <w:vertAlign w:val="superscript"/>
        </w:rPr>
        <w:fldChar w:fldCharType="separate"/>
      </w:r>
      <w:r>
        <w:rPr>
          <w:color w:val="24292E"/>
          <w:szCs w:val="24"/>
          <w:vertAlign w:val="superscript"/>
        </w:rPr>
        <w:t>31</w:t>
      </w:r>
      <w:r w:rsidRPr="00CA4FF4">
        <w:rPr>
          <w:color w:val="24292E"/>
          <w:szCs w:val="24"/>
          <w:vertAlign w:val="superscript"/>
        </w:rPr>
        <w:fldChar w:fldCharType="end"/>
      </w:r>
      <w:r w:rsidRPr="00CA4FF4">
        <w:rPr>
          <w:color w:val="24292E"/>
          <w:szCs w:val="24"/>
        </w:rPr>
        <w:t xml:space="preserve"> </w:t>
      </w:r>
    </w:p>
    <w:p w14:paraId="575BADB3" w14:textId="77777777" w:rsidR="00963E1C" w:rsidRDefault="00963E1C" w:rsidP="00B67DC1">
      <w:pPr>
        <w:shd w:val="clear" w:color="auto" w:fill="FFFFFF"/>
        <w:rPr>
          <w:color w:val="24292E"/>
        </w:rPr>
      </w:pPr>
    </w:p>
    <w:p w14:paraId="46C7F2BB" w14:textId="1157F238" w:rsidR="00A45B1D" w:rsidRDefault="00A45B1D" w:rsidP="00B67DC1">
      <w:pPr>
        <w:shd w:val="clear" w:color="auto" w:fill="FFFFFF"/>
        <w:rPr>
          <w:color w:val="24292E"/>
        </w:rPr>
      </w:pPr>
      <w:r>
        <w:rPr>
          <w:color w:val="24292E"/>
        </w:rPr>
        <w:t xml:space="preserve">Structure of </w:t>
      </w:r>
      <w:r w:rsidR="00963E1C">
        <w:rPr>
          <w:color w:val="24292E"/>
        </w:rPr>
        <w:t xml:space="preserve">the </w:t>
      </w:r>
      <w:r>
        <w:rPr>
          <w:color w:val="24292E"/>
        </w:rPr>
        <w:t>raw dataset:</w:t>
      </w:r>
    </w:p>
    <w:tbl>
      <w:tblPr>
        <w:tblStyle w:val="TableGrid"/>
        <w:tblW w:w="8720" w:type="dxa"/>
        <w:tblInd w:w="828" w:type="dxa"/>
        <w:tblLook w:val="04A0" w:firstRow="1" w:lastRow="0" w:firstColumn="1" w:lastColumn="0" w:noHBand="0" w:noVBand="1"/>
      </w:tblPr>
      <w:tblGrid>
        <w:gridCol w:w="457"/>
        <w:gridCol w:w="1883"/>
        <w:gridCol w:w="2060"/>
        <w:gridCol w:w="2170"/>
        <w:gridCol w:w="2150"/>
      </w:tblGrid>
      <w:tr w:rsidR="009D7DC6" w:rsidRPr="009D7DC6" w14:paraId="1FCDCC71" w14:textId="77777777" w:rsidTr="002B6CEA">
        <w:trPr>
          <w:tblHeader/>
        </w:trPr>
        <w:tc>
          <w:tcPr>
            <w:tcW w:w="457" w:type="dxa"/>
          </w:tcPr>
          <w:p w14:paraId="088F0AB7" w14:textId="55EB4190" w:rsidR="00A45B1D" w:rsidRPr="009D7DC6" w:rsidRDefault="00A45B1D" w:rsidP="00B67DC1">
            <w:pPr>
              <w:ind w:firstLine="0"/>
              <w:rPr>
                <w:b/>
                <w:color w:val="24292E"/>
                <w:szCs w:val="24"/>
              </w:rPr>
            </w:pPr>
            <w:r w:rsidRPr="009D7DC6">
              <w:rPr>
                <w:b/>
                <w:color w:val="24292E"/>
                <w:szCs w:val="24"/>
              </w:rPr>
              <w:t>#</w:t>
            </w:r>
          </w:p>
        </w:tc>
        <w:tc>
          <w:tcPr>
            <w:tcW w:w="1883" w:type="dxa"/>
          </w:tcPr>
          <w:p w14:paraId="729ABAEA" w14:textId="3D3F27A0" w:rsidR="00A45B1D" w:rsidRPr="009D7DC6" w:rsidRDefault="00A45B1D" w:rsidP="00B67DC1">
            <w:pPr>
              <w:ind w:firstLine="0"/>
              <w:rPr>
                <w:b/>
                <w:color w:val="24292E"/>
                <w:szCs w:val="24"/>
              </w:rPr>
            </w:pPr>
            <w:r w:rsidRPr="009D7DC6">
              <w:rPr>
                <w:b/>
                <w:color w:val="24292E"/>
                <w:szCs w:val="24"/>
              </w:rPr>
              <w:t>Column</w:t>
            </w:r>
          </w:p>
        </w:tc>
        <w:tc>
          <w:tcPr>
            <w:tcW w:w="2060" w:type="dxa"/>
          </w:tcPr>
          <w:p w14:paraId="350188D4" w14:textId="30802507" w:rsidR="00A45B1D" w:rsidRPr="009D7DC6" w:rsidRDefault="00091913" w:rsidP="00B67DC1">
            <w:pPr>
              <w:ind w:firstLine="0"/>
              <w:rPr>
                <w:b/>
                <w:color w:val="24292E"/>
                <w:szCs w:val="24"/>
              </w:rPr>
            </w:pPr>
            <w:r w:rsidRPr="009D7DC6">
              <w:rPr>
                <w:b/>
                <w:color w:val="24292E"/>
                <w:szCs w:val="24"/>
              </w:rPr>
              <w:t>Descr</w:t>
            </w:r>
          </w:p>
        </w:tc>
        <w:tc>
          <w:tcPr>
            <w:tcW w:w="2170" w:type="dxa"/>
          </w:tcPr>
          <w:p w14:paraId="16EAF1E1" w14:textId="49E3E027" w:rsidR="00A45B1D" w:rsidRPr="009D7DC6" w:rsidRDefault="00091913" w:rsidP="00B67DC1">
            <w:pPr>
              <w:ind w:firstLine="0"/>
              <w:rPr>
                <w:b/>
                <w:color w:val="24292E"/>
                <w:szCs w:val="24"/>
              </w:rPr>
            </w:pPr>
            <w:r w:rsidRPr="009D7DC6">
              <w:rPr>
                <w:b/>
                <w:color w:val="24292E"/>
                <w:szCs w:val="24"/>
              </w:rPr>
              <w:t>Data type</w:t>
            </w:r>
          </w:p>
        </w:tc>
        <w:tc>
          <w:tcPr>
            <w:tcW w:w="2150" w:type="dxa"/>
          </w:tcPr>
          <w:p w14:paraId="4E4DF571" w14:textId="461B1A19" w:rsidR="00A45B1D" w:rsidRPr="009D7DC6" w:rsidRDefault="00091913" w:rsidP="00B67DC1">
            <w:pPr>
              <w:ind w:firstLine="0"/>
              <w:rPr>
                <w:b/>
                <w:color w:val="24292E"/>
                <w:szCs w:val="24"/>
              </w:rPr>
            </w:pPr>
            <w:r w:rsidRPr="009D7DC6">
              <w:rPr>
                <w:b/>
                <w:color w:val="24292E"/>
                <w:szCs w:val="24"/>
              </w:rPr>
              <w:t>Comment</w:t>
            </w:r>
          </w:p>
        </w:tc>
      </w:tr>
      <w:tr w:rsidR="009D7DC6" w:rsidRPr="00091913" w14:paraId="43B7588B" w14:textId="77777777" w:rsidTr="002B6CEA">
        <w:tc>
          <w:tcPr>
            <w:tcW w:w="457" w:type="dxa"/>
          </w:tcPr>
          <w:p w14:paraId="3528BD1B" w14:textId="702552C0" w:rsidR="00A45B1D" w:rsidRPr="00091913" w:rsidRDefault="009D7DC6" w:rsidP="008814DA">
            <w:pPr>
              <w:spacing w:line="240" w:lineRule="auto"/>
              <w:ind w:firstLine="0"/>
              <w:rPr>
                <w:color w:val="24292E"/>
                <w:szCs w:val="24"/>
              </w:rPr>
            </w:pPr>
            <w:r>
              <w:rPr>
                <w:color w:val="24292E"/>
                <w:szCs w:val="24"/>
              </w:rPr>
              <w:t>1</w:t>
            </w:r>
          </w:p>
        </w:tc>
        <w:tc>
          <w:tcPr>
            <w:tcW w:w="1883" w:type="dxa"/>
          </w:tcPr>
          <w:p w14:paraId="76EB752B" w14:textId="3597F34F" w:rsidR="00A45B1D" w:rsidRPr="00091913" w:rsidRDefault="009D7DC6" w:rsidP="008814DA">
            <w:pPr>
              <w:spacing w:line="240" w:lineRule="auto"/>
              <w:ind w:firstLine="0"/>
              <w:rPr>
                <w:color w:val="24292E"/>
                <w:szCs w:val="24"/>
              </w:rPr>
            </w:pPr>
            <w:r>
              <w:rPr>
                <w:color w:val="24292E"/>
                <w:szCs w:val="24"/>
              </w:rPr>
              <w:t>candidate_id</w:t>
            </w:r>
            <w:r>
              <w:rPr>
                <w:rFonts w:ascii="Menlo Regular" w:hAnsi="Menlo Regular" w:cs="Menlo Regular"/>
                <w:color w:val="FFFFFF"/>
                <w:szCs w:val="24"/>
              </w:rPr>
              <w:t>, '</w:t>
            </w:r>
          </w:p>
        </w:tc>
        <w:tc>
          <w:tcPr>
            <w:tcW w:w="2060" w:type="dxa"/>
          </w:tcPr>
          <w:p w14:paraId="41FAF3F3" w14:textId="3F45981D" w:rsidR="00A45B1D" w:rsidRPr="00091913" w:rsidRDefault="007C69DE" w:rsidP="008814DA">
            <w:pPr>
              <w:spacing w:line="240" w:lineRule="auto"/>
              <w:ind w:firstLine="0"/>
              <w:rPr>
                <w:color w:val="24292E"/>
                <w:szCs w:val="24"/>
              </w:rPr>
            </w:pPr>
            <w:r>
              <w:rPr>
                <w:color w:val="24292E"/>
                <w:szCs w:val="24"/>
              </w:rPr>
              <w:t>Candidate ID</w:t>
            </w:r>
          </w:p>
        </w:tc>
        <w:tc>
          <w:tcPr>
            <w:tcW w:w="2170" w:type="dxa"/>
          </w:tcPr>
          <w:p w14:paraId="536D7889" w14:textId="04F7CA07" w:rsidR="00A45B1D" w:rsidRPr="00091913" w:rsidRDefault="005F24CA" w:rsidP="008814DA">
            <w:pPr>
              <w:spacing w:line="240" w:lineRule="auto"/>
              <w:ind w:firstLine="0"/>
              <w:rPr>
                <w:color w:val="24292E"/>
                <w:szCs w:val="24"/>
              </w:rPr>
            </w:pPr>
            <w:r>
              <w:rPr>
                <w:color w:val="24292E"/>
                <w:szCs w:val="24"/>
              </w:rPr>
              <w:t>String, Nominal</w:t>
            </w:r>
          </w:p>
        </w:tc>
        <w:tc>
          <w:tcPr>
            <w:tcW w:w="2150" w:type="dxa"/>
          </w:tcPr>
          <w:p w14:paraId="29B5EFA5" w14:textId="7FF3E474" w:rsidR="00A45B1D" w:rsidRPr="00091913" w:rsidRDefault="007C69DE" w:rsidP="008814DA">
            <w:pPr>
              <w:spacing w:line="240" w:lineRule="auto"/>
              <w:ind w:firstLine="0"/>
              <w:rPr>
                <w:color w:val="24292E"/>
                <w:szCs w:val="24"/>
              </w:rPr>
            </w:pPr>
            <w:r>
              <w:rPr>
                <w:color w:val="24292E"/>
                <w:szCs w:val="24"/>
              </w:rPr>
              <w:t>Unique at country level (dataset)</w:t>
            </w:r>
          </w:p>
        </w:tc>
      </w:tr>
      <w:tr w:rsidR="005F24CA" w:rsidRPr="00091913" w14:paraId="3C0C44A2" w14:textId="77777777" w:rsidTr="002B6CEA">
        <w:tc>
          <w:tcPr>
            <w:tcW w:w="457" w:type="dxa"/>
          </w:tcPr>
          <w:p w14:paraId="6BCCB0E6" w14:textId="7D15FF79" w:rsidR="005F24CA" w:rsidRPr="00091913" w:rsidRDefault="005F24CA" w:rsidP="008814DA">
            <w:pPr>
              <w:spacing w:line="240" w:lineRule="auto"/>
              <w:ind w:firstLine="0"/>
              <w:rPr>
                <w:color w:val="24292E"/>
                <w:szCs w:val="24"/>
              </w:rPr>
            </w:pPr>
            <w:r>
              <w:rPr>
                <w:color w:val="24292E"/>
                <w:szCs w:val="24"/>
              </w:rPr>
              <w:t>2</w:t>
            </w:r>
          </w:p>
        </w:tc>
        <w:tc>
          <w:tcPr>
            <w:tcW w:w="1883" w:type="dxa"/>
          </w:tcPr>
          <w:p w14:paraId="26AB50AE" w14:textId="069B4A67" w:rsidR="005F24CA" w:rsidRPr="00091913" w:rsidRDefault="005F24CA" w:rsidP="008814DA">
            <w:pPr>
              <w:spacing w:line="240" w:lineRule="auto"/>
              <w:ind w:firstLine="0"/>
              <w:rPr>
                <w:color w:val="24292E"/>
                <w:szCs w:val="24"/>
              </w:rPr>
            </w:pPr>
            <w:r>
              <w:rPr>
                <w:color w:val="24292E"/>
                <w:szCs w:val="24"/>
              </w:rPr>
              <w:t>candidate_key</w:t>
            </w:r>
          </w:p>
        </w:tc>
        <w:tc>
          <w:tcPr>
            <w:tcW w:w="2060" w:type="dxa"/>
          </w:tcPr>
          <w:p w14:paraId="1542F70F" w14:textId="6BE9637A" w:rsidR="005F24CA" w:rsidRPr="00091913" w:rsidRDefault="007C69DE" w:rsidP="008814DA">
            <w:pPr>
              <w:spacing w:line="240" w:lineRule="auto"/>
              <w:ind w:firstLine="0"/>
              <w:rPr>
                <w:color w:val="24292E"/>
                <w:szCs w:val="24"/>
              </w:rPr>
            </w:pPr>
            <w:r>
              <w:rPr>
                <w:color w:val="24292E"/>
                <w:szCs w:val="24"/>
              </w:rPr>
              <w:t>Candidate Key</w:t>
            </w:r>
          </w:p>
        </w:tc>
        <w:tc>
          <w:tcPr>
            <w:tcW w:w="2170" w:type="dxa"/>
          </w:tcPr>
          <w:p w14:paraId="450CB7BE" w14:textId="37728396" w:rsidR="005F24CA" w:rsidRPr="00091913" w:rsidRDefault="005F24CA" w:rsidP="008814DA">
            <w:pPr>
              <w:spacing w:line="240" w:lineRule="auto"/>
              <w:ind w:firstLine="0"/>
              <w:rPr>
                <w:color w:val="24292E"/>
                <w:szCs w:val="24"/>
              </w:rPr>
            </w:pPr>
            <w:r>
              <w:rPr>
                <w:color w:val="24292E"/>
                <w:szCs w:val="24"/>
              </w:rPr>
              <w:t>String, Nominal</w:t>
            </w:r>
          </w:p>
        </w:tc>
        <w:tc>
          <w:tcPr>
            <w:tcW w:w="2150" w:type="dxa"/>
          </w:tcPr>
          <w:p w14:paraId="13F1BDD5" w14:textId="739A4271" w:rsidR="005F24CA" w:rsidRPr="00091913" w:rsidRDefault="007C69DE" w:rsidP="008814DA">
            <w:pPr>
              <w:spacing w:line="240" w:lineRule="auto"/>
              <w:ind w:firstLine="0"/>
              <w:rPr>
                <w:color w:val="24292E"/>
                <w:szCs w:val="24"/>
              </w:rPr>
            </w:pPr>
            <w:r>
              <w:rPr>
                <w:color w:val="24292E"/>
                <w:szCs w:val="24"/>
              </w:rPr>
              <w:t>Unique at state level</w:t>
            </w:r>
          </w:p>
        </w:tc>
      </w:tr>
      <w:tr w:rsidR="005F24CA" w:rsidRPr="00091913" w14:paraId="2FB2B611" w14:textId="77777777" w:rsidTr="002B6CEA">
        <w:tc>
          <w:tcPr>
            <w:tcW w:w="457" w:type="dxa"/>
          </w:tcPr>
          <w:p w14:paraId="3DB1D3CB" w14:textId="7259F914" w:rsidR="005F24CA" w:rsidRPr="00091913" w:rsidRDefault="005F24CA" w:rsidP="008814DA">
            <w:pPr>
              <w:spacing w:line="240" w:lineRule="auto"/>
              <w:ind w:firstLine="0"/>
              <w:rPr>
                <w:color w:val="24292E"/>
                <w:szCs w:val="24"/>
              </w:rPr>
            </w:pPr>
            <w:r>
              <w:rPr>
                <w:color w:val="24292E"/>
                <w:szCs w:val="24"/>
              </w:rPr>
              <w:t>3</w:t>
            </w:r>
          </w:p>
        </w:tc>
        <w:tc>
          <w:tcPr>
            <w:tcW w:w="1883" w:type="dxa"/>
          </w:tcPr>
          <w:p w14:paraId="6A16DD86" w14:textId="6BDF98CC" w:rsidR="005F24CA" w:rsidRPr="00091913" w:rsidRDefault="005F24CA" w:rsidP="008814DA">
            <w:pPr>
              <w:spacing w:line="240" w:lineRule="auto"/>
              <w:ind w:firstLine="0"/>
              <w:rPr>
                <w:color w:val="24292E"/>
                <w:szCs w:val="24"/>
              </w:rPr>
            </w:pPr>
            <w:r>
              <w:rPr>
                <w:color w:val="24292E"/>
                <w:szCs w:val="24"/>
              </w:rPr>
              <w:t>first_name</w:t>
            </w:r>
          </w:p>
        </w:tc>
        <w:tc>
          <w:tcPr>
            <w:tcW w:w="2060" w:type="dxa"/>
          </w:tcPr>
          <w:p w14:paraId="0A3D422A" w14:textId="42FD5965" w:rsidR="005F24CA" w:rsidRPr="00091913" w:rsidRDefault="00133CDB" w:rsidP="008814DA">
            <w:pPr>
              <w:spacing w:line="240" w:lineRule="auto"/>
              <w:ind w:firstLine="0"/>
              <w:rPr>
                <w:color w:val="24292E"/>
                <w:szCs w:val="24"/>
              </w:rPr>
            </w:pPr>
            <w:r>
              <w:rPr>
                <w:color w:val="24292E"/>
                <w:szCs w:val="24"/>
              </w:rPr>
              <w:t>Candidate’s first name</w:t>
            </w:r>
          </w:p>
        </w:tc>
        <w:tc>
          <w:tcPr>
            <w:tcW w:w="2170" w:type="dxa"/>
          </w:tcPr>
          <w:p w14:paraId="6B1FE89F" w14:textId="18DB8B15" w:rsidR="005F24CA" w:rsidRPr="00091913" w:rsidRDefault="005F24CA" w:rsidP="008814DA">
            <w:pPr>
              <w:spacing w:line="240" w:lineRule="auto"/>
              <w:ind w:firstLine="0"/>
              <w:rPr>
                <w:color w:val="24292E"/>
                <w:szCs w:val="24"/>
              </w:rPr>
            </w:pPr>
            <w:r>
              <w:rPr>
                <w:color w:val="24292E"/>
                <w:szCs w:val="24"/>
              </w:rPr>
              <w:t>String, Nominal</w:t>
            </w:r>
          </w:p>
        </w:tc>
        <w:tc>
          <w:tcPr>
            <w:tcW w:w="2150" w:type="dxa"/>
          </w:tcPr>
          <w:p w14:paraId="422C11C6" w14:textId="77777777" w:rsidR="005F24CA" w:rsidRPr="00091913" w:rsidRDefault="005F24CA" w:rsidP="008814DA">
            <w:pPr>
              <w:spacing w:line="240" w:lineRule="auto"/>
              <w:ind w:firstLine="0"/>
              <w:rPr>
                <w:color w:val="24292E"/>
                <w:szCs w:val="24"/>
              </w:rPr>
            </w:pPr>
          </w:p>
        </w:tc>
      </w:tr>
      <w:tr w:rsidR="009D7DC6" w:rsidRPr="00091913" w14:paraId="0CBCE47C" w14:textId="77777777" w:rsidTr="002B6CEA">
        <w:tc>
          <w:tcPr>
            <w:tcW w:w="457" w:type="dxa"/>
          </w:tcPr>
          <w:p w14:paraId="75FF7B8C" w14:textId="0F4714CC" w:rsidR="00A45B1D" w:rsidRPr="00091913" w:rsidRDefault="009D7DC6" w:rsidP="008814DA">
            <w:pPr>
              <w:spacing w:line="240" w:lineRule="auto"/>
              <w:ind w:firstLine="0"/>
              <w:rPr>
                <w:color w:val="24292E"/>
                <w:szCs w:val="24"/>
              </w:rPr>
            </w:pPr>
            <w:r>
              <w:rPr>
                <w:color w:val="24292E"/>
                <w:szCs w:val="24"/>
              </w:rPr>
              <w:t>4</w:t>
            </w:r>
          </w:p>
        </w:tc>
        <w:tc>
          <w:tcPr>
            <w:tcW w:w="1883" w:type="dxa"/>
          </w:tcPr>
          <w:p w14:paraId="65338DBD" w14:textId="46D9CA69" w:rsidR="00A45B1D" w:rsidRPr="00091913" w:rsidRDefault="009D7DC6" w:rsidP="008814DA">
            <w:pPr>
              <w:spacing w:line="240" w:lineRule="auto"/>
              <w:ind w:firstLine="0"/>
              <w:rPr>
                <w:color w:val="24292E"/>
                <w:szCs w:val="24"/>
              </w:rPr>
            </w:pPr>
            <w:r>
              <w:rPr>
                <w:color w:val="24292E"/>
                <w:szCs w:val="24"/>
              </w:rPr>
              <w:t>incumbent</w:t>
            </w:r>
          </w:p>
        </w:tc>
        <w:tc>
          <w:tcPr>
            <w:tcW w:w="2060" w:type="dxa"/>
          </w:tcPr>
          <w:p w14:paraId="05D16A73" w14:textId="32726ECA" w:rsidR="00A45B1D" w:rsidRPr="00091913" w:rsidRDefault="002B6CEA" w:rsidP="008814DA">
            <w:pPr>
              <w:spacing w:line="240" w:lineRule="auto"/>
              <w:ind w:firstLine="0"/>
              <w:rPr>
                <w:color w:val="24292E"/>
                <w:szCs w:val="24"/>
              </w:rPr>
            </w:pPr>
            <w:r>
              <w:rPr>
                <w:color w:val="24292E"/>
                <w:szCs w:val="24"/>
              </w:rPr>
              <w:t>Incumbent?</w:t>
            </w:r>
          </w:p>
        </w:tc>
        <w:tc>
          <w:tcPr>
            <w:tcW w:w="2170" w:type="dxa"/>
          </w:tcPr>
          <w:p w14:paraId="4DED68A3" w14:textId="111A6F6D" w:rsidR="00A45B1D" w:rsidRPr="00091913" w:rsidRDefault="005F24CA" w:rsidP="008814DA">
            <w:pPr>
              <w:spacing w:line="240" w:lineRule="auto"/>
              <w:ind w:firstLine="0"/>
              <w:rPr>
                <w:color w:val="24292E"/>
                <w:szCs w:val="24"/>
              </w:rPr>
            </w:pPr>
            <w:r>
              <w:rPr>
                <w:color w:val="24292E"/>
                <w:szCs w:val="24"/>
              </w:rPr>
              <w:t>Boolean</w:t>
            </w:r>
          </w:p>
        </w:tc>
        <w:tc>
          <w:tcPr>
            <w:tcW w:w="2150" w:type="dxa"/>
          </w:tcPr>
          <w:p w14:paraId="27D40B29" w14:textId="387300A2" w:rsidR="00A45B1D" w:rsidRPr="00091913" w:rsidRDefault="005C08F4" w:rsidP="008814DA">
            <w:pPr>
              <w:spacing w:line="240" w:lineRule="auto"/>
              <w:ind w:firstLine="0"/>
              <w:rPr>
                <w:color w:val="24292E"/>
                <w:szCs w:val="24"/>
              </w:rPr>
            </w:pPr>
            <w:r>
              <w:rPr>
                <w:color w:val="24292E"/>
                <w:szCs w:val="24"/>
              </w:rPr>
              <w:t xml:space="preserve">True or </w:t>
            </w:r>
            <w:proofErr w:type="spellStart"/>
            <w:r>
              <w:rPr>
                <w:color w:val="24292E"/>
                <w:szCs w:val="24"/>
              </w:rPr>
              <w:t>NaN</w:t>
            </w:r>
            <w:proofErr w:type="spellEnd"/>
          </w:p>
        </w:tc>
      </w:tr>
      <w:tr w:rsidR="005F24CA" w:rsidRPr="00091913" w14:paraId="14CB9B8E" w14:textId="77777777" w:rsidTr="002B6CEA">
        <w:tc>
          <w:tcPr>
            <w:tcW w:w="457" w:type="dxa"/>
          </w:tcPr>
          <w:p w14:paraId="4596328D" w14:textId="4B369D71" w:rsidR="005F24CA" w:rsidRPr="00091913" w:rsidRDefault="005F24CA" w:rsidP="008814DA">
            <w:pPr>
              <w:spacing w:line="240" w:lineRule="auto"/>
              <w:ind w:firstLine="0"/>
              <w:rPr>
                <w:color w:val="24292E"/>
                <w:szCs w:val="24"/>
              </w:rPr>
            </w:pPr>
            <w:r>
              <w:rPr>
                <w:color w:val="24292E"/>
                <w:szCs w:val="24"/>
              </w:rPr>
              <w:t>5</w:t>
            </w:r>
          </w:p>
        </w:tc>
        <w:tc>
          <w:tcPr>
            <w:tcW w:w="1883" w:type="dxa"/>
          </w:tcPr>
          <w:p w14:paraId="2E1E2C55" w14:textId="3C3DDB7F" w:rsidR="005F24CA" w:rsidRPr="00091913" w:rsidRDefault="005F24CA" w:rsidP="008814DA">
            <w:pPr>
              <w:spacing w:line="240" w:lineRule="auto"/>
              <w:ind w:firstLine="0"/>
              <w:rPr>
                <w:color w:val="24292E"/>
                <w:szCs w:val="24"/>
              </w:rPr>
            </w:pPr>
            <w:r>
              <w:rPr>
                <w:color w:val="24292E"/>
                <w:szCs w:val="24"/>
              </w:rPr>
              <w:t>last_name</w:t>
            </w:r>
          </w:p>
        </w:tc>
        <w:tc>
          <w:tcPr>
            <w:tcW w:w="2060" w:type="dxa"/>
          </w:tcPr>
          <w:p w14:paraId="56977BF0" w14:textId="693F9D62" w:rsidR="005F24CA" w:rsidRPr="00091913" w:rsidRDefault="00133CDB" w:rsidP="008814DA">
            <w:pPr>
              <w:spacing w:line="240" w:lineRule="auto"/>
              <w:ind w:firstLine="0"/>
              <w:rPr>
                <w:color w:val="24292E"/>
                <w:szCs w:val="24"/>
              </w:rPr>
            </w:pPr>
            <w:r>
              <w:rPr>
                <w:color w:val="24292E"/>
                <w:szCs w:val="24"/>
              </w:rPr>
              <w:t>Candidate’s last name</w:t>
            </w:r>
          </w:p>
        </w:tc>
        <w:tc>
          <w:tcPr>
            <w:tcW w:w="2170" w:type="dxa"/>
          </w:tcPr>
          <w:p w14:paraId="0C7A95D6" w14:textId="7AADCD35" w:rsidR="005F24CA" w:rsidRPr="00091913" w:rsidRDefault="005F24CA" w:rsidP="008814DA">
            <w:pPr>
              <w:spacing w:line="240" w:lineRule="auto"/>
              <w:ind w:firstLine="0"/>
              <w:rPr>
                <w:color w:val="24292E"/>
                <w:szCs w:val="24"/>
              </w:rPr>
            </w:pPr>
            <w:r>
              <w:rPr>
                <w:color w:val="24292E"/>
                <w:szCs w:val="24"/>
              </w:rPr>
              <w:t>String, Nominal</w:t>
            </w:r>
          </w:p>
        </w:tc>
        <w:tc>
          <w:tcPr>
            <w:tcW w:w="2150" w:type="dxa"/>
          </w:tcPr>
          <w:p w14:paraId="55D2D894" w14:textId="77777777" w:rsidR="005F24CA" w:rsidRPr="00091913" w:rsidRDefault="005F24CA" w:rsidP="008814DA">
            <w:pPr>
              <w:spacing w:line="240" w:lineRule="auto"/>
              <w:ind w:firstLine="0"/>
              <w:rPr>
                <w:color w:val="24292E"/>
                <w:szCs w:val="24"/>
              </w:rPr>
            </w:pPr>
          </w:p>
        </w:tc>
      </w:tr>
      <w:tr w:rsidR="005F24CA" w:rsidRPr="00091913" w14:paraId="30236812" w14:textId="77777777" w:rsidTr="002B6CEA">
        <w:tc>
          <w:tcPr>
            <w:tcW w:w="457" w:type="dxa"/>
          </w:tcPr>
          <w:p w14:paraId="621B5EBD" w14:textId="0942DF02" w:rsidR="005F24CA" w:rsidRPr="00091913" w:rsidRDefault="005F24CA" w:rsidP="008814DA">
            <w:pPr>
              <w:spacing w:line="240" w:lineRule="auto"/>
              <w:ind w:firstLine="0"/>
              <w:rPr>
                <w:color w:val="24292E"/>
                <w:szCs w:val="24"/>
              </w:rPr>
            </w:pPr>
            <w:r>
              <w:rPr>
                <w:color w:val="24292E"/>
                <w:szCs w:val="24"/>
              </w:rPr>
              <w:t>6</w:t>
            </w:r>
          </w:p>
        </w:tc>
        <w:tc>
          <w:tcPr>
            <w:tcW w:w="1883" w:type="dxa"/>
          </w:tcPr>
          <w:p w14:paraId="4F0E75CA" w14:textId="75F6BA55" w:rsidR="005F24CA" w:rsidRPr="00091913" w:rsidRDefault="005F24CA" w:rsidP="008814DA">
            <w:pPr>
              <w:spacing w:line="240" w:lineRule="auto"/>
              <w:ind w:firstLine="0"/>
              <w:rPr>
                <w:color w:val="24292E"/>
                <w:szCs w:val="24"/>
              </w:rPr>
            </w:pPr>
            <w:r>
              <w:rPr>
                <w:color w:val="24292E"/>
                <w:szCs w:val="24"/>
              </w:rPr>
              <w:t>name_display</w:t>
            </w:r>
          </w:p>
        </w:tc>
        <w:tc>
          <w:tcPr>
            <w:tcW w:w="2060" w:type="dxa"/>
          </w:tcPr>
          <w:p w14:paraId="78C9AD42" w14:textId="1BF9E5D7" w:rsidR="005F24CA" w:rsidRPr="00091913" w:rsidRDefault="00133CDB" w:rsidP="008814DA">
            <w:pPr>
              <w:spacing w:line="240" w:lineRule="auto"/>
              <w:ind w:firstLine="0"/>
              <w:rPr>
                <w:color w:val="24292E"/>
                <w:szCs w:val="24"/>
              </w:rPr>
            </w:pPr>
            <w:r>
              <w:rPr>
                <w:color w:val="24292E"/>
                <w:szCs w:val="24"/>
              </w:rPr>
              <w:t>Candidate’s full name</w:t>
            </w:r>
          </w:p>
        </w:tc>
        <w:tc>
          <w:tcPr>
            <w:tcW w:w="2170" w:type="dxa"/>
          </w:tcPr>
          <w:p w14:paraId="6C08A5E0" w14:textId="0C0EF9D5" w:rsidR="005F24CA" w:rsidRPr="00091913" w:rsidRDefault="005F24CA" w:rsidP="008814DA">
            <w:pPr>
              <w:spacing w:line="240" w:lineRule="auto"/>
              <w:ind w:firstLine="0"/>
              <w:rPr>
                <w:color w:val="24292E"/>
                <w:szCs w:val="24"/>
              </w:rPr>
            </w:pPr>
            <w:r>
              <w:rPr>
                <w:color w:val="24292E"/>
                <w:szCs w:val="24"/>
              </w:rPr>
              <w:t>String, Nominal</w:t>
            </w:r>
          </w:p>
        </w:tc>
        <w:tc>
          <w:tcPr>
            <w:tcW w:w="2150" w:type="dxa"/>
          </w:tcPr>
          <w:p w14:paraId="22D0679B" w14:textId="77777777" w:rsidR="005F24CA" w:rsidRPr="00091913" w:rsidRDefault="005F24CA" w:rsidP="008814DA">
            <w:pPr>
              <w:spacing w:line="240" w:lineRule="auto"/>
              <w:ind w:firstLine="0"/>
              <w:rPr>
                <w:color w:val="24292E"/>
                <w:szCs w:val="24"/>
              </w:rPr>
            </w:pPr>
          </w:p>
        </w:tc>
      </w:tr>
      <w:tr w:rsidR="009D7DC6" w:rsidRPr="00091913" w14:paraId="78602361" w14:textId="77777777" w:rsidTr="002B6CEA">
        <w:tc>
          <w:tcPr>
            <w:tcW w:w="457" w:type="dxa"/>
          </w:tcPr>
          <w:p w14:paraId="595C4E4F" w14:textId="7E868DF0" w:rsidR="00A45B1D" w:rsidRPr="00091913" w:rsidRDefault="009D7DC6" w:rsidP="008814DA">
            <w:pPr>
              <w:spacing w:line="240" w:lineRule="auto"/>
              <w:ind w:firstLine="0"/>
              <w:rPr>
                <w:color w:val="24292E"/>
                <w:szCs w:val="24"/>
              </w:rPr>
            </w:pPr>
            <w:r>
              <w:rPr>
                <w:color w:val="24292E"/>
                <w:szCs w:val="24"/>
              </w:rPr>
              <w:t>7</w:t>
            </w:r>
          </w:p>
        </w:tc>
        <w:tc>
          <w:tcPr>
            <w:tcW w:w="1883" w:type="dxa"/>
          </w:tcPr>
          <w:p w14:paraId="45350963" w14:textId="068FC2C2" w:rsidR="00A45B1D" w:rsidRPr="00091913" w:rsidRDefault="009D7DC6" w:rsidP="008814DA">
            <w:pPr>
              <w:spacing w:line="240" w:lineRule="auto"/>
              <w:ind w:firstLine="0"/>
              <w:rPr>
                <w:color w:val="24292E"/>
                <w:szCs w:val="24"/>
              </w:rPr>
            </w:pPr>
            <w:proofErr w:type="gramStart"/>
            <w:r>
              <w:rPr>
                <w:color w:val="24292E"/>
                <w:szCs w:val="24"/>
              </w:rPr>
              <w:t>order</w:t>
            </w:r>
            <w:proofErr w:type="gramEnd"/>
          </w:p>
        </w:tc>
        <w:tc>
          <w:tcPr>
            <w:tcW w:w="2060" w:type="dxa"/>
          </w:tcPr>
          <w:p w14:paraId="1EB5E8E5" w14:textId="5CF32413" w:rsidR="00A45B1D" w:rsidRPr="00091913" w:rsidRDefault="00133CDB" w:rsidP="008814DA">
            <w:pPr>
              <w:spacing w:line="240" w:lineRule="auto"/>
              <w:ind w:firstLine="0"/>
              <w:rPr>
                <w:color w:val="24292E"/>
                <w:szCs w:val="24"/>
              </w:rPr>
            </w:pPr>
            <w:r>
              <w:rPr>
                <w:color w:val="24292E"/>
                <w:szCs w:val="24"/>
              </w:rPr>
              <w:t>Ordering when displaying candidate in the NYT source webpage</w:t>
            </w:r>
          </w:p>
        </w:tc>
        <w:tc>
          <w:tcPr>
            <w:tcW w:w="2170" w:type="dxa"/>
          </w:tcPr>
          <w:p w14:paraId="43B44912" w14:textId="66CF45D5" w:rsidR="00A45B1D" w:rsidRPr="00091913" w:rsidRDefault="005F24CA" w:rsidP="008814DA">
            <w:pPr>
              <w:spacing w:line="240" w:lineRule="auto"/>
              <w:ind w:firstLine="0"/>
              <w:rPr>
                <w:color w:val="24292E"/>
                <w:szCs w:val="24"/>
              </w:rPr>
            </w:pPr>
            <w:r>
              <w:rPr>
                <w:color w:val="24292E"/>
                <w:szCs w:val="24"/>
              </w:rPr>
              <w:t>Integer, Ordinal</w:t>
            </w:r>
          </w:p>
        </w:tc>
        <w:tc>
          <w:tcPr>
            <w:tcW w:w="2150" w:type="dxa"/>
          </w:tcPr>
          <w:p w14:paraId="766413FF" w14:textId="6D010FBD" w:rsidR="00A45B1D" w:rsidRPr="00091913" w:rsidRDefault="007C69DE" w:rsidP="008814DA">
            <w:pPr>
              <w:spacing w:line="240" w:lineRule="auto"/>
              <w:ind w:firstLine="0"/>
              <w:rPr>
                <w:color w:val="24292E"/>
                <w:szCs w:val="24"/>
              </w:rPr>
            </w:pPr>
            <w:r>
              <w:rPr>
                <w:color w:val="24292E"/>
                <w:szCs w:val="24"/>
              </w:rPr>
              <w:t>Sort by number of votes descending at the state level</w:t>
            </w:r>
          </w:p>
        </w:tc>
      </w:tr>
      <w:tr w:rsidR="009D7DC6" w:rsidRPr="00091913" w14:paraId="6003E27F" w14:textId="77777777" w:rsidTr="002B6CEA">
        <w:tc>
          <w:tcPr>
            <w:tcW w:w="457" w:type="dxa"/>
          </w:tcPr>
          <w:p w14:paraId="104ECE4A" w14:textId="34FBC6A2" w:rsidR="009D7DC6" w:rsidRDefault="009D7DC6" w:rsidP="008814DA">
            <w:pPr>
              <w:spacing w:line="240" w:lineRule="auto"/>
              <w:ind w:firstLine="0"/>
              <w:rPr>
                <w:color w:val="24292E"/>
                <w:szCs w:val="24"/>
              </w:rPr>
            </w:pPr>
            <w:r>
              <w:rPr>
                <w:color w:val="24292E"/>
                <w:szCs w:val="24"/>
              </w:rPr>
              <w:t>8</w:t>
            </w:r>
          </w:p>
        </w:tc>
        <w:tc>
          <w:tcPr>
            <w:tcW w:w="1883" w:type="dxa"/>
          </w:tcPr>
          <w:p w14:paraId="3A4C94AC" w14:textId="59423E19" w:rsidR="009D7DC6" w:rsidRPr="00091913" w:rsidRDefault="009D7DC6" w:rsidP="008814DA">
            <w:pPr>
              <w:spacing w:line="240" w:lineRule="auto"/>
              <w:ind w:firstLine="0"/>
              <w:rPr>
                <w:color w:val="24292E"/>
                <w:szCs w:val="24"/>
              </w:rPr>
            </w:pPr>
            <w:proofErr w:type="gramStart"/>
            <w:r>
              <w:rPr>
                <w:color w:val="24292E"/>
                <w:szCs w:val="24"/>
              </w:rPr>
              <w:t>party</w:t>
            </w:r>
            <w:proofErr w:type="gramEnd"/>
            <w:r>
              <w:rPr>
                <w:color w:val="24292E"/>
                <w:szCs w:val="24"/>
              </w:rPr>
              <w:t>_id</w:t>
            </w:r>
          </w:p>
        </w:tc>
        <w:tc>
          <w:tcPr>
            <w:tcW w:w="2060" w:type="dxa"/>
          </w:tcPr>
          <w:p w14:paraId="26F05AC6" w14:textId="76BBC4DD" w:rsidR="009D7DC6" w:rsidRPr="00091913" w:rsidRDefault="00133CDB" w:rsidP="008814DA">
            <w:pPr>
              <w:spacing w:line="240" w:lineRule="auto"/>
              <w:ind w:firstLine="0"/>
              <w:rPr>
                <w:color w:val="24292E"/>
                <w:szCs w:val="24"/>
              </w:rPr>
            </w:pPr>
            <w:r>
              <w:rPr>
                <w:color w:val="24292E"/>
                <w:szCs w:val="24"/>
              </w:rPr>
              <w:t>Party of candidate</w:t>
            </w:r>
          </w:p>
        </w:tc>
        <w:tc>
          <w:tcPr>
            <w:tcW w:w="2170" w:type="dxa"/>
          </w:tcPr>
          <w:p w14:paraId="6DD71646" w14:textId="38B6E31B" w:rsidR="009D7DC6" w:rsidRPr="00091913" w:rsidRDefault="005F24CA" w:rsidP="008814DA">
            <w:pPr>
              <w:spacing w:line="240" w:lineRule="auto"/>
              <w:ind w:firstLine="0"/>
              <w:rPr>
                <w:color w:val="24292E"/>
                <w:szCs w:val="24"/>
              </w:rPr>
            </w:pPr>
            <w:r>
              <w:rPr>
                <w:color w:val="24292E"/>
                <w:szCs w:val="24"/>
              </w:rPr>
              <w:t>String, Categorical</w:t>
            </w:r>
          </w:p>
        </w:tc>
        <w:tc>
          <w:tcPr>
            <w:tcW w:w="2150" w:type="dxa"/>
          </w:tcPr>
          <w:p w14:paraId="6F7E6C0B" w14:textId="26FD26CC" w:rsidR="009D7DC6" w:rsidRPr="00091913" w:rsidRDefault="007C69DE" w:rsidP="008814DA">
            <w:pPr>
              <w:spacing w:line="240" w:lineRule="auto"/>
              <w:ind w:firstLine="0"/>
              <w:rPr>
                <w:color w:val="24292E"/>
                <w:szCs w:val="24"/>
              </w:rPr>
            </w:pPr>
            <w:r>
              <w:rPr>
                <w:color w:val="24292E"/>
                <w:szCs w:val="24"/>
              </w:rPr>
              <w:t>There are 25 distinct party values</w:t>
            </w:r>
          </w:p>
        </w:tc>
      </w:tr>
      <w:tr w:rsidR="009D7DC6" w:rsidRPr="00091913" w14:paraId="2D126ABD" w14:textId="77777777" w:rsidTr="002B6CEA">
        <w:tc>
          <w:tcPr>
            <w:tcW w:w="457" w:type="dxa"/>
          </w:tcPr>
          <w:p w14:paraId="1135D2C1" w14:textId="39FFF391" w:rsidR="009D7DC6" w:rsidRDefault="009D7DC6" w:rsidP="008814DA">
            <w:pPr>
              <w:spacing w:line="240" w:lineRule="auto"/>
              <w:ind w:firstLine="0"/>
              <w:rPr>
                <w:color w:val="24292E"/>
                <w:szCs w:val="24"/>
              </w:rPr>
            </w:pPr>
            <w:r>
              <w:rPr>
                <w:color w:val="24292E"/>
                <w:szCs w:val="24"/>
              </w:rPr>
              <w:t>9</w:t>
            </w:r>
          </w:p>
        </w:tc>
        <w:tc>
          <w:tcPr>
            <w:tcW w:w="1883" w:type="dxa"/>
          </w:tcPr>
          <w:p w14:paraId="58E2EC96" w14:textId="2A22A61D" w:rsidR="009D7DC6" w:rsidRPr="00091913" w:rsidRDefault="009D7DC6" w:rsidP="008814DA">
            <w:pPr>
              <w:spacing w:line="240" w:lineRule="auto"/>
              <w:ind w:firstLine="0"/>
              <w:rPr>
                <w:color w:val="24292E"/>
                <w:szCs w:val="24"/>
              </w:rPr>
            </w:pPr>
            <w:r>
              <w:rPr>
                <w:color w:val="24292E"/>
                <w:szCs w:val="24"/>
              </w:rPr>
              <w:t>percent</w:t>
            </w:r>
          </w:p>
        </w:tc>
        <w:tc>
          <w:tcPr>
            <w:tcW w:w="2060" w:type="dxa"/>
          </w:tcPr>
          <w:p w14:paraId="149B125B" w14:textId="5CAB8FDD" w:rsidR="009D7DC6" w:rsidRPr="00091913" w:rsidRDefault="008814DA" w:rsidP="008814DA">
            <w:pPr>
              <w:spacing w:line="240" w:lineRule="auto"/>
              <w:ind w:firstLine="0"/>
              <w:rPr>
                <w:color w:val="24292E"/>
                <w:szCs w:val="24"/>
              </w:rPr>
            </w:pPr>
            <w:r>
              <w:rPr>
                <w:color w:val="24292E"/>
                <w:szCs w:val="24"/>
              </w:rPr>
              <w:t>Percentage of votes received.</w:t>
            </w:r>
          </w:p>
        </w:tc>
        <w:tc>
          <w:tcPr>
            <w:tcW w:w="2170" w:type="dxa"/>
          </w:tcPr>
          <w:p w14:paraId="1C1BFB10" w14:textId="6F9336C5" w:rsidR="009D7DC6" w:rsidRPr="00091913" w:rsidRDefault="008814DA" w:rsidP="008814DA">
            <w:pPr>
              <w:spacing w:line="240" w:lineRule="auto"/>
              <w:ind w:firstLine="0"/>
              <w:rPr>
                <w:color w:val="24292E"/>
                <w:szCs w:val="24"/>
              </w:rPr>
            </w:pPr>
            <w:r>
              <w:rPr>
                <w:color w:val="24292E"/>
                <w:szCs w:val="24"/>
              </w:rPr>
              <w:t xml:space="preserve">Float, </w:t>
            </w:r>
            <w:r w:rsidR="005F24CA">
              <w:rPr>
                <w:color w:val="24292E"/>
                <w:szCs w:val="24"/>
              </w:rPr>
              <w:t>Continuous</w:t>
            </w:r>
          </w:p>
        </w:tc>
        <w:tc>
          <w:tcPr>
            <w:tcW w:w="2150" w:type="dxa"/>
          </w:tcPr>
          <w:p w14:paraId="787B4BA8" w14:textId="77777777" w:rsidR="009D7DC6" w:rsidRPr="00091913" w:rsidRDefault="009D7DC6" w:rsidP="008814DA">
            <w:pPr>
              <w:spacing w:line="240" w:lineRule="auto"/>
              <w:ind w:firstLine="0"/>
              <w:rPr>
                <w:color w:val="24292E"/>
                <w:szCs w:val="24"/>
              </w:rPr>
            </w:pPr>
          </w:p>
        </w:tc>
      </w:tr>
      <w:tr w:rsidR="009D7DC6" w:rsidRPr="00091913" w14:paraId="4A052AAF" w14:textId="77777777" w:rsidTr="002B6CEA">
        <w:tc>
          <w:tcPr>
            <w:tcW w:w="457" w:type="dxa"/>
          </w:tcPr>
          <w:p w14:paraId="408399EC" w14:textId="0459D59C" w:rsidR="009D7DC6" w:rsidRDefault="009D7DC6" w:rsidP="008814DA">
            <w:pPr>
              <w:spacing w:line="240" w:lineRule="auto"/>
              <w:ind w:firstLine="0"/>
              <w:rPr>
                <w:color w:val="24292E"/>
                <w:szCs w:val="24"/>
              </w:rPr>
            </w:pPr>
            <w:r>
              <w:rPr>
                <w:color w:val="24292E"/>
                <w:szCs w:val="24"/>
              </w:rPr>
              <w:lastRenderedPageBreak/>
              <w:t>10</w:t>
            </w:r>
          </w:p>
        </w:tc>
        <w:tc>
          <w:tcPr>
            <w:tcW w:w="1883" w:type="dxa"/>
          </w:tcPr>
          <w:p w14:paraId="13B4D006" w14:textId="4991642A" w:rsidR="009D7DC6" w:rsidRPr="00091913" w:rsidRDefault="009D7DC6" w:rsidP="008814DA">
            <w:pPr>
              <w:spacing w:line="240" w:lineRule="auto"/>
              <w:ind w:firstLine="0"/>
              <w:rPr>
                <w:color w:val="24292E"/>
                <w:szCs w:val="24"/>
              </w:rPr>
            </w:pPr>
            <w:r>
              <w:rPr>
                <w:color w:val="24292E"/>
                <w:szCs w:val="24"/>
              </w:rPr>
              <w:t>percent_display</w:t>
            </w:r>
          </w:p>
        </w:tc>
        <w:tc>
          <w:tcPr>
            <w:tcW w:w="2060" w:type="dxa"/>
          </w:tcPr>
          <w:p w14:paraId="1A9D2F21" w14:textId="775F3970" w:rsidR="009D7DC6" w:rsidRPr="00091913" w:rsidRDefault="008814DA" w:rsidP="008814DA">
            <w:pPr>
              <w:spacing w:line="240" w:lineRule="auto"/>
              <w:ind w:firstLine="0"/>
              <w:rPr>
                <w:color w:val="24292E"/>
                <w:szCs w:val="24"/>
              </w:rPr>
            </w:pPr>
            <w:r>
              <w:rPr>
                <w:color w:val="24292E"/>
                <w:szCs w:val="24"/>
              </w:rPr>
              <w:t>Percentage of votes received.</w:t>
            </w:r>
          </w:p>
        </w:tc>
        <w:tc>
          <w:tcPr>
            <w:tcW w:w="2170" w:type="dxa"/>
          </w:tcPr>
          <w:p w14:paraId="1B25BA44" w14:textId="7DA922DE" w:rsidR="009D7DC6" w:rsidRPr="00091913" w:rsidRDefault="008814DA" w:rsidP="008814DA">
            <w:pPr>
              <w:spacing w:line="240" w:lineRule="auto"/>
              <w:ind w:firstLine="0"/>
              <w:rPr>
                <w:color w:val="24292E"/>
                <w:szCs w:val="24"/>
              </w:rPr>
            </w:pPr>
            <w:r>
              <w:rPr>
                <w:color w:val="24292E"/>
                <w:szCs w:val="24"/>
              </w:rPr>
              <w:t>Float, Continuous</w:t>
            </w:r>
          </w:p>
        </w:tc>
        <w:tc>
          <w:tcPr>
            <w:tcW w:w="2150" w:type="dxa"/>
          </w:tcPr>
          <w:p w14:paraId="11677BCD" w14:textId="77777777" w:rsidR="009D7DC6" w:rsidRPr="00091913" w:rsidRDefault="009D7DC6" w:rsidP="008814DA">
            <w:pPr>
              <w:spacing w:line="240" w:lineRule="auto"/>
              <w:ind w:firstLine="0"/>
              <w:rPr>
                <w:color w:val="24292E"/>
                <w:szCs w:val="24"/>
              </w:rPr>
            </w:pPr>
          </w:p>
        </w:tc>
      </w:tr>
      <w:tr w:rsidR="009D7DC6" w:rsidRPr="00091913" w14:paraId="6C862FFD" w14:textId="77777777" w:rsidTr="002B6CEA">
        <w:tc>
          <w:tcPr>
            <w:tcW w:w="457" w:type="dxa"/>
          </w:tcPr>
          <w:p w14:paraId="277CBA6A" w14:textId="6636066D" w:rsidR="009D7DC6" w:rsidRDefault="009D7DC6" w:rsidP="008814DA">
            <w:pPr>
              <w:spacing w:line="240" w:lineRule="auto"/>
              <w:ind w:firstLine="0"/>
              <w:rPr>
                <w:color w:val="24292E"/>
                <w:szCs w:val="24"/>
              </w:rPr>
            </w:pPr>
            <w:r>
              <w:rPr>
                <w:color w:val="24292E"/>
                <w:szCs w:val="24"/>
              </w:rPr>
              <w:t>11</w:t>
            </w:r>
          </w:p>
        </w:tc>
        <w:tc>
          <w:tcPr>
            <w:tcW w:w="1883" w:type="dxa"/>
          </w:tcPr>
          <w:p w14:paraId="77083A30" w14:textId="3A0EC326" w:rsidR="009D7DC6" w:rsidRPr="00091913" w:rsidRDefault="009D7DC6" w:rsidP="008814DA">
            <w:pPr>
              <w:spacing w:line="240" w:lineRule="auto"/>
              <w:ind w:firstLine="0"/>
              <w:rPr>
                <w:color w:val="24292E"/>
                <w:szCs w:val="24"/>
              </w:rPr>
            </w:pPr>
            <w:r>
              <w:rPr>
                <w:color w:val="24292E"/>
                <w:szCs w:val="24"/>
              </w:rPr>
              <w:t>seat</w:t>
            </w:r>
          </w:p>
        </w:tc>
        <w:tc>
          <w:tcPr>
            <w:tcW w:w="2060" w:type="dxa"/>
          </w:tcPr>
          <w:p w14:paraId="11AD40CC" w14:textId="54226095" w:rsidR="009D7DC6" w:rsidRPr="00091913" w:rsidRDefault="002B6CEA" w:rsidP="008814DA">
            <w:pPr>
              <w:spacing w:line="240" w:lineRule="auto"/>
              <w:ind w:firstLine="0"/>
              <w:rPr>
                <w:color w:val="24292E"/>
                <w:szCs w:val="24"/>
              </w:rPr>
            </w:pPr>
            <w:r>
              <w:rPr>
                <w:color w:val="24292E"/>
                <w:szCs w:val="24"/>
              </w:rPr>
              <w:t>District number</w:t>
            </w:r>
          </w:p>
        </w:tc>
        <w:tc>
          <w:tcPr>
            <w:tcW w:w="2170" w:type="dxa"/>
          </w:tcPr>
          <w:p w14:paraId="3E9B813D" w14:textId="13B2F9B5" w:rsidR="009D7DC6" w:rsidRPr="00091913" w:rsidRDefault="002B6CEA" w:rsidP="008814DA">
            <w:pPr>
              <w:spacing w:line="240" w:lineRule="auto"/>
              <w:ind w:firstLine="0"/>
              <w:rPr>
                <w:color w:val="24292E"/>
                <w:szCs w:val="24"/>
              </w:rPr>
            </w:pPr>
            <w:r>
              <w:rPr>
                <w:color w:val="24292E"/>
                <w:szCs w:val="24"/>
              </w:rPr>
              <w:t>Integer, Categorical</w:t>
            </w:r>
          </w:p>
        </w:tc>
        <w:tc>
          <w:tcPr>
            <w:tcW w:w="2150" w:type="dxa"/>
          </w:tcPr>
          <w:p w14:paraId="6EB9E4AA" w14:textId="3FEA3523" w:rsidR="009D7DC6" w:rsidRPr="00091913" w:rsidRDefault="0010034C" w:rsidP="008814DA">
            <w:pPr>
              <w:spacing w:line="240" w:lineRule="auto"/>
              <w:ind w:firstLine="0"/>
              <w:rPr>
                <w:color w:val="24292E"/>
                <w:szCs w:val="24"/>
              </w:rPr>
            </w:pPr>
            <w:r>
              <w:rPr>
                <w:color w:val="24292E"/>
                <w:szCs w:val="24"/>
              </w:rPr>
              <w:t>Seat is a synonym to district number</w:t>
            </w:r>
          </w:p>
        </w:tc>
      </w:tr>
      <w:tr w:rsidR="009D7DC6" w:rsidRPr="00091913" w14:paraId="2BCF30AE" w14:textId="77777777" w:rsidTr="002B6CEA">
        <w:tc>
          <w:tcPr>
            <w:tcW w:w="457" w:type="dxa"/>
          </w:tcPr>
          <w:p w14:paraId="6F0371B4" w14:textId="3ED60FE2" w:rsidR="009D7DC6" w:rsidRDefault="009D7DC6" w:rsidP="008814DA">
            <w:pPr>
              <w:spacing w:line="240" w:lineRule="auto"/>
              <w:ind w:firstLine="0"/>
              <w:rPr>
                <w:color w:val="24292E"/>
                <w:szCs w:val="24"/>
              </w:rPr>
            </w:pPr>
            <w:r>
              <w:rPr>
                <w:color w:val="24292E"/>
                <w:szCs w:val="24"/>
              </w:rPr>
              <w:t>12</w:t>
            </w:r>
          </w:p>
        </w:tc>
        <w:tc>
          <w:tcPr>
            <w:tcW w:w="1883" w:type="dxa"/>
          </w:tcPr>
          <w:p w14:paraId="722DF98D" w14:textId="3E8EE28E" w:rsidR="009D7DC6" w:rsidRPr="00091913" w:rsidRDefault="009D7DC6" w:rsidP="008814DA">
            <w:pPr>
              <w:spacing w:line="240" w:lineRule="auto"/>
              <w:ind w:firstLine="0"/>
              <w:rPr>
                <w:color w:val="24292E"/>
                <w:szCs w:val="24"/>
              </w:rPr>
            </w:pPr>
            <w:r>
              <w:rPr>
                <w:color w:val="24292E"/>
                <w:szCs w:val="24"/>
              </w:rPr>
              <w:t>s</w:t>
            </w:r>
            <w:r w:rsidRPr="009D7DC6">
              <w:rPr>
                <w:color w:val="24292E"/>
                <w:szCs w:val="24"/>
              </w:rPr>
              <w:t>tate_id</w:t>
            </w:r>
          </w:p>
        </w:tc>
        <w:tc>
          <w:tcPr>
            <w:tcW w:w="2060" w:type="dxa"/>
          </w:tcPr>
          <w:p w14:paraId="68CB9D77" w14:textId="5EA61DE5" w:rsidR="009D7DC6" w:rsidRPr="00091913" w:rsidRDefault="002B6CEA" w:rsidP="008814DA">
            <w:pPr>
              <w:spacing w:line="240" w:lineRule="auto"/>
              <w:ind w:firstLine="0"/>
              <w:rPr>
                <w:color w:val="24292E"/>
                <w:szCs w:val="24"/>
              </w:rPr>
            </w:pPr>
            <w:r>
              <w:rPr>
                <w:color w:val="24292E"/>
                <w:szCs w:val="24"/>
              </w:rPr>
              <w:t>Tow letter state abbreviation</w:t>
            </w:r>
          </w:p>
        </w:tc>
        <w:tc>
          <w:tcPr>
            <w:tcW w:w="2170" w:type="dxa"/>
          </w:tcPr>
          <w:p w14:paraId="6664D930" w14:textId="25D5BCA6" w:rsidR="009D7DC6" w:rsidRPr="00091913" w:rsidRDefault="002B6CEA" w:rsidP="008814DA">
            <w:pPr>
              <w:spacing w:line="240" w:lineRule="auto"/>
              <w:ind w:firstLine="0"/>
              <w:rPr>
                <w:color w:val="24292E"/>
                <w:szCs w:val="24"/>
              </w:rPr>
            </w:pPr>
            <w:r>
              <w:rPr>
                <w:color w:val="24292E"/>
                <w:szCs w:val="24"/>
              </w:rPr>
              <w:t>String, Categorical</w:t>
            </w:r>
          </w:p>
        </w:tc>
        <w:tc>
          <w:tcPr>
            <w:tcW w:w="2150" w:type="dxa"/>
          </w:tcPr>
          <w:p w14:paraId="45ECE30D" w14:textId="17054494" w:rsidR="009D7DC6" w:rsidRPr="00091913" w:rsidRDefault="0010034C" w:rsidP="008814DA">
            <w:pPr>
              <w:spacing w:line="240" w:lineRule="auto"/>
              <w:ind w:firstLine="0"/>
              <w:rPr>
                <w:color w:val="24292E"/>
                <w:szCs w:val="24"/>
              </w:rPr>
            </w:pPr>
            <w:r>
              <w:rPr>
                <w:color w:val="24292E"/>
                <w:szCs w:val="24"/>
              </w:rPr>
              <w:t>There are 50 distinct states in the dataset, as expected</w:t>
            </w:r>
          </w:p>
        </w:tc>
      </w:tr>
      <w:tr w:rsidR="009D7DC6" w:rsidRPr="00091913" w14:paraId="430BC119" w14:textId="77777777" w:rsidTr="002B6CEA">
        <w:tc>
          <w:tcPr>
            <w:tcW w:w="457" w:type="dxa"/>
          </w:tcPr>
          <w:p w14:paraId="0B587A8A" w14:textId="6778F8A0" w:rsidR="009D7DC6" w:rsidRDefault="009D7DC6" w:rsidP="008814DA">
            <w:pPr>
              <w:spacing w:line="240" w:lineRule="auto"/>
              <w:ind w:firstLine="0"/>
              <w:rPr>
                <w:color w:val="24292E"/>
                <w:szCs w:val="24"/>
              </w:rPr>
            </w:pPr>
            <w:r>
              <w:rPr>
                <w:color w:val="24292E"/>
                <w:szCs w:val="24"/>
              </w:rPr>
              <w:t>13</w:t>
            </w:r>
          </w:p>
        </w:tc>
        <w:tc>
          <w:tcPr>
            <w:tcW w:w="1883" w:type="dxa"/>
          </w:tcPr>
          <w:p w14:paraId="5C61AF56" w14:textId="7F8C45C2" w:rsidR="009D7DC6" w:rsidRPr="00091913" w:rsidRDefault="00963E1C" w:rsidP="008814DA">
            <w:pPr>
              <w:spacing w:line="240" w:lineRule="auto"/>
              <w:ind w:firstLine="0"/>
              <w:rPr>
                <w:color w:val="24292E"/>
                <w:szCs w:val="24"/>
              </w:rPr>
            </w:pPr>
            <w:r>
              <w:rPr>
                <w:color w:val="24292E"/>
                <w:szCs w:val="24"/>
              </w:rPr>
              <w:t>votes</w:t>
            </w:r>
          </w:p>
        </w:tc>
        <w:tc>
          <w:tcPr>
            <w:tcW w:w="2060" w:type="dxa"/>
          </w:tcPr>
          <w:p w14:paraId="2A9060B8" w14:textId="6B111837" w:rsidR="009D7DC6" w:rsidRPr="00091913" w:rsidRDefault="002B6CEA" w:rsidP="008814DA">
            <w:pPr>
              <w:spacing w:line="240" w:lineRule="auto"/>
              <w:ind w:firstLine="0"/>
              <w:rPr>
                <w:color w:val="24292E"/>
                <w:szCs w:val="24"/>
              </w:rPr>
            </w:pPr>
            <w:r>
              <w:rPr>
                <w:color w:val="24292E"/>
                <w:szCs w:val="24"/>
              </w:rPr>
              <w:t>Number of votes received</w:t>
            </w:r>
          </w:p>
        </w:tc>
        <w:tc>
          <w:tcPr>
            <w:tcW w:w="2170" w:type="dxa"/>
          </w:tcPr>
          <w:p w14:paraId="7FDB2A96" w14:textId="45E00713" w:rsidR="009D7DC6" w:rsidRPr="00091913" w:rsidRDefault="002B6CEA" w:rsidP="008814DA">
            <w:pPr>
              <w:spacing w:line="240" w:lineRule="auto"/>
              <w:ind w:firstLine="0"/>
              <w:rPr>
                <w:color w:val="24292E"/>
                <w:szCs w:val="24"/>
              </w:rPr>
            </w:pPr>
            <w:r>
              <w:rPr>
                <w:color w:val="24292E"/>
                <w:szCs w:val="24"/>
              </w:rPr>
              <w:t>Integer, Discrete</w:t>
            </w:r>
          </w:p>
        </w:tc>
        <w:tc>
          <w:tcPr>
            <w:tcW w:w="2150" w:type="dxa"/>
          </w:tcPr>
          <w:p w14:paraId="15FDC218" w14:textId="77777777" w:rsidR="009D7DC6" w:rsidRPr="00091913" w:rsidRDefault="009D7DC6" w:rsidP="008814DA">
            <w:pPr>
              <w:spacing w:line="240" w:lineRule="auto"/>
              <w:ind w:firstLine="0"/>
              <w:rPr>
                <w:color w:val="24292E"/>
                <w:szCs w:val="24"/>
              </w:rPr>
            </w:pPr>
          </w:p>
        </w:tc>
      </w:tr>
      <w:tr w:rsidR="005C08F4" w:rsidRPr="00091913" w14:paraId="5969655F" w14:textId="77777777" w:rsidTr="002B6CEA">
        <w:tc>
          <w:tcPr>
            <w:tcW w:w="457" w:type="dxa"/>
          </w:tcPr>
          <w:p w14:paraId="06177837" w14:textId="1C9C6EF6" w:rsidR="005C08F4" w:rsidRDefault="005C08F4" w:rsidP="008814DA">
            <w:pPr>
              <w:spacing w:line="240" w:lineRule="auto"/>
              <w:ind w:firstLine="0"/>
              <w:rPr>
                <w:color w:val="24292E"/>
                <w:szCs w:val="24"/>
              </w:rPr>
            </w:pPr>
            <w:r>
              <w:rPr>
                <w:color w:val="24292E"/>
                <w:szCs w:val="24"/>
              </w:rPr>
              <w:t>14</w:t>
            </w:r>
          </w:p>
        </w:tc>
        <w:tc>
          <w:tcPr>
            <w:tcW w:w="1883" w:type="dxa"/>
          </w:tcPr>
          <w:p w14:paraId="4D6B8915" w14:textId="435D3058" w:rsidR="005C08F4" w:rsidRPr="00091913" w:rsidRDefault="005C08F4" w:rsidP="008814DA">
            <w:pPr>
              <w:spacing w:line="240" w:lineRule="auto"/>
              <w:ind w:firstLine="0"/>
              <w:rPr>
                <w:color w:val="24292E"/>
                <w:szCs w:val="24"/>
              </w:rPr>
            </w:pPr>
            <w:proofErr w:type="gramStart"/>
            <w:r>
              <w:rPr>
                <w:color w:val="24292E"/>
                <w:szCs w:val="24"/>
              </w:rPr>
              <w:t>winner</w:t>
            </w:r>
            <w:proofErr w:type="gramEnd"/>
          </w:p>
        </w:tc>
        <w:tc>
          <w:tcPr>
            <w:tcW w:w="2060" w:type="dxa"/>
          </w:tcPr>
          <w:p w14:paraId="3176BFD3" w14:textId="3FC98EA7" w:rsidR="005C08F4" w:rsidRPr="00091913" w:rsidRDefault="005C08F4" w:rsidP="008814DA">
            <w:pPr>
              <w:spacing w:line="240" w:lineRule="auto"/>
              <w:ind w:firstLine="0"/>
              <w:rPr>
                <w:color w:val="24292E"/>
                <w:szCs w:val="24"/>
              </w:rPr>
            </w:pPr>
            <w:r>
              <w:rPr>
                <w:color w:val="24292E"/>
                <w:szCs w:val="24"/>
              </w:rPr>
              <w:t>Winner?</w:t>
            </w:r>
          </w:p>
        </w:tc>
        <w:tc>
          <w:tcPr>
            <w:tcW w:w="2170" w:type="dxa"/>
          </w:tcPr>
          <w:p w14:paraId="33A9C949" w14:textId="3E7C40AA" w:rsidR="005C08F4" w:rsidRPr="00091913" w:rsidRDefault="005C08F4" w:rsidP="008814DA">
            <w:pPr>
              <w:spacing w:line="240" w:lineRule="auto"/>
              <w:ind w:firstLine="0"/>
              <w:rPr>
                <w:color w:val="24292E"/>
                <w:szCs w:val="24"/>
              </w:rPr>
            </w:pPr>
            <w:r>
              <w:rPr>
                <w:color w:val="24292E"/>
                <w:szCs w:val="24"/>
              </w:rPr>
              <w:t>Boolean</w:t>
            </w:r>
          </w:p>
        </w:tc>
        <w:tc>
          <w:tcPr>
            <w:tcW w:w="2150" w:type="dxa"/>
          </w:tcPr>
          <w:p w14:paraId="139BC1E0" w14:textId="3C53269D" w:rsidR="005C08F4" w:rsidRPr="00091913" w:rsidRDefault="005C08F4" w:rsidP="008814DA">
            <w:pPr>
              <w:spacing w:line="240" w:lineRule="auto"/>
              <w:ind w:firstLine="0"/>
              <w:rPr>
                <w:color w:val="24292E"/>
                <w:szCs w:val="24"/>
              </w:rPr>
            </w:pPr>
            <w:r>
              <w:rPr>
                <w:color w:val="24292E"/>
                <w:szCs w:val="24"/>
              </w:rPr>
              <w:t xml:space="preserve">True or </w:t>
            </w:r>
            <w:proofErr w:type="spellStart"/>
            <w:r>
              <w:rPr>
                <w:color w:val="24292E"/>
                <w:szCs w:val="24"/>
              </w:rPr>
              <w:t>NaN</w:t>
            </w:r>
            <w:proofErr w:type="spellEnd"/>
          </w:p>
        </w:tc>
      </w:tr>
    </w:tbl>
    <w:p w14:paraId="7568CAC1" w14:textId="77777777" w:rsidR="00A45B1D" w:rsidRDefault="00A45B1D" w:rsidP="00B67DC1">
      <w:pPr>
        <w:shd w:val="clear" w:color="auto" w:fill="FFFFFF"/>
        <w:rPr>
          <w:color w:val="24292E"/>
        </w:rPr>
      </w:pPr>
    </w:p>
    <w:p w14:paraId="03BE2D22" w14:textId="7FB7CF77" w:rsidR="000543B4" w:rsidRDefault="00B67DC1" w:rsidP="00B67DC1">
      <w:pPr>
        <w:shd w:val="clear" w:color="auto" w:fill="FFFFFF"/>
        <w:rPr>
          <w:color w:val="24292E"/>
        </w:rPr>
      </w:pPr>
      <w:r>
        <w:rPr>
          <w:color w:val="24292E"/>
        </w:rPr>
        <w:t xml:space="preserve">Pre-processing included many clean up steps and a large number of aggregations and summarizations to allow visualization programs to retrieve data directly with minimal to no need for additional data processing.   The NYT data source did not contain vote counts for the many uncontested wins in the 2016 election.  </w:t>
      </w:r>
    </w:p>
    <w:p w14:paraId="5AAAC015" w14:textId="31D62E70" w:rsidR="00B67DC1" w:rsidRPr="00AA4C52" w:rsidRDefault="00B67DC1" w:rsidP="00B67DC1">
      <w:pPr>
        <w:shd w:val="clear" w:color="auto" w:fill="FFFFFF"/>
        <w:rPr>
          <w:color w:val="24292E"/>
        </w:rPr>
      </w:pPr>
      <w:r w:rsidRPr="00AA4C52">
        <w:rPr>
          <w:color w:val="24292E"/>
        </w:rPr>
        <w:t>An uncontested win is one in which one of the following scenarios happen:</w:t>
      </w:r>
    </w:p>
    <w:p w14:paraId="6397B9FF" w14:textId="77777777" w:rsidR="00B67DC1" w:rsidRPr="00AA4C52" w:rsidRDefault="00B67DC1" w:rsidP="007909A7">
      <w:pPr>
        <w:pStyle w:val="ListParagraph"/>
        <w:numPr>
          <w:ilvl w:val="0"/>
          <w:numId w:val="15"/>
        </w:numPr>
        <w:shd w:val="clear" w:color="auto" w:fill="FFFFFF"/>
        <w:spacing w:after="120" w:line="360" w:lineRule="auto"/>
        <w:rPr>
          <w:rFonts w:ascii="Times New Roman" w:hAnsi="Times New Roman" w:cs="Times New Roman"/>
          <w:color w:val="24292E"/>
        </w:rPr>
      </w:pPr>
      <w:r w:rsidRPr="00AA4C52">
        <w:rPr>
          <w:rFonts w:ascii="Times New Roman" w:hAnsi="Times New Roman" w:cs="Times New Roman"/>
          <w:color w:val="24292E"/>
        </w:rPr>
        <w:t xml:space="preserve">Only the winning candidate receives all votes </w:t>
      </w:r>
    </w:p>
    <w:p w14:paraId="4EC759B5" w14:textId="77777777" w:rsidR="00B67DC1" w:rsidRPr="00AA4C52" w:rsidRDefault="00B67DC1" w:rsidP="007909A7">
      <w:pPr>
        <w:pStyle w:val="ListParagraph"/>
        <w:numPr>
          <w:ilvl w:val="0"/>
          <w:numId w:val="15"/>
        </w:numPr>
        <w:shd w:val="clear" w:color="auto" w:fill="FFFFFF"/>
        <w:spacing w:after="120" w:line="360" w:lineRule="auto"/>
        <w:rPr>
          <w:rFonts w:ascii="Times New Roman" w:hAnsi="Times New Roman" w:cs="Times New Roman"/>
          <w:color w:val="24292E"/>
        </w:rPr>
      </w:pPr>
      <w:r w:rsidRPr="00AA4C52">
        <w:rPr>
          <w:rFonts w:ascii="Times New Roman" w:hAnsi="Times New Roman" w:cs="Times New Roman"/>
          <w:color w:val="24292E"/>
        </w:rPr>
        <w:t>The winning candidate has not opponents</w:t>
      </w:r>
    </w:p>
    <w:p w14:paraId="1A44C0F2" w14:textId="4041E7A7" w:rsidR="00B67DC1" w:rsidRPr="00AA4C52" w:rsidRDefault="00B67DC1" w:rsidP="007909A7">
      <w:pPr>
        <w:pStyle w:val="ListParagraph"/>
        <w:numPr>
          <w:ilvl w:val="0"/>
          <w:numId w:val="15"/>
        </w:numPr>
        <w:shd w:val="clear" w:color="auto" w:fill="FFFFFF"/>
        <w:spacing w:after="120" w:line="360" w:lineRule="auto"/>
        <w:rPr>
          <w:rFonts w:ascii="Times New Roman" w:hAnsi="Times New Roman" w:cs="Times New Roman"/>
          <w:color w:val="24292E"/>
        </w:rPr>
      </w:pPr>
      <w:r w:rsidRPr="00AA4C52">
        <w:rPr>
          <w:rFonts w:ascii="Times New Roman" w:hAnsi="Times New Roman" w:cs="Times New Roman"/>
          <w:color w:val="24292E"/>
        </w:rPr>
        <w:t>Candidate(s) other than the winning candidate do not appear on the ballot (write-ins)</w:t>
      </w:r>
    </w:p>
    <w:p w14:paraId="66D64855" w14:textId="14DC0CFC" w:rsidR="00B67DC1" w:rsidRPr="00963E1C" w:rsidRDefault="007909A7" w:rsidP="00963E1C">
      <w:pPr>
        <w:shd w:val="clear" w:color="auto" w:fill="FFFFFF"/>
        <w:rPr>
          <w:color w:val="24292E"/>
        </w:rPr>
      </w:pPr>
      <w:r w:rsidRPr="007909A7">
        <w:rPr>
          <w:color w:val="24292E"/>
        </w:rPr>
        <w:t>Votes for uncontested wins were imputed as the average number of votes per district for the given state of the winning candidate.  We plan to find, and load real data for uncontested wins in a future release of the project, if time permits.</w:t>
      </w:r>
    </w:p>
    <w:p w14:paraId="54FEF271" w14:textId="6453A782" w:rsidR="00422AEB" w:rsidRPr="000C3B0B" w:rsidRDefault="00422AEB" w:rsidP="00422AEB">
      <w:pPr>
        <w:pStyle w:val="Heading1"/>
      </w:pPr>
      <w:r>
        <w:t>Methods</w:t>
      </w:r>
      <w:r w:rsidR="00022E79">
        <w:t>: Ideas, Sketches, Prototypes</w:t>
      </w:r>
    </w:p>
    <w:p w14:paraId="0E29D43A" w14:textId="50A65D4E" w:rsidR="009C1C1E" w:rsidRPr="00B67DC1" w:rsidRDefault="00A55C41" w:rsidP="00B67DC1">
      <w:pPr>
        <w:shd w:val="clear" w:color="auto" w:fill="FFFFFF"/>
        <w:rPr>
          <w:color w:val="24292E"/>
        </w:rPr>
      </w:pPr>
      <w:r w:rsidRPr="00A55C41">
        <w:rPr>
          <w:color w:val="24292E"/>
        </w:rPr>
        <w:t xml:space="preserve">To illustrate initial visualization ideas for the project, we </w:t>
      </w:r>
      <w:r w:rsidR="00952976">
        <w:rPr>
          <w:color w:val="24292E"/>
        </w:rPr>
        <w:t xml:space="preserve">initially </w:t>
      </w:r>
      <w:r w:rsidRPr="00A55C41">
        <w:rPr>
          <w:color w:val="24292E"/>
        </w:rPr>
        <w:t>explore</w:t>
      </w:r>
      <w:r>
        <w:rPr>
          <w:color w:val="24292E"/>
        </w:rPr>
        <w:t>d</w:t>
      </w:r>
      <w:r w:rsidRPr="00A55C41">
        <w:rPr>
          <w:color w:val="24292E"/>
        </w:rPr>
        <w:t xml:space="preserve"> examples of efficiency gap</w:t>
      </w:r>
      <w:r w:rsidR="00B67DC1">
        <w:rPr>
          <w:color w:val="24292E"/>
        </w:rPr>
        <w:t xml:space="preserve"> on paper</w:t>
      </w:r>
      <w:r w:rsidRPr="00A55C41">
        <w:rPr>
          <w:color w:val="24292E"/>
        </w:rPr>
        <w:t xml:space="preserve">, using Figure 1 from the introduction.  </w:t>
      </w:r>
      <w:r w:rsidR="00B67DC1">
        <w:rPr>
          <w:color w:val="24292E"/>
        </w:rPr>
        <w:t xml:space="preserve">Below we show one example of </w:t>
      </w:r>
      <w:r w:rsidR="00B67DC1">
        <w:rPr>
          <w:color w:val="24292E"/>
        </w:rPr>
        <w:lastRenderedPageBreak/>
        <w:t xml:space="preserve">such explorations.  </w:t>
      </w:r>
      <w:r w:rsidRPr="00A55C41">
        <w:rPr>
          <w:color w:val="24292E"/>
        </w:rPr>
        <w:t xml:space="preserve">The calculations </w:t>
      </w:r>
      <w:r w:rsidR="00B67DC1">
        <w:rPr>
          <w:color w:val="24292E"/>
        </w:rPr>
        <w:t xml:space="preserve">are </w:t>
      </w:r>
      <w:r w:rsidRPr="00A55C41">
        <w:rPr>
          <w:color w:val="24292E"/>
        </w:rPr>
        <w:t xml:space="preserve">based on Eric </w:t>
      </w:r>
      <w:proofErr w:type="spellStart"/>
      <w:r w:rsidRPr="00A55C41">
        <w:rPr>
          <w:color w:val="24292E"/>
        </w:rPr>
        <w:t>Petry’s</w:t>
      </w:r>
      <w:proofErr w:type="spellEnd"/>
      <w:r w:rsidRPr="00A55C41">
        <w:rPr>
          <w:color w:val="24292E"/>
        </w:rPr>
        <w:t xml:space="preserve"> explanation of the efficiency gap in the article H</w:t>
      </w:r>
      <w:r>
        <w:rPr>
          <w:color w:val="24292E"/>
        </w:rPr>
        <w:t>ow the Efficiency Gap Works</w:t>
      </w:r>
      <w:r w:rsidRPr="00A55C41">
        <w:rPr>
          <w:color w:val="24292E"/>
        </w:rPr>
        <w:t>.</w:t>
      </w:r>
      <w:r w:rsidRPr="00B67DC1">
        <w:rPr>
          <w:szCs w:val="24"/>
          <w:vertAlign w:val="superscript"/>
        </w:rPr>
        <w:footnoteReference w:id="35"/>
      </w:r>
      <w:r w:rsidRPr="00B67DC1">
        <w:rPr>
          <w:color w:val="24292E"/>
          <w:szCs w:val="24"/>
          <w:vertAlign w:val="superscript"/>
        </w:rPr>
        <w:t xml:space="preserve"> </w:t>
      </w:r>
    </w:p>
    <w:p w14:paraId="756DD652" w14:textId="041BF72C" w:rsidR="00A55C41" w:rsidRPr="009C1C1E" w:rsidRDefault="00B67DC1" w:rsidP="00C94F45">
      <w:pPr>
        <w:shd w:val="clear" w:color="auto" w:fill="FFFFFF"/>
        <w:rPr>
          <w:color w:val="24292E"/>
        </w:rPr>
      </w:pPr>
      <w:r>
        <w:rPr>
          <w:color w:val="24292E"/>
        </w:rPr>
        <w:t>Example</w:t>
      </w:r>
      <w:r w:rsidR="00A55C41" w:rsidRPr="009C1C1E">
        <w:rPr>
          <w:color w:val="24292E"/>
        </w:rPr>
        <w:t xml:space="preserve">: Heavy gerrymandering, high </w:t>
      </w:r>
      <w:r w:rsidR="00097A6A">
        <w:rPr>
          <w:color w:val="24292E"/>
        </w:rPr>
        <w:t xml:space="preserve">irregular district boundaries.  From </w:t>
      </w:r>
      <w:r w:rsidR="00A55C41" w:rsidRPr="009C1C1E">
        <w:rPr>
          <w:color w:val="24292E"/>
        </w:rPr>
        <w:t>Figure 1, 3nd</w:t>
      </w:r>
      <w:r>
        <w:rPr>
          <w:color w:val="24292E"/>
        </w:rPr>
        <w:t xml:space="preserve"> </w:t>
      </w:r>
      <w:r w:rsidR="009C1C1E" w:rsidRPr="009C1C1E">
        <w:rPr>
          <w:color w:val="24292E"/>
        </w:rPr>
        <w:t>scenario</w:t>
      </w:r>
      <w:proofErr w:type="gramStart"/>
      <w:r w:rsidR="009C1C1E" w:rsidRPr="009C1C1E">
        <w:rPr>
          <w:color w:val="24292E"/>
        </w:rPr>
        <w:t>;</w:t>
      </w:r>
      <w:proofErr w:type="gramEnd"/>
      <w:r w:rsidR="009C1C1E" w:rsidRPr="009C1C1E">
        <w:rPr>
          <w:color w:val="24292E"/>
        </w:rPr>
        <w:t xml:space="preserve"> a</w:t>
      </w:r>
      <w:r w:rsidR="00A55C41" w:rsidRPr="009C1C1E">
        <w:rPr>
          <w:color w:val="24292E"/>
        </w:rPr>
        <w:t>ssume</w:t>
      </w:r>
      <w:r w:rsidR="009C1C1E" w:rsidRPr="009C1C1E">
        <w:rPr>
          <w:color w:val="24292E"/>
        </w:rPr>
        <w:t>s</w:t>
      </w:r>
      <w:r w:rsidR="00A55C41" w:rsidRPr="009C1C1E">
        <w:rPr>
          <w:color w:val="24292E"/>
        </w:rPr>
        <w:t xml:space="preserve"> districts are numbered top to bottom, left to right.</w:t>
      </w:r>
    </w:p>
    <w:tbl>
      <w:tblPr>
        <w:tblW w:w="84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0"/>
        <w:gridCol w:w="1410"/>
        <w:gridCol w:w="1410"/>
        <w:gridCol w:w="1410"/>
        <w:gridCol w:w="1410"/>
        <w:gridCol w:w="1410"/>
      </w:tblGrid>
      <w:tr w:rsidR="00A55C41" w:rsidRPr="00AD6ADB" w14:paraId="5F3D314A" w14:textId="77777777" w:rsidTr="009C1C1E">
        <w:trPr>
          <w:trHeight w:val="300"/>
          <w:tblHeader/>
        </w:trPr>
        <w:tc>
          <w:tcPr>
            <w:tcW w:w="1410" w:type="dxa"/>
            <w:shd w:val="clear" w:color="auto" w:fill="auto"/>
            <w:noWrap/>
            <w:vAlign w:val="bottom"/>
            <w:hideMark/>
          </w:tcPr>
          <w:p w14:paraId="11C3F2DD" w14:textId="77777777" w:rsidR="00A55C41" w:rsidRPr="00AD6ADB" w:rsidRDefault="00A55C41" w:rsidP="00166FB1">
            <w:pPr>
              <w:rPr>
                <w:rFonts w:ascii="Calibri" w:hAnsi="Calibri"/>
                <w:b/>
                <w:color w:val="000000"/>
                <w:sz w:val="20"/>
              </w:rPr>
            </w:pPr>
          </w:p>
        </w:tc>
        <w:tc>
          <w:tcPr>
            <w:tcW w:w="1410" w:type="dxa"/>
            <w:shd w:val="clear" w:color="auto" w:fill="auto"/>
            <w:noWrap/>
            <w:vAlign w:val="bottom"/>
            <w:hideMark/>
          </w:tcPr>
          <w:p w14:paraId="2548D17E"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Red Votes</w:t>
            </w:r>
          </w:p>
        </w:tc>
        <w:tc>
          <w:tcPr>
            <w:tcW w:w="1410" w:type="dxa"/>
            <w:shd w:val="clear" w:color="auto" w:fill="auto"/>
            <w:noWrap/>
            <w:vAlign w:val="bottom"/>
            <w:hideMark/>
          </w:tcPr>
          <w:p w14:paraId="75999401"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Blue Votes</w:t>
            </w:r>
          </w:p>
        </w:tc>
        <w:tc>
          <w:tcPr>
            <w:tcW w:w="1410" w:type="dxa"/>
            <w:shd w:val="clear" w:color="auto" w:fill="auto"/>
            <w:noWrap/>
            <w:vAlign w:val="bottom"/>
            <w:hideMark/>
          </w:tcPr>
          <w:p w14:paraId="1FCFE446"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Wasted Red</w:t>
            </w:r>
          </w:p>
        </w:tc>
        <w:tc>
          <w:tcPr>
            <w:tcW w:w="1410" w:type="dxa"/>
            <w:shd w:val="clear" w:color="auto" w:fill="auto"/>
            <w:noWrap/>
            <w:vAlign w:val="bottom"/>
            <w:hideMark/>
          </w:tcPr>
          <w:p w14:paraId="0575194A"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Wasted Blue</w:t>
            </w:r>
          </w:p>
        </w:tc>
        <w:tc>
          <w:tcPr>
            <w:tcW w:w="1410" w:type="dxa"/>
            <w:shd w:val="clear" w:color="auto" w:fill="auto"/>
            <w:noWrap/>
            <w:vAlign w:val="bottom"/>
            <w:hideMark/>
          </w:tcPr>
          <w:p w14:paraId="7857E6C6"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Net Wasted</w:t>
            </w:r>
          </w:p>
        </w:tc>
      </w:tr>
      <w:tr w:rsidR="00A55C41" w:rsidRPr="00AD6ADB" w14:paraId="50512F13" w14:textId="77777777" w:rsidTr="009C1C1E">
        <w:trPr>
          <w:trHeight w:val="241"/>
        </w:trPr>
        <w:tc>
          <w:tcPr>
            <w:tcW w:w="1410" w:type="dxa"/>
            <w:shd w:val="clear" w:color="auto" w:fill="auto"/>
            <w:noWrap/>
            <w:vAlign w:val="bottom"/>
            <w:hideMark/>
          </w:tcPr>
          <w:p w14:paraId="4998CB5C"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1</w:t>
            </w:r>
          </w:p>
        </w:tc>
        <w:tc>
          <w:tcPr>
            <w:tcW w:w="1410" w:type="dxa"/>
            <w:shd w:val="clear" w:color="auto" w:fill="auto"/>
            <w:noWrap/>
            <w:vAlign w:val="bottom"/>
            <w:hideMark/>
          </w:tcPr>
          <w:p w14:paraId="05BE5C58"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6</w:t>
            </w:r>
          </w:p>
        </w:tc>
        <w:tc>
          <w:tcPr>
            <w:tcW w:w="1410" w:type="dxa"/>
            <w:shd w:val="clear" w:color="auto" w:fill="auto"/>
            <w:noWrap/>
            <w:vAlign w:val="bottom"/>
            <w:hideMark/>
          </w:tcPr>
          <w:p w14:paraId="72E9603A"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7E1D7D1D"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0</w:t>
            </w:r>
          </w:p>
        </w:tc>
        <w:tc>
          <w:tcPr>
            <w:tcW w:w="1410" w:type="dxa"/>
            <w:shd w:val="clear" w:color="auto" w:fill="auto"/>
            <w:noWrap/>
            <w:vAlign w:val="bottom"/>
            <w:hideMark/>
          </w:tcPr>
          <w:p w14:paraId="4C55BF0A"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108EC611"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 xml:space="preserve">4 </w:t>
            </w:r>
            <w:r>
              <w:rPr>
                <w:rFonts w:ascii="Calibri" w:hAnsi="Calibri"/>
                <w:color w:val="000000"/>
                <w:sz w:val="20"/>
              </w:rPr>
              <w:t>Blue</w:t>
            </w:r>
          </w:p>
        </w:tc>
      </w:tr>
      <w:tr w:rsidR="00A55C41" w:rsidRPr="009C1C1E" w14:paraId="22594AA5" w14:textId="77777777" w:rsidTr="009C1C1E">
        <w:trPr>
          <w:trHeight w:val="205"/>
        </w:trPr>
        <w:tc>
          <w:tcPr>
            <w:tcW w:w="1410" w:type="dxa"/>
            <w:shd w:val="clear" w:color="auto" w:fill="auto"/>
            <w:noWrap/>
            <w:vAlign w:val="bottom"/>
            <w:hideMark/>
          </w:tcPr>
          <w:p w14:paraId="5587CEE2"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2</w:t>
            </w:r>
          </w:p>
        </w:tc>
        <w:tc>
          <w:tcPr>
            <w:tcW w:w="1410" w:type="dxa"/>
            <w:shd w:val="clear" w:color="auto" w:fill="auto"/>
            <w:noWrap/>
            <w:vAlign w:val="bottom"/>
            <w:hideMark/>
          </w:tcPr>
          <w:p w14:paraId="56188BEB"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6</w:t>
            </w:r>
          </w:p>
        </w:tc>
        <w:tc>
          <w:tcPr>
            <w:tcW w:w="1410" w:type="dxa"/>
            <w:shd w:val="clear" w:color="auto" w:fill="auto"/>
            <w:noWrap/>
            <w:vAlign w:val="bottom"/>
            <w:hideMark/>
          </w:tcPr>
          <w:p w14:paraId="06BC8BB8"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0A48C10D"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0</w:t>
            </w:r>
          </w:p>
        </w:tc>
        <w:tc>
          <w:tcPr>
            <w:tcW w:w="1410" w:type="dxa"/>
            <w:shd w:val="clear" w:color="auto" w:fill="auto"/>
            <w:noWrap/>
            <w:vAlign w:val="bottom"/>
            <w:hideMark/>
          </w:tcPr>
          <w:p w14:paraId="2422D3D6"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6725707D"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 xml:space="preserve">4 </w:t>
            </w:r>
            <w:r>
              <w:rPr>
                <w:rFonts w:ascii="Calibri" w:hAnsi="Calibri"/>
                <w:color w:val="000000"/>
                <w:sz w:val="20"/>
              </w:rPr>
              <w:t>Blue</w:t>
            </w:r>
          </w:p>
        </w:tc>
      </w:tr>
      <w:tr w:rsidR="00A55C41" w:rsidRPr="009C1C1E" w14:paraId="340A3E1F" w14:textId="77777777" w:rsidTr="009C1C1E">
        <w:trPr>
          <w:trHeight w:val="250"/>
        </w:trPr>
        <w:tc>
          <w:tcPr>
            <w:tcW w:w="1410" w:type="dxa"/>
            <w:shd w:val="clear" w:color="auto" w:fill="auto"/>
            <w:noWrap/>
            <w:vAlign w:val="bottom"/>
            <w:hideMark/>
          </w:tcPr>
          <w:p w14:paraId="5691709C"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3</w:t>
            </w:r>
          </w:p>
        </w:tc>
        <w:tc>
          <w:tcPr>
            <w:tcW w:w="1410" w:type="dxa"/>
            <w:shd w:val="clear" w:color="auto" w:fill="auto"/>
            <w:noWrap/>
            <w:vAlign w:val="bottom"/>
            <w:hideMark/>
          </w:tcPr>
          <w:p w14:paraId="2499F441"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6</w:t>
            </w:r>
          </w:p>
        </w:tc>
        <w:tc>
          <w:tcPr>
            <w:tcW w:w="1410" w:type="dxa"/>
            <w:shd w:val="clear" w:color="auto" w:fill="auto"/>
            <w:noWrap/>
            <w:vAlign w:val="bottom"/>
            <w:hideMark/>
          </w:tcPr>
          <w:p w14:paraId="413C2473"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3B4F2A84"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0</w:t>
            </w:r>
          </w:p>
        </w:tc>
        <w:tc>
          <w:tcPr>
            <w:tcW w:w="1410" w:type="dxa"/>
            <w:shd w:val="clear" w:color="auto" w:fill="auto"/>
            <w:noWrap/>
            <w:vAlign w:val="bottom"/>
            <w:hideMark/>
          </w:tcPr>
          <w:p w14:paraId="671EE284"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4</w:t>
            </w:r>
          </w:p>
        </w:tc>
        <w:tc>
          <w:tcPr>
            <w:tcW w:w="1410" w:type="dxa"/>
            <w:shd w:val="clear" w:color="auto" w:fill="auto"/>
            <w:noWrap/>
            <w:vAlign w:val="bottom"/>
            <w:hideMark/>
          </w:tcPr>
          <w:p w14:paraId="26E4D69E"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 xml:space="preserve">4 </w:t>
            </w:r>
            <w:r>
              <w:rPr>
                <w:rFonts w:ascii="Calibri" w:hAnsi="Calibri"/>
                <w:color w:val="000000"/>
                <w:sz w:val="20"/>
              </w:rPr>
              <w:t>Blue</w:t>
            </w:r>
          </w:p>
        </w:tc>
      </w:tr>
      <w:tr w:rsidR="00A55C41" w:rsidRPr="009C1C1E" w14:paraId="52D482B7" w14:textId="77777777" w:rsidTr="009C1C1E">
        <w:trPr>
          <w:trHeight w:val="214"/>
        </w:trPr>
        <w:tc>
          <w:tcPr>
            <w:tcW w:w="1410" w:type="dxa"/>
            <w:shd w:val="clear" w:color="auto" w:fill="auto"/>
            <w:noWrap/>
            <w:vAlign w:val="bottom"/>
            <w:hideMark/>
          </w:tcPr>
          <w:p w14:paraId="07FDF31F"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4</w:t>
            </w:r>
          </w:p>
        </w:tc>
        <w:tc>
          <w:tcPr>
            <w:tcW w:w="1410" w:type="dxa"/>
            <w:shd w:val="clear" w:color="auto" w:fill="auto"/>
            <w:noWrap/>
            <w:vAlign w:val="bottom"/>
            <w:hideMark/>
          </w:tcPr>
          <w:p w14:paraId="3464A728"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1</w:t>
            </w:r>
          </w:p>
        </w:tc>
        <w:tc>
          <w:tcPr>
            <w:tcW w:w="1410" w:type="dxa"/>
            <w:shd w:val="clear" w:color="auto" w:fill="auto"/>
            <w:noWrap/>
            <w:vAlign w:val="bottom"/>
            <w:hideMark/>
          </w:tcPr>
          <w:p w14:paraId="146D7A88"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9</w:t>
            </w:r>
          </w:p>
        </w:tc>
        <w:tc>
          <w:tcPr>
            <w:tcW w:w="1410" w:type="dxa"/>
            <w:shd w:val="clear" w:color="auto" w:fill="auto"/>
            <w:noWrap/>
            <w:vAlign w:val="bottom"/>
            <w:hideMark/>
          </w:tcPr>
          <w:p w14:paraId="47027472"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1</w:t>
            </w:r>
          </w:p>
        </w:tc>
        <w:tc>
          <w:tcPr>
            <w:tcW w:w="1410" w:type="dxa"/>
            <w:shd w:val="clear" w:color="auto" w:fill="auto"/>
            <w:noWrap/>
            <w:vAlign w:val="bottom"/>
            <w:hideMark/>
          </w:tcPr>
          <w:p w14:paraId="443A065E"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3</w:t>
            </w:r>
          </w:p>
        </w:tc>
        <w:tc>
          <w:tcPr>
            <w:tcW w:w="1410" w:type="dxa"/>
            <w:shd w:val="clear" w:color="auto" w:fill="auto"/>
            <w:noWrap/>
            <w:vAlign w:val="bottom"/>
            <w:hideMark/>
          </w:tcPr>
          <w:p w14:paraId="01130C89"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2 Blue</w:t>
            </w:r>
          </w:p>
        </w:tc>
      </w:tr>
      <w:tr w:rsidR="00A55C41" w:rsidRPr="009C1C1E" w14:paraId="64E3EE54" w14:textId="77777777" w:rsidTr="009C1C1E">
        <w:trPr>
          <w:trHeight w:val="205"/>
        </w:trPr>
        <w:tc>
          <w:tcPr>
            <w:tcW w:w="1410" w:type="dxa"/>
            <w:shd w:val="clear" w:color="auto" w:fill="auto"/>
            <w:noWrap/>
            <w:vAlign w:val="bottom"/>
            <w:hideMark/>
          </w:tcPr>
          <w:p w14:paraId="3DA780FF"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5</w:t>
            </w:r>
          </w:p>
        </w:tc>
        <w:tc>
          <w:tcPr>
            <w:tcW w:w="1410" w:type="dxa"/>
            <w:shd w:val="clear" w:color="auto" w:fill="auto"/>
            <w:noWrap/>
            <w:vAlign w:val="bottom"/>
            <w:hideMark/>
          </w:tcPr>
          <w:p w14:paraId="5E0C85C2"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1</w:t>
            </w:r>
          </w:p>
        </w:tc>
        <w:tc>
          <w:tcPr>
            <w:tcW w:w="1410" w:type="dxa"/>
            <w:shd w:val="clear" w:color="auto" w:fill="auto"/>
            <w:noWrap/>
            <w:vAlign w:val="bottom"/>
            <w:hideMark/>
          </w:tcPr>
          <w:p w14:paraId="21745C7D"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9</w:t>
            </w:r>
          </w:p>
        </w:tc>
        <w:tc>
          <w:tcPr>
            <w:tcW w:w="1410" w:type="dxa"/>
            <w:shd w:val="clear" w:color="auto" w:fill="auto"/>
            <w:noWrap/>
            <w:vAlign w:val="bottom"/>
            <w:hideMark/>
          </w:tcPr>
          <w:p w14:paraId="080CE84D"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1</w:t>
            </w:r>
          </w:p>
        </w:tc>
        <w:tc>
          <w:tcPr>
            <w:tcW w:w="1410" w:type="dxa"/>
            <w:shd w:val="clear" w:color="auto" w:fill="auto"/>
            <w:noWrap/>
            <w:vAlign w:val="bottom"/>
            <w:hideMark/>
          </w:tcPr>
          <w:p w14:paraId="723890FC"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3</w:t>
            </w:r>
          </w:p>
        </w:tc>
        <w:tc>
          <w:tcPr>
            <w:tcW w:w="1410" w:type="dxa"/>
            <w:shd w:val="clear" w:color="auto" w:fill="auto"/>
            <w:noWrap/>
            <w:vAlign w:val="bottom"/>
            <w:hideMark/>
          </w:tcPr>
          <w:p w14:paraId="7F1F0A88"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2</w:t>
            </w:r>
            <w:r w:rsidRPr="00AD6ADB">
              <w:rPr>
                <w:rFonts w:ascii="Calibri" w:hAnsi="Calibri"/>
                <w:color w:val="000000"/>
                <w:sz w:val="20"/>
              </w:rPr>
              <w:t xml:space="preserve"> Blue</w:t>
            </w:r>
          </w:p>
        </w:tc>
      </w:tr>
      <w:tr w:rsidR="00A55C41" w:rsidRPr="009C1C1E" w14:paraId="7F2A537B" w14:textId="77777777" w:rsidTr="009C1C1E">
        <w:trPr>
          <w:trHeight w:val="223"/>
        </w:trPr>
        <w:tc>
          <w:tcPr>
            <w:tcW w:w="1410" w:type="dxa"/>
            <w:shd w:val="clear" w:color="auto" w:fill="auto"/>
            <w:noWrap/>
            <w:vAlign w:val="bottom"/>
            <w:hideMark/>
          </w:tcPr>
          <w:p w14:paraId="173AEE26" w14:textId="77777777" w:rsidR="00A55C41" w:rsidRPr="009C1C1E" w:rsidRDefault="00A55C41" w:rsidP="009C1C1E">
            <w:pPr>
              <w:ind w:firstLine="0"/>
              <w:rPr>
                <w:rFonts w:ascii="Calibri" w:hAnsi="Calibri"/>
                <w:color w:val="000000"/>
                <w:sz w:val="20"/>
              </w:rPr>
            </w:pPr>
            <w:r w:rsidRPr="009C1C1E">
              <w:rPr>
                <w:rFonts w:ascii="Calibri" w:hAnsi="Calibri"/>
                <w:color w:val="000000"/>
                <w:sz w:val="20"/>
              </w:rPr>
              <w:t>Totals</w:t>
            </w:r>
          </w:p>
        </w:tc>
        <w:tc>
          <w:tcPr>
            <w:tcW w:w="1410" w:type="dxa"/>
            <w:shd w:val="clear" w:color="auto" w:fill="auto"/>
            <w:noWrap/>
            <w:vAlign w:val="bottom"/>
            <w:hideMark/>
          </w:tcPr>
          <w:p w14:paraId="4ACEF548"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20</w:t>
            </w:r>
          </w:p>
        </w:tc>
        <w:tc>
          <w:tcPr>
            <w:tcW w:w="1410" w:type="dxa"/>
            <w:shd w:val="clear" w:color="auto" w:fill="auto"/>
            <w:noWrap/>
            <w:vAlign w:val="bottom"/>
            <w:hideMark/>
          </w:tcPr>
          <w:p w14:paraId="00A49DF5"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30</w:t>
            </w:r>
          </w:p>
        </w:tc>
        <w:tc>
          <w:tcPr>
            <w:tcW w:w="1410" w:type="dxa"/>
            <w:shd w:val="clear" w:color="auto" w:fill="auto"/>
            <w:noWrap/>
            <w:vAlign w:val="bottom"/>
            <w:hideMark/>
          </w:tcPr>
          <w:p w14:paraId="464C6877"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2</w:t>
            </w:r>
          </w:p>
        </w:tc>
        <w:tc>
          <w:tcPr>
            <w:tcW w:w="1410" w:type="dxa"/>
            <w:shd w:val="clear" w:color="auto" w:fill="auto"/>
            <w:noWrap/>
            <w:vAlign w:val="bottom"/>
            <w:hideMark/>
          </w:tcPr>
          <w:p w14:paraId="7C507A5D"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18</w:t>
            </w:r>
          </w:p>
        </w:tc>
        <w:tc>
          <w:tcPr>
            <w:tcW w:w="1410" w:type="dxa"/>
            <w:shd w:val="clear" w:color="auto" w:fill="auto"/>
            <w:noWrap/>
            <w:vAlign w:val="bottom"/>
            <w:hideMark/>
          </w:tcPr>
          <w:p w14:paraId="367344FC"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16 Blue</w:t>
            </w:r>
          </w:p>
        </w:tc>
      </w:tr>
    </w:tbl>
    <w:p w14:paraId="6518D5FF" w14:textId="77777777" w:rsidR="00555B7D" w:rsidRDefault="00555B7D" w:rsidP="00952976">
      <w:pPr>
        <w:tabs>
          <w:tab w:val="left" w:pos="3573"/>
          <w:tab w:val="left" w:pos="4608"/>
          <w:tab w:val="left" w:pos="5778"/>
        </w:tabs>
        <w:spacing w:line="240" w:lineRule="auto"/>
        <w:rPr>
          <w:rFonts w:ascii="Calibri" w:hAnsi="Calibri"/>
          <w:color w:val="000000"/>
          <w:sz w:val="20"/>
        </w:rPr>
      </w:pPr>
    </w:p>
    <w:p w14:paraId="6E52C0F9" w14:textId="32F7C4AD" w:rsidR="00952976" w:rsidRDefault="00555B7D" w:rsidP="00952976">
      <w:pPr>
        <w:tabs>
          <w:tab w:val="left" w:pos="3573"/>
          <w:tab w:val="left" w:pos="4608"/>
          <w:tab w:val="left" w:pos="5778"/>
        </w:tabs>
        <w:spacing w:line="240" w:lineRule="auto"/>
        <w:rPr>
          <w:rFonts w:ascii="Calibri" w:hAnsi="Calibri"/>
          <w:color w:val="000000"/>
          <w:sz w:val="20"/>
        </w:rPr>
      </w:pPr>
      <w:r>
        <w:rPr>
          <w:rFonts w:ascii="Calibri" w:hAnsi="Calibri"/>
          <w:color w:val="000000"/>
          <w:sz w:val="20"/>
        </w:rPr>
        <w:t xml:space="preserve">Net </w:t>
      </w:r>
      <w:r w:rsidR="00CF3214">
        <w:rPr>
          <w:rFonts w:ascii="Calibri" w:hAnsi="Calibri"/>
          <w:color w:val="000000"/>
          <w:sz w:val="20"/>
        </w:rPr>
        <w:t>16</w:t>
      </w:r>
      <w:r>
        <w:rPr>
          <w:rFonts w:ascii="Calibri" w:hAnsi="Calibri"/>
          <w:color w:val="000000"/>
          <w:sz w:val="20"/>
        </w:rPr>
        <w:t xml:space="preserve"> blue votes wasted </w:t>
      </w:r>
      <w:r w:rsidR="00896349">
        <w:rPr>
          <w:rFonts w:ascii="Calibri" w:hAnsi="Calibri"/>
          <w:color w:val="000000"/>
          <w:sz w:val="20"/>
        </w:rPr>
        <w:t>/</w:t>
      </w:r>
      <w:r>
        <w:rPr>
          <w:rFonts w:ascii="Calibri" w:hAnsi="Calibri"/>
          <w:color w:val="000000"/>
          <w:sz w:val="20"/>
        </w:rPr>
        <w:t xml:space="preserve"> </w:t>
      </w:r>
      <w:r w:rsidR="00896349">
        <w:rPr>
          <w:rFonts w:ascii="Calibri" w:hAnsi="Calibri"/>
          <w:color w:val="000000"/>
          <w:sz w:val="20"/>
        </w:rPr>
        <w:t xml:space="preserve">50 </w:t>
      </w:r>
      <w:r>
        <w:rPr>
          <w:rFonts w:ascii="Calibri" w:hAnsi="Calibri"/>
          <w:color w:val="000000"/>
          <w:sz w:val="20"/>
        </w:rPr>
        <w:t xml:space="preserve">total votes </w:t>
      </w:r>
      <w:r w:rsidR="00896349">
        <w:rPr>
          <w:rFonts w:ascii="Calibri" w:hAnsi="Calibri"/>
          <w:color w:val="000000"/>
          <w:sz w:val="20"/>
        </w:rPr>
        <w:t>= 32</w:t>
      </w:r>
      <w:r w:rsidR="00952976" w:rsidRPr="00AD6ADB">
        <w:rPr>
          <w:rFonts w:ascii="Calibri" w:hAnsi="Calibri"/>
          <w:color w:val="000000"/>
          <w:sz w:val="20"/>
        </w:rPr>
        <w:t>%</w:t>
      </w:r>
      <w:r>
        <w:rPr>
          <w:rFonts w:ascii="Calibri" w:hAnsi="Calibri"/>
          <w:color w:val="000000"/>
          <w:sz w:val="20"/>
        </w:rPr>
        <w:t xml:space="preserve"> efficiency gap favoring red voters</w:t>
      </w:r>
    </w:p>
    <w:p w14:paraId="77C1F04A" w14:textId="77777777" w:rsidR="00952976" w:rsidRPr="009C1C1E" w:rsidRDefault="00952976" w:rsidP="00952976">
      <w:pPr>
        <w:tabs>
          <w:tab w:val="left" w:pos="3573"/>
          <w:tab w:val="left" w:pos="4608"/>
          <w:tab w:val="left" w:pos="5778"/>
        </w:tabs>
        <w:spacing w:line="240" w:lineRule="auto"/>
        <w:rPr>
          <w:rFonts w:ascii="Calibri" w:hAnsi="Calibri"/>
          <w:color w:val="000000"/>
          <w:sz w:val="20"/>
        </w:rPr>
      </w:pPr>
    </w:p>
    <w:p w14:paraId="7B8D1B8A" w14:textId="23A43ED9" w:rsidR="007909A7" w:rsidRDefault="00097A6A" w:rsidP="00B67DC1">
      <w:pPr>
        <w:rPr>
          <w:color w:val="24292E"/>
        </w:rPr>
      </w:pPr>
      <w:r>
        <w:rPr>
          <w:color w:val="24292E"/>
        </w:rPr>
        <w:t>After</w:t>
      </w:r>
      <w:r w:rsidR="00C94F45">
        <w:rPr>
          <w:color w:val="24292E"/>
        </w:rPr>
        <w:t xml:space="preserve"> </w:t>
      </w:r>
      <w:r>
        <w:rPr>
          <w:color w:val="24292E"/>
        </w:rPr>
        <w:t>creating the dataset for the project</w:t>
      </w:r>
      <w:r w:rsidR="00C94F45">
        <w:rPr>
          <w:color w:val="24292E"/>
        </w:rPr>
        <w:t>,</w:t>
      </w:r>
      <w:r>
        <w:rPr>
          <w:color w:val="24292E"/>
        </w:rPr>
        <w:t xml:space="preserve"> we</w:t>
      </w:r>
      <w:r w:rsidR="00600A3B">
        <w:rPr>
          <w:color w:val="24292E"/>
        </w:rPr>
        <w:t xml:space="preserve"> were naturally drawn to </w:t>
      </w:r>
      <w:r>
        <w:rPr>
          <w:color w:val="24292E"/>
        </w:rPr>
        <w:t xml:space="preserve">pursue </w:t>
      </w:r>
      <w:r w:rsidR="00600A3B">
        <w:rPr>
          <w:color w:val="24292E"/>
        </w:rPr>
        <w:t xml:space="preserve">a top down approach </w:t>
      </w:r>
      <w:r>
        <w:rPr>
          <w:color w:val="24292E"/>
        </w:rPr>
        <w:t xml:space="preserve">starting with issues of representation at the national level, as illustrated in Figure 2. </w:t>
      </w:r>
      <w:r w:rsidR="00600A3B">
        <w:rPr>
          <w:color w:val="24292E"/>
        </w:rPr>
        <w:t xml:space="preserve">Later, due to some </w:t>
      </w:r>
      <w:r w:rsidR="007909A7">
        <w:rPr>
          <w:color w:val="24292E"/>
        </w:rPr>
        <w:t>unsuccessful</w:t>
      </w:r>
      <w:r w:rsidR="00600A3B">
        <w:rPr>
          <w:color w:val="24292E"/>
        </w:rPr>
        <w:t xml:space="preserve"> visualizations we further realized that </w:t>
      </w:r>
      <w:r>
        <w:rPr>
          <w:color w:val="24292E"/>
        </w:rPr>
        <w:t>gerrymandering and the efficiency gap only make</w:t>
      </w:r>
      <w:r w:rsidR="00600A3B">
        <w:rPr>
          <w:color w:val="24292E"/>
        </w:rPr>
        <w:t xml:space="preserve"> sense under certain circumstances; only when the proportion of votes </w:t>
      </w:r>
      <w:r w:rsidR="001B35E1">
        <w:rPr>
          <w:color w:val="24292E"/>
        </w:rPr>
        <w:t xml:space="preserve">for a party </w:t>
      </w:r>
      <w:r w:rsidR="00600A3B">
        <w:rPr>
          <w:color w:val="24292E"/>
        </w:rPr>
        <w:t>exceed</w:t>
      </w:r>
      <w:r w:rsidR="001B35E1">
        <w:rPr>
          <w:color w:val="24292E"/>
        </w:rPr>
        <w:t xml:space="preserve">s the proportion of seats won by </w:t>
      </w:r>
      <w:r>
        <w:rPr>
          <w:color w:val="24292E"/>
        </w:rPr>
        <w:t xml:space="preserve">a </w:t>
      </w:r>
      <w:r w:rsidR="001B35E1">
        <w:rPr>
          <w:color w:val="24292E"/>
        </w:rPr>
        <w:t xml:space="preserve">full whole numbers </w:t>
      </w:r>
      <w:r w:rsidR="00600A3B">
        <w:rPr>
          <w:color w:val="24292E"/>
        </w:rPr>
        <w:t>does it make sense to consider the efficiency gap.</w:t>
      </w:r>
      <w:r w:rsidR="007909A7">
        <w:rPr>
          <w:color w:val="24292E"/>
        </w:rPr>
        <w:t xml:space="preserve"> </w:t>
      </w:r>
      <w:r>
        <w:rPr>
          <w:color w:val="24292E"/>
        </w:rPr>
        <w:t xml:space="preserve"> In other words, unless a party has enough votes in the state to elect at least one more candidate, redistricting to benefit the loosing part wouldn’t grant </w:t>
      </w:r>
      <w:proofErr w:type="gramStart"/>
      <w:r>
        <w:rPr>
          <w:color w:val="24292E"/>
        </w:rPr>
        <w:t>the  party</w:t>
      </w:r>
      <w:proofErr w:type="gramEnd"/>
      <w:r>
        <w:rPr>
          <w:color w:val="24292E"/>
        </w:rPr>
        <w:t xml:space="preserve"> an extra seat anyway.</w:t>
      </w:r>
    </w:p>
    <w:p w14:paraId="73CF01AB" w14:textId="6D0AD61F" w:rsidR="001B35E1" w:rsidRDefault="001B35E1" w:rsidP="00B67DC1">
      <w:pPr>
        <w:rPr>
          <w:color w:val="24292E"/>
        </w:rPr>
      </w:pPr>
      <w:r>
        <w:rPr>
          <w:color w:val="24292E"/>
        </w:rPr>
        <w:lastRenderedPageBreak/>
        <w:t>Analysis of wasted votes was another idea we pursued and abandoned.  Figure 4 shows is a visualization we will not use in the final project because wasted votes n</w:t>
      </w:r>
      <w:r w:rsidR="00C94F45">
        <w:rPr>
          <w:color w:val="24292E"/>
        </w:rPr>
        <w:t>eed to be considered in context and we did not find a good context yet in which to present this metric.</w:t>
      </w:r>
    </w:p>
    <w:p w14:paraId="353FB8DF" w14:textId="44004D42" w:rsidR="001B35E1" w:rsidRDefault="001B35E1" w:rsidP="00A3050E">
      <w:pPr>
        <w:shd w:val="clear" w:color="auto" w:fill="FFFFFF"/>
        <w:spacing w:line="240" w:lineRule="auto"/>
        <w:ind w:left="1728"/>
        <w:rPr>
          <w:rFonts w:ascii="Arial" w:hAnsi="Arial" w:cs="Arial"/>
          <w:color w:val="24292E"/>
        </w:rPr>
      </w:pPr>
      <w:r>
        <w:rPr>
          <w:rFonts w:ascii="Arial" w:hAnsi="Arial" w:cs="Arial"/>
          <w:noProof/>
          <w:color w:val="24292E"/>
        </w:rPr>
        <w:drawing>
          <wp:inline distT="0" distB="0" distL="0" distR="0" wp14:anchorId="769EF9E7" wp14:editId="0CF7A82E">
            <wp:extent cx="3048000" cy="3372306"/>
            <wp:effectExtent l="0" t="0" r="0"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9438" cy="3373897"/>
                    </a:xfrm>
                    <a:prstGeom prst="rect">
                      <a:avLst/>
                    </a:prstGeom>
                    <a:noFill/>
                    <a:ln>
                      <a:noFill/>
                    </a:ln>
                  </pic:spPr>
                </pic:pic>
              </a:graphicData>
            </a:graphic>
          </wp:inline>
        </w:drawing>
      </w:r>
    </w:p>
    <w:p w14:paraId="1222A4FC" w14:textId="77777777" w:rsidR="00E43EBB" w:rsidRDefault="00E43EBB" w:rsidP="00C94F45">
      <w:pPr>
        <w:shd w:val="clear" w:color="auto" w:fill="FFFFFF"/>
        <w:spacing w:line="240" w:lineRule="auto"/>
        <w:jc w:val="center"/>
        <w:rPr>
          <w:color w:val="24292E"/>
          <w:szCs w:val="24"/>
        </w:rPr>
      </w:pPr>
      <w:r>
        <w:rPr>
          <w:color w:val="24292E"/>
          <w:szCs w:val="24"/>
        </w:rPr>
        <w:t>Figure 10</w:t>
      </w:r>
    </w:p>
    <w:p w14:paraId="034429C5" w14:textId="56201789" w:rsidR="00C94F45" w:rsidRDefault="00C94F45" w:rsidP="00C94F45">
      <w:pPr>
        <w:shd w:val="clear" w:color="auto" w:fill="FFFFFF"/>
        <w:spacing w:line="240" w:lineRule="auto"/>
        <w:jc w:val="center"/>
        <w:rPr>
          <w:color w:val="24292E"/>
          <w:szCs w:val="24"/>
        </w:rPr>
      </w:pPr>
      <w:r>
        <w:rPr>
          <w:color w:val="24292E"/>
          <w:szCs w:val="24"/>
        </w:rPr>
        <w:t>Abandoned visualization showing wasted votes per state / district</w:t>
      </w:r>
    </w:p>
    <w:p w14:paraId="345B04DE" w14:textId="77777777" w:rsidR="007D74B8" w:rsidRPr="00C94F45" w:rsidRDefault="007D74B8" w:rsidP="00C94F45">
      <w:pPr>
        <w:shd w:val="clear" w:color="auto" w:fill="FFFFFF"/>
        <w:spacing w:line="240" w:lineRule="auto"/>
        <w:jc w:val="center"/>
        <w:rPr>
          <w:color w:val="24292E"/>
          <w:szCs w:val="24"/>
        </w:rPr>
      </w:pPr>
    </w:p>
    <w:p w14:paraId="115FF385" w14:textId="51DF15DD" w:rsidR="00A55C41" w:rsidRPr="006B0182" w:rsidRDefault="007D74B8" w:rsidP="007D74B8">
      <w:pPr>
        <w:shd w:val="clear" w:color="auto" w:fill="FFFFFF"/>
        <w:rPr>
          <w:color w:val="24292E"/>
        </w:rPr>
      </w:pPr>
      <w:r w:rsidRPr="006B0182">
        <w:rPr>
          <w:color w:val="24292E"/>
        </w:rPr>
        <w:t>These are initial plot ideas we considered.  Some of them were selected.</w:t>
      </w:r>
    </w:p>
    <w:p w14:paraId="290DFDD9" w14:textId="77777777" w:rsidR="00A55C41" w:rsidRPr="006B0182" w:rsidRDefault="00A55C41" w:rsidP="007D74B8">
      <w:pPr>
        <w:pStyle w:val="ListParagraph"/>
        <w:numPr>
          <w:ilvl w:val="0"/>
          <w:numId w:val="18"/>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Efficiency gap by state (bar chart or heat map with tabular data)</w:t>
      </w:r>
    </w:p>
    <w:p w14:paraId="18D04115" w14:textId="77777777" w:rsidR="00A55C41" w:rsidRPr="006B0182" w:rsidRDefault="00A55C41" w:rsidP="007D74B8">
      <w:pPr>
        <w:pStyle w:val="ListParagraph"/>
        <w:numPr>
          <w:ilvl w:val="0"/>
          <w:numId w:val="18"/>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Districts with highest relative number of wasted votes (same as above)</w:t>
      </w:r>
    </w:p>
    <w:p w14:paraId="085D6E8A" w14:textId="77777777" w:rsidR="00A55C41" w:rsidRPr="006B0182" w:rsidRDefault="00A55C41" w:rsidP="007D74B8">
      <w:pPr>
        <w:pStyle w:val="ListParagraph"/>
        <w:numPr>
          <w:ilvl w:val="0"/>
          <w:numId w:val="18"/>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Seats lost due to districting, by state (percentage of votes vs. percentage of seats)</w:t>
      </w:r>
    </w:p>
    <w:p w14:paraId="0AC5701F" w14:textId="2386206F" w:rsidR="00A55C41" w:rsidRPr="006B0182" w:rsidRDefault="00A55C41" w:rsidP="007D74B8">
      <w:pPr>
        <w:pStyle w:val="ListParagraph"/>
        <w:numPr>
          <w:ilvl w:val="0"/>
          <w:numId w:val="18"/>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Seats gained due to districting, by state (same as above)</w:t>
      </w:r>
    </w:p>
    <w:p w14:paraId="536AFDA6" w14:textId="0EFD262F" w:rsidR="00A55C41" w:rsidRPr="006B0182" w:rsidRDefault="007D74B8" w:rsidP="00A55C41">
      <w:pPr>
        <w:shd w:val="clear" w:color="auto" w:fill="FFFFFF"/>
        <w:rPr>
          <w:color w:val="24292E"/>
        </w:rPr>
      </w:pPr>
      <w:r w:rsidRPr="006B0182">
        <w:rPr>
          <w:color w:val="24292E"/>
        </w:rPr>
        <w:t xml:space="preserve">These </w:t>
      </w:r>
      <w:r w:rsidR="007D7A44" w:rsidRPr="006B0182">
        <w:rPr>
          <w:color w:val="24292E"/>
        </w:rPr>
        <w:t>were</w:t>
      </w:r>
      <w:r w:rsidRPr="006B0182">
        <w:rPr>
          <w:color w:val="24292E"/>
        </w:rPr>
        <w:t xml:space="preserve"> ideas for iterative capabilities</w:t>
      </w:r>
      <w:r w:rsidR="007D7A44" w:rsidRPr="006B0182">
        <w:rPr>
          <w:color w:val="24292E"/>
        </w:rPr>
        <w:t xml:space="preserve"> put forth at the beginning of the project</w:t>
      </w:r>
      <w:r w:rsidR="000B06D9" w:rsidRPr="006B0182">
        <w:rPr>
          <w:color w:val="24292E"/>
        </w:rPr>
        <w:t>:</w:t>
      </w:r>
      <w:r w:rsidRPr="006B0182">
        <w:rPr>
          <w:color w:val="24292E"/>
        </w:rPr>
        <w:t xml:space="preserve">  </w:t>
      </w:r>
    </w:p>
    <w:p w14:paraId="4A919F79"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Allow user to generate plot(s) by first selecting a state</w:t>
      </w:r>
    </w:p>
    <w:p w14:paraId="4F9FBA73"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Allow user to generate plot(s) by first select top/bottom states on a particular metric</w:t>
      </w:r>
    </w:p>
    <w:p w14:paraId="3DC0B148"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 xml:space="preserve">Allow user to generate plot(s) that display total for entire country </w:t>
      </w:r>
    </w:p>
    <w:p w14:paraId="245DF964"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Add links to the plots so user can jump to Congressperson’s webpage</w:t>
      </w:r>
    </w:p>
    <w:p w14:paraId="443529D3"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Add links to organizations that are fighting gerrymandering</w:t>
      </w:r>
    </w:p>
    <w:p w14:paraId="77DA3F4A" w14:textId="06E2434D" w:rsidR="00A55C41" w:rsidRPr="006B0182" w:rsidRDefault="00A55C41" w:rsidP="00A55C41">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lastRenderedPageBreak/>
        <w:t>Add links to pages that educate on the subject</w:t>
      </w:r>
    </w:p>
    <w:p w14:paraId="48E7E5EF" w14:textId="66AF0704" w:rsidR="000B06D9" w:rsidRPr="000B06D9" w:rsidRDefault="000B06D9" w:rsidP="00CE6BDA">
      <w:pPr>
        <w:shd w:val="clear" w:color="auto" w:fill="FFFFFF"/>
        <w:rPr>
          <w:color w:val="24292E"/>
        </w:rPr>
      </w:pPr>
      <w:r w:rsidRPr="000B06D9">
        <w:rPr>
          <w:color w:val="24292E"/>
        </w:rPr>
        <w:t xml:space="preserve">We are still considering implementing an interactive visualization, if time permits.  In the results section of this document we will describe how we envision the </w:t>
      </w:r>
      <w:r>
        <w:rPr>
          <w:color w:val="24292E"/>
        </w:rPr>
        <w:t xml:space="preserve">interactive </w:t>
      </w:r>
      <w:r w:rsidRPr="000B06D9">
        <w:rPr>
          <w:color w:val="24292E"/>
        </w:rPr>
        <w:t>visualization could work.</w:t>
      </w:r>
    </w:p>
    <w:p w14:paraId="4525FE0B" w14:textId="036CE269" w:rsidR="00CE6BDA" w:rsidRPr="006B0182" w:rsidRDefault="00CE6BDA" w:rsidP="00CE6BDA">
      <w:pPr>
        <w:shd w:val="clear" w:color="auto" w:fill="FFFFFF"/>
        <w:rPr>
          <w:color w:val="24292E"/>
        </w:rPr>
      </w:pPr>
      <w:r w:rsidRPr="00FD4372">
        <w:rPr>
          <w:color w:val="24292E"/>
        </w:rPr>
        <w:t xml:space="preserve">The following research questions and working hypotheses were put forth at the onset of </w:t>
      </w:r>
      <w:r w:rsidRPr="006B0182">
        <w:rPr>
          <w:color w:val="24292E"/>
        </w:rPr>
        <w:t>our project:</w:t>
      </w:r>
    </w:p>
    <w:p w14:paraId="7CABDEB2" w14:textId="77777777" w:rsidR="00CE6BDA" w:rsidRPr="006B0182" w:rsidRDefault="00A55C41" w:rsidP="007A0557">
      <w:pPr>
        <w:pStyle w:val="ListParagraph"/>
        <w:numPr>
          <w:ilvl w:val="0"/>
          <w:numId w:val="20"/>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 xml:space="preserve">Are wasted votes </w:t>
      </w:r>
      <w:r w:rsidR="00CE6BDA" w:rsidRPr="006B0182">
        <w:rPr>
          <w:rFonts w:ascii="Times New Roman" w:hAnsi="Times New Roman" w:cs="Times New Roman"/>
          <w:color w:val="24292E"/>
        </w:rPr>
        <w:t>a good indicator of gerrymandering?</w:t>
      </w:r>
    </w:p>
    <w:p w14:paraId="55FE8B71" w14:textId="6AA95B03" w:rsidR="00CE6BDA" w:rsidRPr="006B0182" w:rsidRDefault="00CE6BDA" w:rsidP="00CE6BDA">
      <w:pPr>
        <w:pStyle w:val="ListParagraph"/>
        <w:numPr>
          <w:ilvl w:val="0"/>
          <w:numId w:val="20"/>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 xml:space="preserve">Is the </w:t>
      </w:r>
      <w:r w:rsidR="00A55C41" w:rsidRPr="006B0182">
        <w:rPr>
          <w:rFonts w:ascii="Times New Roman" w:hAnsi="Times New Roman" w:cs="Times New Roman"/>
          <w:color w:val="24292E"/>
        </w:rPr>
        <w:t xml:space="preserve">efficiency </w:t>
      </w:r>
      <w:r w:rsidRPr="006B0182">
        <w:rPr>
          <w:rFonts w:ascii="Times New Roman" w:hAnsi="Times New Roman" w:cs="Times New Roman"/>
          <w:color w:val="24292E"/>
        </w:rPr>
        <w:t xml:space="preserve">a </w:t>
      </w:r>
      <w:r w:rsidR="00A55C41" w:rsidRPr="006B0182">
        <w:rPr>
          <w:rFonts w:ascii="Times New Roman" w:hAnsi="Times New Roman" w:cs="Times New Roman"/>
          <w:color w:val="24292E"/>
        </w:rPr>
        <w:t xml:space="preserve">gap good </w:t>
      </w:r>
      <w:r w:rsidRPr="006B0182">
        <w:rPr>
          <w:rFonts w:ascii="Times New Roman" w:hAnsi="Times New Roman" w:cs="Times New Roman"/>
          <w:color w:val="24292E"/>
        </w:rPr>
        <w:t>indicator</w:t>
      </w:r>
      <w:r w:rsidR="00A55C41" w:rsidRPr="006B0182">
        <w:rPr>
          <w:rFonts w:ascii="Times New Roman" w:hAnsi="Times New Roman" w:cs="Times New Roman"/>
          <w:color w:val="24292E"/>
        </w:rPr>
        <w:t xml:space="preserve"> of gerrymandering?  </w:t>
      </w:r>
    </w:p>
    <w:p w14:paraId="0B8A5362" w14:textId="6A0BDB7B" w:rsidR="00FD4372" w:rsidRDefault="00A55C41" w:rsidP="00CE6BDA">
      <w:pPr>
        <w:shd w:val="clear" w:color="auto" w:fill="FFFFFF"/>
        <w:rPr>
          <w:color w:val="24292E"/>
        </w:rPr>
      </w:pPr>
      <w:r w:rsidRPr="00CE6BDA">
        <w:rPr>
          <w:color w:val="24292E"/>
        </w:rPr>
        <w:t>We expect</w:t>
      </w:r>
      <w:r w:rsidR="00CE6BDA">
        <w:rPr>
          <w:color w:val="24292E"/>
        </w:rPr>
        <w:t>ed</w:t>
      </w:r>
      <w:r w:rsidRPr="00CE6BDA">
        <w:rPr>
          <w:color w:val="24292E"/>
        </w:rPr>
        <w:t xml:space="preserve"> that yes; </w:t>
      </w:r>
      <w:r w:rsidR="00CE6BDA">
        <w:rPr>
          <w:color w:val="24292E"/>
        </w:rPr>
        <w:t>both wasted votes and efficiency gaps would be good</w:t>
      </w:r>
      <w:r w:rsidRPr="00CE6BDA">
        <w:rPr>
          <w:color w:val="24292E"/>
        </w:rPr>
        <w:t xml:space="preserve"> indicators of gerrymandering.  </w:t>
      </w:r>
      <w:r w:rsidR="00FD4372">
        <w:rPr>
          <w:color w:val="24292E"/>
        </w:rPr>
        <w:t xml:space="preserve">At this point we believe neither is </w:t>
      </w:r>
      <w:r w:rsidR="00FD4372" w:rsidRPr="000B06D9">
        <w:rPr>
          <w:i/>
          <w:color w:val="24292E"/>
        </w:rPr>
        <w:t>per se</w:t>
      </w:r>
      <w:r w:rsidR="00FD4372">
        <w:rPr>
          <w:color w:val="24292E"/>
        </w:rPr>
        <w:t xml:space="preserve"> a good indicator of gerrymandering and we decided to not focus on wasted votes, since wasted votes are included in the formula to calculate gerrymandering.  </w:t>
      </w:r>
      <w:r w:rsidR="000B06D9">
        <w:rPr>
          <w:color w:val="24292E"/>
        </w:rPr>
        <w:t>By contextualizing the efficienc</w:t>
      </w:r>
      <w:r w:rsidR="00EB422D">
        <w:rPr>
          <w:color w:val="24292E"/>
        </w:rPr>
        <w:t xml:space="preserve">y gap properly we believe it is a </w:t>
      </w:r>
      <w:r w:rsidR="000B06D9">
        <w:rPr>
          <w:color w:val="24292E"/>
        </w:rPr>
        <w:t>good indicator of gerrymandering.</w:t>
      </w:r>
    </w:p>
    <w:p w14:paraId="53AA7A49" w14:textId="4CF2CFF7" w:rsidR="000B06D9" w:rsidRDefault="000B06D9" w:rsidP="00CE6BDA">
      <w:pPr>
        <w:shd w:val="clear" w:color="auto" w:fill="FFFFFF"/>
        <w:rPr>
          <w:color w:val="24292E"/>
        </w:rPr>
      </w:pPr>
      <w:r>
        <w:rPr>
          <w:color w:val="24292E"/>
        </w:rPr>
        <w:t xml:space="preserve">At the </w:t>
      </w:r>
      <w:r w:rsidR="00EB422D">
        <w:rPr>
          <w:color w:val="24292E"/>
        </w:rPr>
        <w:t>proposal</w:t>
      </w:r>
      <w:r>
        <w:rPr>
          <w:color w:val="24292E"/>
        </w:rPr>
        <w:t xml:space="preserve"> phase of the project we planned to </w:t>
      </w:r>
      <w:r w:rsidR="00A55C41" w:rsidRPr="00CE6BDA">
        <w:rPr>
          <w:color w:val="24292E"/>
        </w:rPr>
        <w:t>confirm our findings by analyzing the shape of the districts in the states where the efficiency gap suggests gerrymandering is occurring</w:t>
      </w:r>
      <w:r w:rsidR="00EB422D">
        <w:rPr>
          <w:color w:val="24292E"/>
        </w:rPr>
        <w:t xml:space="preserve">. </w:t>
      </w:r>
      <w:r w:rsidR="00A55C41" w:rsidRPr="00CE6BDA">
        <w:rPr>
          <w:color w:val="24292E"/>
        </w:rPr>
        <w:t xml:space="preserve"> </w:t>
      </w:r>
      <w:r w:rsidR="00EB422D">
        <w:rPr>
          <w:color w:val="24292E"/>
        </w:rPr>
        <w:t xml:space="preserve">This verification will be </w:t>
      </w:r>
      <w:r>
        <w:rPr>
          <w:color w:val="24292E"/>
        </w:rPr>
        <w:t>perform</w:t>
      </w:r>
      <w:r w:rsidR="00EB422D">
        <w:rPr>
          <w:color w:val="24292E"/>
        </w:rPr>
        <w:t xml:space="preserve">ed </w:t>
      </w:r>
      <w:r>
        <w:rPr>
          <w:color w:val="24292E"/>
        </w:rPr>
        <w:t xml:space="preserve">manually </w:t>
      </w:r>
      <w:r w:rsidR="00EB422D">
        <w:rPr>
          <w:color w:val="24292E"/>
        </w:rPr>
        <w:t>at</w:t>
      </w:r>
      <w:r>
        <w:rPr>
          <w:color w:val="24292E"/>
        </w:rPr>
        <w:t xml:space="preserve"> </w:t>
      </w:r>
      <w:r w:rsidR="00EB422D">
        <w:rPr>
          <w:color w:val="24292E"/>
        </w:rPr>
        <w:t>this</w:t>
      </w:r>
      <w:r>
        <w:rPr>
          <w:color w:val="24292E"/>
        </w:rPr>
        <w:t xml:space="preserve"> first phase of the project, i.e., by searching online for the state and district maps.  </w:t>
      </w:r>
      <w:r w:rsidR="00087525">
        <w:rPr>
          <w:color w:val="24292E"/>
        </w:rPr>
        <w:t>In the results section of this document we describe our findings analyzing maps based on efficiency gap numbers.</w:t>
      </w:r>
    </w:p>
    <w:p w14:paraId="628A14C8" w14:textId="6BC83726" w:rsidR="00427932" w:rsidRPr="000C3B0B" w:rsidRDefault="00427932" w:rsidP="00427932">
      <w:pPr>
        <w:pStyle w:val="Heading1"/>
      </w:pPr>
      <w:r>
        <w:t>Methods: Visualization methods selection</w:t>
      </w:r>
    </w:p>
    <w:p w14:paraId="01C5E548" w14:textId="77777777" w:rsidR="00975D71" w:rsidRDefault="00975D71" w:rsidP="00CE6BDA">
      <w:pPr>
        <w:shd w:val="clear" w:color="auto" w:fill="FFFFFF"/>
        <w:rPr>
          <w:color w:val="24292E"/>
        </w:rPr>
      </w:pPr>
      <w:r>
        <w:rPr>
          <w:color w:val="24292E"/>
        </w:rPr>
        <w:t>We mostly analyze categorical data that primarily falls into 3 categories (the “parties”</w:t>
      </w:r>
      <w:r>
        <w:rPr>
          <w:rStyle w:val="FootnoteReference"/>
          <w:color w:val="24292E"/>
        </w:rPr>
        <w:footnoteReference w:id="36"/>
      </w:r>
      <w:r>
        <w:rPr>
          <w:color w:val="24292E"/>
        </w:rPr>
        <w:t xml:space="preserve">) and secondarily can be grouped by State (52 categories) or State and District (there were 435 </w:t>
      </w:r>
      <w:r>
        <w:rPr>
          <w:color w:val="24292E"/>
        </w:rPr>
        <w:lastRenderedPageBreak/>
        <w:t>districts at play in the 2016 election).  We selected bar charts as the natural choice to compare numbers of votes across these categories.</w:t>
      </w:r>
    </w:p>
    <w:p w14:paraId="708764DE" w14:textId="3F5386CC" w:rsidR="00B60791" w:rsidRDefault="00B60791" w:rsidP="00CE6BDA">
      <w:pPr>
        <w:shd w:val="clear" w:color="auto" w:fill="FFFFFF"/>
        <w:rPr>
          <w:color w:val="24292E"/>
        </w:rPr>
      </w:pPr>
      <w:r>
        <w:rPr>
          <w:color w:val="24292E"/>
        </w:rPr>
        <w:t>We selected a top-down approach to visualize gerrymandering, starting with US number of votes vs. seats won, and dri</w:t>
      </w:r>
      <w:r w:rsidR="00D62C61">
        <w:rPr>
          <w:color w:val="24292E"/>
        </w:rPr>
        <w:t xml:space="preserve">lling down to states.  We developed a series </w:t>
      </w:r>
      <w:r>
        <w:rPr>
          <w:color w:val="24292E"/>
        </w:rPr>
        <w:t>of questions to guide the visualization</w:t>
      </w:r>
      <w:r w:rsidR="00D62C61">
        <w:rPr>
          <w:color w:val="24292E"/>
        </w:rPr>
        <w:t xml:space="preserve"> and tell a story that shows where gerrymandering is at play, where it is not, when the efficiency gap metric works well as measure of gerrymandering, and when it doesn’t</w:t>
      </w:r>
      <w:r>
        <w:rPr>
          <w:color w:val="24292E"/>
        </w:rPr>
        <w:t>.</w:t>
      </w:r>
      <w:r w:rsidR="00D62C61">
        <w:rPr>
          <w:color w:val="24292E"/>
        </w:rPr>
        <w:t xml:space="preserve">  We summarize our findings in the conclusion of our report.</w:t>
      </w:r>
      <w:r>
        <w:rPr>
          <w:color w:val="24292E"/>
        </w:rPr>
        <w:t xml:space="preserve"> </w:t>
      </w:r>
    </w:p>
    <w:p w14:paraId="32D62D00" w14:textId="49E086FE" w:rsidR="003E7BC8" w:rsidRPr="00863B92" w:rsidRDefault="00975D71" w:rsidP="00863B92">
      <w:pPr>
        <w:shd w:val="clear" w:color="auto" w:fill="FFFFFF"/>
        <w:rPr>
          <w:color w:val="24292E"/>
        </w:rPr>
      </w:pPr>
      <w:r>
        <w:rPr>
          <w:color w:val="24292E"/>
        </w:rPr>
        <w:t xml:space="preserve">Based on </w:t>
      </w:r>
      <w:r w:rsidR="00B60791">
        <w:rPr>
          <w:color w:val="24292E"/>
        </w:rPr>
        <w:t xml:space="preserve">our experience analyzing the </w:t>
      </w:r>
      <w:r w:rsidR="00D62C61">
        <w:rPr>
          <w:color w:val="24292E"/>
        </w:rPr>
        <w:t xml:space="preserve">election results </w:t>
      </w:r>
      <w:r w:rsidR="00B60791">
        <w:rPr>
          <w:color w:val="24292E"/>
        </w:rPr>
        <w:t xml:space="preserve">data using </w:t>
      </w:r>
      <w:proofErr w:type="spellStart"/>
      <w:r w:rsidR="00B60791">
        <w:rPr>
          <w:color w:val="24292E"/>
        </w:rPr>
        <w:t>Jupyter</w:t>
      </w:r>
      <w:proofErr w:type="spellEnd"/>
      <w:r w:rsidR="00B60791">
        <w:rPr>
          <w:color w:val="24292E"/>
        </w:rPr>
        <w:t xml:space="preserve"> Notebook and </w:t>
      </w:r>
      <w:r w:rsidR="00D62C61">
        <w:rPr>
          <w:color w:val="24292E"/>
        </w:rPr>
        <w:t>interacting</w:t>
      </w:r>
      <w:r w:rsidR="00B60791">
        <w:rPr>
          <w:color w:val="24292E"/>
        </w:rPr>
        <w:t xml:space="preserve"> </w:t>
      </w:r>
      <w:r w:rsidR="00D62C61">
        <w:rPr>
          <w:color w:val="24292E"/>
        </w:rPr>
        <w:t>with the various visualization programs we developed,</w:t>
      </w:r>
      <w:r w:rsidR="00B60791">
        <w:rPr>
          <w:color w:val="24292E"/>
        </w:rPr>
        <w:t xml:space="preserve"> we can envision </w:t>
      </w:r>
      <w:r w:rsidR="00D62C61">
        <w:rPr>
          <w:color w:val="24292E"/>
        </w:rPr>
        <w:t xml:space="preserve">an interactive webpage that would allow users to explore issues of representation in general and gerrymandering in particular.  </w:t>
      </w:r>
      <w:r w:rsidR="00B60791">
        <w:rPr>
          <w:color w:val="24292E"/>
        </w:rPr>
        <w:t xml:space="preserve"> </w:t>
      </w:r>
      <w:r w:rsidR="003E7BC8">
        <w:rPr>
          <w:color w:val="24292E"/>
        </w:rPr>
        <w:t>In the conclusion section of the document we offer some details of a future interactive visualization.</w:t>
      </w:r>
    </w:p>
    <w:p w14:paraId="481E5813" w14:textId="020C744C" w:rsidR="001D5AF2" w:rsidRPr="000C3B0B" w:rsidRDefault="001D5AF2" w:rsidP="001D5AF2">
      <w:pPr>
        <w:pStyle w:val="Heading1"/>
      </w:pPr>
      <w:r>
        <w:t>Results</w:t>
      </w:r>
    </w:p>
    <w:p w14:paraId="7506CBED" w14:textId="77777777" w:rsidR="00973CB7" w:rsidRPr="00973CB7" w:rsidRDefault="00973CB7" w:rsidP="00973CB7">
      <w:pPr>
        <w:shd w:val="clear" w:color="auto" w:fill="FFFFFF"/>
        <w:rPr>
          <w:color w:val="24292E"/>
          <w:u w:val="single"/>
        </w:rPr>
      </w:pPr>
      <w:r w:rsidRPr="00973CB7">
        <w:rPr>
          <w:color w:val="24292E"/>
          <w:u w:val="single"/>
        </w:rPr>
        <w:t>Questions 1 – Where did the votes go?</w:t>
      </w:r>
    </w:p>
    <w:p w14:paraId="741A7FC7" w14:textId="40CB3D52" w:rsidR="00973CB7" w:rsidRDefault="00863B92" w:rsidP="00973CB7">
      <w:pPr>
        <w:shd w:val="clear" w:color="auto" w:fill="FFFFFF"/>
        <w:rPr>
          <w:color w:val="24292E"/>
        </w:rPr>
      </w:pPr>
      <w:r>
        <w:rPr>
          <w:color w:val="24292E"/>
        </w:rPr>
        <w:t>Republican</w:t>
      </w:r>
      <w:r w:rsidR="00973CB7" w:rsidRPr="00973CB7">
        <w:rPr>
          <w:color w:val="24292E"/>
        </w:rPr>
        <w:t xml:space="preserve"> electors casted about 1% more votes</w:t>
      </w:r>
      <w:r w:rsidR="003E7BC8">
        <w:rPr>
          <w:color w:val="24292E"/>
        </w:rPr>
        <w:t xml:space="preserve"> than democrats in the 2016 Hou</w:t>
      </w:r>
      <w:r w:rsidR="00973CB7" w:rsidRPr="00973CB7">
        <w:rPr>
          <w:color w:val="24292E"/>
        </w:rPr>
        <w:t>se of</w:t>
      </w:r>
      <w:r w:rsidR="00973CB7">
        <w:rPr>
          <w:color w:val="24292E"/>
        </w:rPr>
        <w:t xml:space="preserve"> Representatives election.  </w:t>
      </w:r>
      <w:r w:rsidR="00973CB7" w:rsidRPr="00973CB7">
        <w:rPr>
          <w:color w:val="24292E"/>
        </w:rPr>
        <w:t>Yet, they were able to elect about 24% more candidates than democrats.</w:t>
      </w:r>
      <w:r w:rsidR="00973CB7">
        <w:rPr>
          <w:color w:val="24292E"/>
        </w:rPr>
        <w:t xml:space="preserve">  </w:t>
      </w:r>
    </w:p>
    <w:p w14:paraId="49841938" w14:textId="34A982EC" w:rsidR="00973CB7" w:rsidRDefault="00973CB7" w:rsidP="00AC1CF4">
      <w:pPr>
        <w:shd w:val="clear" w:color="auto" w:fill="FFFFFF"/>
        <w:ind w:firstLine="1440"/>
        <w:rPr>
          <w:color w:val="24292E"/>
        </w:rPr>
      </w:pPr>
      <w:r>
        <w:rPr>
          <w:noProof/>
          <w:color w:val="24292E"/>
        </w:rPr>
        <w:drawing>
          <wp:inline distT="0" distB="0" distL="0" distR="0" wp14:anchorId="3AC0F3D0" wp14:editId="6D94774B">
            <wp:extent cx="1721978" cy="1981200"/>
            <wp:effectExtent l="0" t="0" r="571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22638" cy="1981959"/>
                    </a:xfrm>
                    <a:prstGeom prst="rect">
                      <a:avLst/>
                    </a:prstGeom>
                    <a:noFill/>
                    <a:ln>
                      <a:noFill/>
                    </a:ln>
                  </pic:spPr>
                </pic:pic>
              </a:graphicData>
            </a:graphic>
          </wp:inline>
        </w:drawing>
      </w:r>
    </w:p>
    <w:p w14:paraId="7EB20679" w14:textId="03904E32" w:rsidR="00973CB7" w:rsidRPr="00973CB7" w:rsidRDefault="00973CB7" w:rsidP="00554FDD">
      <w:pPr>
        <w:shd w:val="clear" w:color="auto" w:fill="FFFFFF"/>
        <w:rPr>
          <w:color w:val="24292E"/>
          <w:u w:val="single"/>
        </w:rPr>
      </w:pPr>
      <w:r w:rsidRPr="00973CB7">
        <w:rPr>
          <w:color w:val="24292E"/>
          <w:u w:val="single"/>
        </w:rPr>
        <w:lastRenderedPageBreak/>
        <w:t>Question 2:  Do republican electors have more power?</w:t>
      </w:r>
    </w:p>
    <w:p w14:paraId="4CC9CE5B" w14:textId="11CC8FD9" w:rsidR="00973CB7" w:rsidRDefault="00973CB7" w:rsidP="00973CB7">
      <w:pPr>
        <w:shd w:val="clear" w:color="auto" w:fill="FFFFFF"/>
        <w:rPr>
          <w:color w:val="24292E"/>
        </w:rPr>
      </w:pPr>
      <w:r w:rsidRPr="00973CB7">
        <w:rPr>
          <w:color w:val="24292E"/>
        </w:rPr>
        <w:t xml:space="preserve">Power is </w:t>
      </w:r>
      <w:r>
        <w:rPr>
          <w:color w:val="24292E"/>
        </w:rPr>
        <w:t xml:space="preserve">defined by the Merriam-Webster </w:t>
      </w:r>
      <w:r w:rsidRPr="00973CB7">
        <w:rPr>
          <w:color w:val="24292E"/>
        </w:rPr>
        <w:t>as the "abilit</w:t>
      </w:r>
      <w:r>
        <w:rPr>
          <w:color w:val="24292E"/>
        </w:rPr>
        <w:t>y to act or produce an effect".</w:t>
      </w:r>
      <w:r w:rsidRPr="00973CB7">
        <w:rPr>
          <w:color w:val="24292E"/>
          <w:szCs w:val="24"/>
          <w:vertAlign w:val="superscript"/>
        </w:rPr>
        <w:fldChar w:fldCharType="begin"/>
      </w:r>
      <w:r w:rsidRPr="00973CB7">
        <w:rPr>
          <w:color w:val="24292E"/>
          <w:szCs w:val="24"/>
          <w:vertAlign w:val="superscript"/>
        </w:rPr>
        <w:instrText xml:space="preserve"> NOTEREF _Ref370016439 \h </w:instrText>
      </w:r>
      <w:r w:rsidRPr="00973CB7">
        <w:rPr>
          <w:color w:val="24292E"/>
          <w:szCs w:val="24"/>
          <w:vertAlign w:val="superscript"/>
        </w:rPr>
      </w:r>
      <w:r w:rsidRPr="00973CB7">
        <w:rPr>
          <w:color w:val="24292E"/>
          <w:szCs w:val="24"/>
          <w:vertAlign w:val="superscript"/>
        </w:rPr>
        <w:fldChar w:fldCharType="separate"/>
      </w:r>
      <w:r w:rsidR="003A53B7">
        <w:rPr>
          <w:color w:val="24292E"/>
          <w:szCs w:val="24"/>
          <w:vertAlign w:val="superscript"/>
        </w:rPr>
        <w:t>29</w:t>
      </w:r>
      <w:r w:rsidRPr="00973CB7">
        <w:rPr>
          <w:color w:val="24292E"/>
          <w:szCs w:val="24"/>
          <w:vertAlign w:val="superscript"/>
        </w:rPr>
        <w:fldChar w:fldCharType="end"/>
      </w:r>
      <w:r>
        <w:rPr>
          <w:color w:val="24292E"/>
        </w:rPr>
        <w:t xml:space="preserve"> </w:t>
      </w:r>
      <w:r w:rsidRPr="00973CB7">
        <w:rPr>
          <w:color w:val="24292E"/>
        </w:rPr>
        <w:t>On average</w:t>
      </w:r>
      <w:r>
        <w:rPr>
          <w:color w:val="24292E"/>
        </w:rPr>
        <w:t xml:space="preserve">, </w:t>
      </w:r>
      <w:r w:rsidRPr="00973CB7">
        <w:rPr>
          <w:color w:val="24292E"/>
        </w:rPr>
        <w:t xml:space="preserve">it took roughly 20% more Democrat electors to win a seat for </w:t>
      </w:r>
      <w:r w:rsidR="00090BA4">
        <w:rPr>
          <w:color w:val="24292E"/>
        </w:rPr>
        <w:t>their party,</w:t>
      </w:r>
      <w:r w:rsidRPr="00973CB7">
        <w:rPr>
          <w:color w:val="24292E"/>
        </w:rPr>
        <w:t xml:space="preserve"> than it took Republican electors to</w:t>
      </w:r>
      <w:r>
        <w:rPr>
          <w:color w:val="24292E"/>
        </w:rPr>
        <w:t xml:space="preserve"> elect a Republican candidate.</w:t>
      </w:r>
      <w:r w:rsidRPr="00973CB7">
        <w:rPr>
          <w:color w:val="24292E"/>
        </w:rPr>
        <w:t xml:space="preserve">  In that sense, Republican electors had more power in the 2016 House of Representative elections.</w:t>
      </w:r>
      <w:r w:rsidR="003E7BC8">
        <w:rPr>
          <w:color w:val="24292E"/>
        </w:rPr>
        <w:t xml:space="preserve">  The next plot “More is less” shows that </w:t>
      </w:r>
      <w:r w:rsidR="003E7BC8" w:rsidRPr="003E7BC8">
        <w:rPr>
          <w:i/>
          <w:color w:val="24292E"/>
        </w:rPr>
        <w:t>more votes</w:t>
      </w:r>
      <w:r w:rsidR="003E7BC8">
        <w:rPr>
          <w:color w:val="24292E"/>
        </w:rPr>
        <w:t xml:space="preserve"> to elect a candidate means </w:t>
      </w:r>
      <w:r w:rsidR="003E7BC8" w:rsidRPr="003E7BC8">
        <w:rPr>
          <w:i/>
          <w:color w:val="24292E"/>
        </w:rPr>
        <w:t>less power</w:t>
      </w:r>
      <w:r w:rsidR="003E7BC8">
        <w:rPr>
          <w:color w:val="24292E"/>
        </w:rPr>
        <w:t>.</w:t>
      </w:r>
    </w:p>
    <w:p w14:paraId="1CF86863" w14:textId="77777777" w:rsidR="00973CB7" w:rsidRDefault="00973CB7" w:rsidP="00BA1E7C">
      <w:pPr>
        <w:shd w:val="clear" w:color="auto" w:fill="FFFFFF"/>
        <w:ind w:left="576" w:firstLine="0"/>
        <w:rPr>
          <w:color w:val="24292E"/>
        </w:rPr>
      </w:pPr>
      <w:r>
        <w:rPr>
          <w:noProof/>
          <w:color w:val="24292E"/>
        </w:rPr>
        <w:drawing>
          <wp:inline distT="0" distB="0" distL="0" distR="0" wp14:anchorId="179DEC6B" wp14:editId="0F1FEFD9">
            <wp:extent cx="4572000" cy="1419771"/>
            <wp:effectExtent l="0" t="0" r="0" b="317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4960" cy="1420690"/>
                    </a:xfrm>
                    <a:prstGeom prst="rect">
                      <a:avLst/>
                    </a:prstGeom>
                    <a:noFill/>
                    <a:ln>
                      <a:noFill/>
                    </a:ln>
                  </pic:spPr>
                </pic:pic>
              </a:graphicData>
            </a:graphic>
          </wp:inline>
        </w:drawing>
      </w:r>
    </w:p>
    <w:p w14:paraId="138B05D9" w14:textId="77777777" w:rsidR="00554FDD" w:rsidRDefault="00973CB7" w:rsidP="00554FDD">
      <w:pPr>
        <w:shd w:val="clear" w:color="auto" w:fill="FFFFFF"/>
        <w:rPr>
          <w:color w:val="24292E"/>
          <w:u w:val="single"/>
        </w:rPr>
      </w:pPr>
      <w:r w:rsidRPr="00973CB7">
        <w:rPr>
          <w:color w:val="24292E"/>
          <w:u w:val="single"/>
        </w:rPr>
        <w:t>Question 3:  How do state and national numbers compare?</w:t>
      </w:r>
    </w:p>
    <w:p w14:paraId="648DC91F" w14:textId="5C4ABC9D" w:rsidR="00554FDD" w:rsidRDefault="00554FDD" w:rsidP="00554FDD">
      <w:pPr>
        <w:shd w:val="clear" w:color="auto" w:fill="FFFFFF"/>
        <w:rPr>
          <w:color w:val="24292E"/>
        </w:rPr>
      </w:pPr>
      <w:r w:rsidRPr="00554FDD">
        <w:rPr>
          <w:color w:val="24292E"/>
        </w:rPr>
        <w:t xml:space="preserve">Numbers at the state level reveal even more strikingly that Democrat electors needed more votes on average to elect their representatives to the House of Representatives than did Republican electors.  The horizontal lines on the graphs below show the </w:t>
      </w:r>
      <w:r w:rsidR="003A53B7">
        <w:rPr>
          <w:color w:val="24292E"/>
        </w:rPr>
        <w:t xml:space="preserve">national </w:t>
      </w:r>
      <w:r w:rsidRPr="00554FDD">
        <w:rPr>
          <w:color w:val="24292E"/>
        </w:rPr>
        <w:t xml:space="preserve">average votes needed to elect a candidate of each party.  </w:t>
      </w:r>
    </w:p>
    <w:p w14:paraId="25F711D4" w14:textId="3D302062" w:rsidR="00554FDD" w:rsidRDefault="000468F5" w:rsidP="007D6670">
      <w:pPr>
        <w:shd w:val="clear" w:color="auto" w:fill="FFFFFF"/>
        <w:ind w:left="-720" w:firstLine="0"/>
        <w:rPr>
          <w:color w:val="24292E"/>
        </w:rPr>
      </w:pPr>
      <w:r>
        <w:rPr>
          <w:noProof/>
          <w:color w:val="24292E"/>
        </w:rPr>
        <w:drawing>
          <wp:inline distT="0" distB="0" distL="0" distR="0" wp14:anchorId="3AAEE647" wp14:editId="6C747073">
            <wp:extent cx="6934200" cy="1479211"/>
            <wp:effectExtent l="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38810" cy="1480194"/>
                    </a:xfrm>
                    <a:prstGeom prst="rect">
                      <a:avLst/>
                    </a:prstGeom>
                    <a:noFill/>
                    <a:ln>
                      <a:noFill/>
                    </a:ln>
                  </pic:spPr>
                </pic:pic>
              </a:graphicData>
            </a:graphic>
          </wp:inline>
        </w:drawing>
      </w:r>
    </w:p>
    <w:p w14:paraId="1273B4DB" w14:textId="795891BE" w:rsidR="00554FDD" w:rsidRDefault="000468F5" w:rsidP="00554FDD">
      <w:pPr>
        <w:shd w:val="clear" w:color="auto" w:fill="FFFFFF"/>
        <w:ind w:left="-720" w:firstLine="0"/>
        <w:rPr>
          <w:color w:val="24292E"/>
        </w:rPr>
      </w:pPr>
      <w:r>
        <w:rPr>
          <w:noProof/>
          <w:color w:val="24292E"/>
        </w:rPr>
        <w:lastRenderedPageBreak/>
        <w:drawing>
          <wp:inline distT="0" distB="0" distL="0" distR="0" wp14:anchorId="593B6F32" wp14:editId="3FE730DB">
            <wp:extent cx="6934200" cy="1486254"/>
            <wp:effectExtent l="0" t="0" r="0" b="1270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36923" cy="1486838"/>
                    </a:xfrm>
                    <a:prstGeom prst="rect">
                      <a:avLst/>
                    </a:prstGeom>
                    <a:noFill/>
                    <a:ln>
                      <a:noFill/>
                    </a:ln>
                  </pic:spPr>
                </pic:pic>
              </a:graphicData>
            </a:graphic>
          </wp:inline>
        </w:drawing>
      </w:r>
    </w:p>
    <w:p w14:paraId="41B45D69" w14:textId="3C997FD0" w:rsidR="00BD6A20" w:rsidRPr="00BD6A20" w:rsidRDefault="00BD6A20" w:rsidP="00554FDD">
      <w:pPr>
        <w:shd w:val="clear" w:color="auto" w:fill="FFFFFF"/>
        <w:rPr>
          <w:color w:val="24292E"/>
          <w:u w:val="single"/>
        </w:rPr>
      </w:pPr>
      <w:r>
        <w:rPr>
          <w:color w:val="24292E"/>
          <w:u w:val="single"/>
        </w:rPr>
        <w:t>Question 4</w:t>
      </w:r>
      <w:r w:rsidRPr="00973CB7">
        <w:rPr>
          <w:color w:val="24292E"/>
          <w:u w:val="single"/>
        </w:rPr>
        <w:t xml:space="preserve">:  How do </w:t>
      </w:r>
      <w:r>
        <w:rPr>
          <w:color w:val="24292E"/>
          <w:u w:val="single"/>
        </w:rPr>
        <w:t>party numbers compare at the state level</w:t>
      </w:r>
      <w:r w:rsidRPr="00973CB7">
        <w:rPr>
          <w:color w:val="24292E"/>
          <w:u w:val="single"/>
        </w:rPr>
        <w:t>?</w:t>
      </w:r>
    </w:p>
    <w:p w14:paraId="39CA20DD" w14:textId="0A8F7481" w:rsidR="00BD6A20" w:rsidRDefault="00554FDD" w:rsidP="00554FDD">
      <w:pPr>
        <w:shd w:val="clear" w:color="auto" w:fill="FFFFFF"/>
        <w:rPr>
          <w:color w:val="24292E"/>
        </w:rPr>
      </w:pPr>
      <w:r w:rsidRPr="00554FDD">
        <w:rPr>
          <w:color w:val="24292E"/>
        </w:rPr>
        <w:t xml:space="preserve">The problem we saw with Democratic electors needing to cast more votes to elect their candidates is exacerbated when we look at numbers at the state level.  </w:t>
      </w:r>
      <w:r w:rsidR="00884E0E">
        <w:rPr>
          <w:color w:val="24292E"/>
        </w:rPr>
        <w:t>Clearly d</w:t>
      </w:r>
      <w:r w:rsidRPr="00554FDD">
        <w:rPr>
          <w:color w:val="24292E"/>
        </w:rPr>
        <w:t xml:space="preserve">emocrats were disadvantaged in more states, and often in a more significant way. </w:t>
      </w:r>
    </w:p>
    <w:p w14:paraId="51B5F5B0" w14:textId="7CC028ED" w:rsidR="0074776B" w:rsidRDefault="00DC2DB4" w:rsidP="00BD6A20">
      <w:pPr>
        <w:shd w:val="clear" w:color="auto" w:fill="FFFFFF"/>
        <w:ind w:left="-720" w:firstLine="0"/>
        <w:rPr>
          <w:color w:val="24292E"/>
          <w:u w:val="single"/>
        </w:rPr>
      </w:pPr>
      <w:r w:rsidRPr="00DC2DB4">
        <w:rPr>
          <w:noProof/>
          <w:color w:val="24292E"/>
        </w:rPr>
        <w:drawing>
          <wp:inline distT="0" distB="0" distL="0" distR="0" wp14:anchorId="02403A7C" wp14:editId="0512DE44">
            <wp:extent cx="6959725" cy="2255003"/>
            <wp:effectExtent l="0" t="0" r="0" b="571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62161" cy="2255792"/>
                    </a:xfrm>
                    <a:prstGeom prst="rect">
                      <a:avLst/>
                    </a:prstGeom>
                    <a:noFill/>
                    <a:ln>
                      <a:noFill/>
                    </a:ln>
                  </pic:spPr>
                </pic:pic>
              </a:graphicData>
            </a:graphic>
          </wp:inline>
        </w:drawing>
      </w:r>
    </w:p>
    <w:p w14:paraId="362CBB8D" w14:textId="2D820521" w:rsidR="0074776B" w:rsidRPr="00BD6A20" w:rsidRDefault="0074776B" w:rsidP="0074776B">
      <w:pPr>
        <w:shd w:val="clear" w:color="auto" w:fill="FFFFFF"/>
        <w:rPr>
          <w:color w:val="24292E"/>
          <w:u w:val="single"/>
        </w:rPr>
      </w:pPr>
      <w:r>
        <w:rPr>
          <w:color w:val="24292E"/>
          <w:u w:val="single"/>
        </w:rPr>
        <w:t>Question 5</w:t>
      </w:r>
      <w:r w:rsidRPr="0074776B">
        <w:rPr>
          <w:color w:val="24292E"/>
          <w:u w:val="single"/>
        </w:rPr>
        <w:t>:  How are votes cast on states wher</w:t>
      </w:r>
      <w:r>
        <w:rPr>
          <w:color w:val="24292E"/>
          <w:u w:val="single"/>
        </w:rPr>
        <w:t>e a party has extreme advantage</w:t>
      </w:r>
      <w:r w:rsidRPr="00973CB7">
        <w:rPr>
          <w:color w:val="24292E"/>
          <w:u w:val="single"/>
        </w:rPr>
        <w:t>?</w:t>
      </w:r>
    </w:p>
    <w:p w14:paraId="6D23EBDC" w14:textId="36EEB766" w:rsidR="0074776B" w:rsidRDefault="0074776B" w:rsidP="0074776B">
      <w:pPr>
        <w:shd w:val="clear" w:color="auto" w:fill="FFFFFF"/>
        <w:rPr>
          <w:color w:val="24292E"/>
        </w:rPr>
      </w:pPr>
      <w:r>
        <w:rPr>
          <w:color w:val="24292E"/>
        </w:rPr>
        <w:t>By looking at the previous plot, we can identify many states where one of the two</w:t>
      </w:r>
      <w:r w:rsidR="001441E9">
        <w:rPr>
          <w:color w:val="24292E"/>
        </w:rPr>
        <w:t xml:space="preserve"> parties appears</w:t>
      </w:r>
      <w:r>
        <w:rPr>
          <w:color w:val="24292E"/>
        </w:rPr>
        <w:t xml:space="preserve"> </w:t>
      </w:r>
      <w:r w:rsidR="007958F4">
        <w:rPr>
          <w:color w:val="24292E"/>
        </w:rPr>
        <w:t>to have substantial</w:t>
      </w:r>
      <w:r w:rsidR="001441E9">
        <w:rPr>
          <w:color w:val="24292E"/>
        </w:rPr>
        <w:t>ly</w:t>
      </w:r>
      <w:r w:rsidR="007958F4">
        <w:rPr>
          <w:color w:val="24292E"/>
        </w:rPr>
        <w:t xml:space="preserve"> more power.  </w:t>
      </w:r>
      <w:r w:rsidR="001441E9">
        <w:rPr>
          <w:color w:val="24292E"/>
        </w:rPr>
        <w:t>We now</w:t>
      </w:r>
      <w:r w:rsidR="007958F4">
        <w:rPr>
          <w:color w:val="24292E"/>
        </w:rPr>
        <w:t xml:space="preserve"> analyze 3 of them: </w:t>
      </w:r>
      <w:r w:rsidR="001441E9">
        <w:rPr>
          <w:color w:val="24292E"/>
        </w:rPr>
        <w:t>Alabama</w:t>
      </w:r>
      <w:r w:rsidR="007958F4">
        <w:rPr>
          <w:color w:val="24292E"/>
        </w:rPr>
        <w:t xml:space="preserve">, </w:t>
      </w:r>
      <w:r w:rsidR="0055460C">
        <w:rPr>
          <w:color w:val="24292E"/>
        </w:rPr>
        <w:t>Connecticut</w:t>
      </w:r>
      <w:r w:rsidR="007958F4">
        <w:rPr>
          <w:color w:val="24292E"/>
        </w:rPr>
        <w:t xml:space="preserve"> and </w:t>
      </w:r>
      <w:r w:rsidR="0055460C">
        <w:rPr>
          <w:color w:val="24292E"/>
        </w:rPr>
        <w:t>Oklahoma</w:t>
      </w:r>
      <w:r w:rsidR="007958F4">
        <w:rPr>
          <w:color w:val="24292E"/>
        </w:rPr>
        <w:t>.</w:t>
      </w:r>
    </w:p>
    <w:p w14:paraId="700B94A8" w14:textId="7DA4A638" w:rsidR="0074776B" w:rsidRDefault="001A65E1" w:rsidP="0074776B">
      <w:pPr>
        <w:shd w:val="clear" w:color="auto" w:fill="FFFFFF"/>
        <w:ind w:firstLine="0"/>
        <w:rPr>
          <w:color w:val="24292E"/>
        </w:rPr>
      </w:pPr>
      <w:r>
        <w:rPr>
          <w:noProof/>
          <w:color w:val="24292E"/>
        </w:rPr>
        <w:lastRenderedPageBreak/>
        <w:drawing>
          <wp:inline distT="0" distB="0" distL="0" distR="0" wp14:anchorId="0166FCD4" wp14:editId="39835019">
            <wp:extent cx="5943600" cy="2313413"/>
            <wp:effectExtent l="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313413"/>
                    </a:xfrm>
                    <a:prstGeom prst="rect">
                      <a:avLst/>
                    </a:prstGeom>
                    <a:noFill/>
                    <a:ln>
                      <a:noFill/>
                    </a:ln>
                  </pic:spPr>
                </pic:pic>
              </a:graphicData>
            </a:graphic>
          </wp:inline>
        </w:drawing>
      </w:r>
    </w:p>
    <w:p w14:paraId="6F164BE4" w14:textId="7B24B5AB" w:rsidR="001566DC" w:rsidRPr="001566DC" w:rsidRDefault="00681C42" w:rsidP="0074776B">
      <w:pPr>
        <w:shd w:val="clear" w:color="auto" w:fill="FFFFFF"/>
        <w:rPr>
          <w:color w:val="24292E"/>
          <w:u w:val="single"/>
        </w:rPr>
      </w:pPr>
      <w:r>
        <w:rPr>
          <w:color w:val="24292E"/>
          <w:u w:val="single"/>
        </w:rPr>
        <w:t>Alabama</w:t>
      </w:r>
    </w:p>
    <w:p w14:paraId="0E28CC94" w14:textId="3B406D5C" w:rsidR="00681C42" w:rsidRDefault="007B699D" w:rsidP="0074776B">
      <w:pPr>
        <w:shd w:val="clear" w:color="auto" w:fill="FFFFFF"/>
        <w:rPr>
          <w:color w:val="24292E"/>
        </w:rPr>
      </w:pPr>
      <w:r>
        <w:rPr>
          <w:color w:val="24292E"/>
        </w:rPr>
        <w:t xml:space="preserve">Below we show the election results for </w:t>
      </w:r>
      <w:r w:rsidR="0084502A">
        <w:rPr>
          <w:color w:val="24292E"/>
        </w:rPr>
        <w:t>Alabama</w:t>
      </w:r>
      <w:r>
        <w:rPr>
          <w:color w:val="24292E"/>
        </w:rPr>
        <w:t xml:space="preserve"> at the district level.</w:t>
      </w:r>
      <w:r w:rsidR="001566DC">
        <w:rPr>
          <w:color w:val="24292E"/>
        </w:rPr>
        <w:t xml:space="preserve"> </w:t>
      </w:r>
    </w:p>
    <w:p w14:paraId="52675512" w14:textId="31B034C5" w:rsidR="00681C42" w:rsidRDefault="003A790D" w:rsidP="0074776B">
      <w:pPr>
        <w:shd w:val="clear" w:color="auto" w:fill="FFFFFF"/>
        <w:rPr>
          <w:color w:val="24292E"/>
        </w:rPr>
      </w:pPr>
      <w:r>
        <w:rPr>
          <w:noProof/>
          <w:color w:val="24292E"/>
        </w:rPr>
        <w:drawing>
          <wp:inline distT="0" distB="0" distL="0" distR="0" wp14:anchorId="6E56E4A1" wp14:editId="50EACF03">
            <wp:extent cx="3352800" cy="21056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52800" cy="210566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4CB64C2E" w14:textId="77777777" w:rsidR="003A53B7" w:rsidRDefault="004D5659" w:rsidP="0074776B">
      <w:pPr>
        <w:shd w:val="clear" w:color="auto" w:fill="FFFFFF"/>
        <w:rPr>
          <w:color w:val="24292E"/>
        </w:rPr>
      </w:pPr>
      <w:r>
        <w:rPr>
          <w:color w:val="24292E"/>
        </w:rPr>
        <w:t xml:space="preserve">There are two strategies to gerrymander a state.  The first one is to </w:t>
      </w:r>
      <w:r w:rsidR="00D061CF">
        <w:rPr>
          <w:color w:val="24292E"/>
        </w:rPr>
        <w:t xml:space="preserve">draw district lines </w:t>
      </w:r>
      <w:r w:rsidR="003A53B7">
        <w:rPr>
          <w:color w:val="24292E"/>
        </w:rPr>
        <w:t xml:space="preserve">to </w:t>
      </w:r>
      <w:r>
        <w:rPr>
          <w:color w:val="24292E"/>
        </w:rPr>
        <w:t xml:space="preserve">dilute the votes of one party across many districts, so the </w:t>
      </w:r>
      <w:r w:rsidR="003A790D">
        <w:rPr>
          <w:color w:val="24292E"/>
        </w:rPr>
        <w:t>unf</w:t>
      </w:r>
      <w:r>
        <w:rPr>
          <w:color w:val="24292E"/>
        </w:rPr>
        <w:t>avo</w:t>
      </w:r>
      <w:r w:rsidR="003A790D">
        <w:rPr>
          <w:color w:val="24292E"/>
        </w:rPr>
        <w:t>u</w:t>
      </w:r>
      <w:r>
        <w:rPr>
          <w:color w:val="24292E"/>
        </w:rPr>
        <w:t>red party</w:t>
      </w:r>
      <w:r w:rsidR="00681C42">
        <w:rPr>
          <w:color w:val="24292E"/>
        </w:rPr>
        <w:t xml:space="preserve"> will win no seats or fewer seats – that is called “cracking”</w:t>
      </w:r>
      <w:r w:rsidR="00681C42">
        <w:rPr>
          <w:rStyle w:val="FootnoteReference"/>
          <w:color w:val="24292E"/>
        </w:rPr>
        <w:footnoteReference w:id="37"/>
      </w:r>
      <w:r w:rsidR="00681C42">
        <w:rPr>
          <w:color w:val="24292E"/>
        </w:rPr>
        <w:t xml:space="preserve">.  The second strategy is to </w:t>
      </w:r>
      <w:r>
        <w:rPr>
          <w:color w:val="24292E"/>
        </w:rPr>
        <w:t>concentrate votes of a party in a few districts</w:t>
      </w:r>
      <w:r w:rsidR="00681C42">
        <w:rPr>
          <w:color w:val="24292E"/>
        </w:rPr>
        <w:t>, where that party will then win in a landslide, leaving other districts up for easy wins to the opposing party – that is called “packing”.</w:t>
      </w:r>
      <w:r w:rsidR="003A790D">
        <w:rPr>
          <w:color w:val="24292E"/>
        </w:rPr>
        <w:t xml:space="preserve">   </w:t>
      </w:r>
    </w:p>
    <w:p w14:paraId="37ECA790" w14:textId="77777777" w:rsidR="003A53B7" w:rsidRDefault="003A790D" w:rsidP="0074776B">
      <w:pPr>
        <w:shd w:val="clear" w:color="auto" w:fill="FFFFFF"/>
        <w:rPr>
          <w:color w:val="24292E"/>
        </w:rPr>
      </w:pPr>
      <w:r>
        <w:rPr>
          <w:color w:val="24292E"/>
        </w:rPr>
        <w:lastRenderedPageBreak/>
        <w:t xml:space="preserve">Both </w:t>
      </w:r>
      <w:r w:rsidR="003A53B7">
        <w:rPr>
          <w:color w:val="24292E"/>
        </w:rPr>
        <w:t xml:space="preserve">“cracking” and “packing” </w:t>
      </w:r>
      <w:r>
        <w:rPr>
          <w:color w:val="24292E"/>
        </w:rPr>
        <w:t xml:space="preserve">appear to be at play in Alabama.  If districts 2 and 3 are adjacent, it is conceivable that </w:t>
      </w:r>
      <w:r w:rsidR="00E07420">
        <w:rPr>
          <w:color w:val="24292E"/>
        </w:rPr>
        <w:t>district lines were intentionally drawn to split (“crack”) blue votes.</w:t>
      </w:r>
      <w:r>
        <w:rPr>
          <w:color w:val="24292E"/>
        </w:rPr>
        <w:t xml:space="preserve"> </w:t>
      </w:r>
      <w:r w:rsidR="00E07420">
        <w:rPr>
          <w:color w:val="24292E"/>
        </w:rPr>
        <w:t xml:space="preserve"> If district 7 is close to district 5, </w:t>
      </w:r>
      <w:r w:rsidR="0084502A">
        <w:rPr>
          <w:color w:val="24292E"/>
        </w:rPr>
        <w:t xml:space="preserve">it </w:t>
      </w:r>
      <w:r w:rsidR="00E07420">
        <w:rPr>
          <w:color w:val="24292E"/>
        </w:rPr>
        <w:t>is conceivable that district lines were intentionally drawn to isolate blue votes in district 7, ensuring a red win in district 5 (“packing”</w:t>
      </w:r>
      <w:r w:rsidR="0084502A">
        <w:rPr>
          <w:color w:val="24292E"/>
        </w:rPr>
        <w:t xml:space="preserve">).  </w:t>
      </w:r>
    </w:p>
    <w:p w14:paraId="0752F0CA" w14:textId="0BC0111B" w:rsidR="0074776B" w:rsidRDefault="001441E9" w:rsidP="0074776B">
      <w:pPr>
        <w:shd w:val="clear" w:color="auto" w:fill="FFFFFF"/>
        <w:rPr>
          <w:color w:val="24292E"/>
        </w:rPr>
      </w:pPr>
      <w:r>
        <w:rPr>
          <w:color w:val="24292E"/>
        </w:rPr>
        <w:t xml:space="preserve">The district map for Alabama is </w:t>
      </w:r>
      <w:r w:rsidR="003A53B7">
        <w:rPr>
          <w:color w:val="24292E"/>
        </w:rPr>
        <w:t>shown next</w:t>
      </w:r>
      <w:r>
        <w:rPr>
          <w:color w:val="24292E"/>
        </w:rPr>
        <w:t xml:space="preserve"> (source </w:t>
      </w:r>
      <w:proofErr w:type="spellStart"/>
      <w:r>
        <w:rPr>
          <w:color w:val="24292E"/>
        </w:rPr>
        <w:t>wikipedia</w:t>
      </w:r>
      <w:bookmarkStart w:id="11" w:name="_Ref370031776"/>
      <w:proofErr w:type="spellEnd"/>
      <w:r>
        <w:rPr>
          <w:rStyle w:val="FootnoteReference"/>
          <w:color w:val="24292E"/>
        </w:rPr>
        <w:footnoteReference w:id="38"/>
      </w:r>
      <w:bookmarkEnd w:id="11"/>
      <w:r w:rsidR="003E1551">
        <w:rPr>
          <w:color w:val="24292E"/>
        </w:rPr>
        <w:t xml:space="preserve">).  </w:t>
      </w:r>
      <w:r w:rsidR="00123805">
        <w:rPr>
          <w:color w:val="24292E"/>
        </w:rPr>
        <w:t xml:space="preserve"> Note the wiggly shape of the district lines.</w:t>
      </w:r>
    </w:p>
    <w:p w14:paraId="7EE1ABF1" w14:textId="031201BF" w:rsidR="001566DC" w:rsidRDefault="003E1551" w:rsidP="0074776B">
      <w:pPr>
        <w:shd w:val="clear" w:color="auto" w:fill="FFFFFF"/>
        <w:rPr>
          <w:color w:val="24292E"/>
        </w:rPr>
      </w:pPr>
      <w:r>
        <w:rPr>
          <w:noProof/>
          <w:color w:val="24292E"/>
        </w:rPr>
        <w:drawing>
          <wp:inline distT="0" distB="0" distL="0" distR="0" wp14:anchorId="35F22B2F" wp14:editId="236F285C">
            <wp:extent cx="2514600" cy="3862425"/>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4882" cy="3862858"/>
                    </a:xfrm>
                    <a:prstGeom prst="rect">
                      <a:avLst/>
                    </a:prstGeom>
                    <a:noFill/>
                    <a:ln>
                      <a:noFill/>
                    </a:ln>
                  </pic:spPr>
                </pic:pic>
              </a:graphicData>
            </a:graphic>
          </wp:inline>
        </w:drawing>
      </w:r>
    </w:p>
    <w:p w14:paraId="78B2F1AB" w14:textId="77777777" w:rsidR="004F7F64" w:rsidRDefault="004F7F64" w:rsidP="00B76170">
      <w:pPr>
        <w:shd w:val="clear" w:color="auto" w:fill="FFFFFF"/>
        <w:rPr>
          <w:color w:val="24292E"/>
          <w:u w:val="single"/>
        </w:rPr>
      </w:pPr>
    </w:p>
    <w:p w14:paraId="03EE2E3A" w14:textId="77777777" w:rsidR="004F7F64" w:rsidRDefault="004F7F64" w:rsidP="00B76170">
      <w:pPr>
        <w:shd w:val="clear" w:color="auto" w:fill="FFFFFF"/>
        <w:rPr>
          <w:color w:val="24292E"/>
          <w:u w:val="single"/>
        </w:rPr>
      </w:pPr>
    </w:p>
    <w:p w14:paraId="63701958" w14:textId="77777777" w:rsidR="004F7F64" w:rsidRDefault="004F7F64" w:rsidP="00B76170">
      <w:pPr>
        <w:shd w:val="clear" w:color="auto" w:fill="FFFFFF"/>
        <w:rPr>
          <w:color w:val="24292E"/>
          <w:u w:val="single"/>
        </w:rPr>
      </w:pPr>
    </w:p>
    <w:p w14:paraId="4362D918" w14:textId="41A47BE7" w:rsidR="00B76170" w:rsidRPr="001566DC" w:rsidRDefault="0076012E" w:rsidP="00B76170">
      <w:pPr>
        <w:shd w:val="clear" w:color="auto" w:fill="FFFFFF"/>
        <w:rPr>
          <w:color w:val="24292E"/>
          <w:u w:val="single"/>
        </w:rPr>
      </w:pPr>
      <w:r>
        <w:rPr>
          <w:color w:val="24292E"/>
          <w:u w:val="single"/>
        </w:rPr>
        <w:lastRenderedPageBreak/>
        <w:t>South Carolina</w:t>
      </w:r>
    </w:p>
    <w:p w14:paraId="4FE534F2" w14:textId="272CF76A" w:rsidR="0076012E" w:rsidRDefault="00B76170" w:rsidP="00B76170">
      <w:pPr>
        <w:shd w:val="clear" w:color="auto" w:fill="FFFFFF"/>
        <w:rPr>
          <w:color w:val="24292E"/>
        </w:rPr>
      </w:pPr>
      <w:r>
        <w:rPr>
          <w:color w:val="24292E"/>
        </w:rPr>
        <w:t xml:space="preserve">Below we show the election results for </w:t>
      </w:r>
      <w:r w:rsidR="0076012E">
        <w:rPr>
          <w:color w:val="24292E"/>
        </w:rPr>
        <w:t>South Carolina</w:t>
      </w:r>
      <w:r>
        <w:rPr>
          <w:color w:val="24292E"/>
        </w:rPr>
        <w:t xml:space="preserve"> at the district level. </w:t>
      </w:r>
    </w:p>
    <w:p w14:paraId="422F392C" w14:textId="6C9757AB" w:rsidR="00B76170" w:rsidRDefault="0076012E" w:rsidP="00B76170">
      <w:pPr>
        <w:shd w:val="clear" w:color="auto" w:fill="FFFFFF"/>
        <w:rPr>
          <w:color w:val="24292E"/>
        </w:rPr>
      </w:pPr>
      <w:r>
        <w:rPr>
          <w:noProof/>
          <w:color w:val="24292E"/>
        </w:rPr>
        <w:drawing>
          <wp:inline distT="0" distB="0" distL="0" distR="0" wp14:anchorId="2C4D2285" wp14:editId="4285F046">
            <wp:extent cx="3276600" cy="2055792"/>
            <wp:effectExtent l="0" t="0" r="0" b="190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8051" cy="2056703"/>
                    </a:xfrm>
                    <a:prstGeom prst="rect">
                      <a:avLst/>
                    </a:prstGeom>
                    <a:noFill/>
                    <a:ln>
                      <a:noFill/>
                    </a:ln>
                  </pic:spPr>
                </pic:pic>
              </a:graphicData>
            </a:graphic>
          </wp:inline>
        </w:drawing>
      </w:r>
      <w:r w:rsidR="00B76170">
        <w:rPr>
          <w:color w:val="24292E"/>
        </w:rPr>
        <w:t xml:space="preserve"> </w:t>
      </w:r>
    </w:p>
    <w:p w14:paraId="031C6CA3" w14:textId="7396476B" w:rsidR="0076012E" w:rsidRDefault="0076012E" w:rsidP="00B76170">
      <w:pPr>
        <w:shd w:val="clear" w:color="auto" w:fill="FFFFFF"/>
        <w:rPr>
          <w:color w:val="24292E"/>
        </w:rPr>
      </w:pPr>
      <w:r>
        <w:rPr>
          <w:color w:val="24292E"/>
        </w:rPr>
        <w:t xml:space="preserve">Gerrymandering appears to be happening in South Carolina, specifically “cracking”, since many blue votes </w:t>
      </w:r>
      <w:r w:rsidR="00D061CF">
        <w:rPr>
          <w:color w:val="24292E"/>
        </w:rPr>
        <w:t>we see</w:t>
      </w:r>
      <w:r>
        <w:rPr>
          <w:color w:val="24292E"/>
        </w:rPr>
        <w:t xml:space="preserve"> on the plot are spread across several districts that are likely adjacent.   The district map for the state below</w:t>
      </w:r>
      <w:r w:rsidR="00C16733" w:rsidRPr="00C16733">
        <w:rPr>
          <w:color w:val="24292E"/>
          <w:szCs w:val="24"/>
          <w:vertAlign w:val="superscript"/>
        </w:rPr>
        <w:fldChar w:fldCharType="begin"/>
      </w:r>
      <w:r w:rsidR="00C16733" w:rsidRPr="00C16733">
        <w:rPr>
          <w:color w:val="24292E"/>
          <w:szCs w:val="24"/>
          <w:vertAlign w:val="superscript"/>
        </w:rPr>
        <w:instrText xml:space="preserve"> NOTEREF _Ref370031776 \h </w:instrText>
      </w:r>
      <w:r w:rsidR="00C16733" w:rsidRPr="00C16733">
        <w:rPr>
          <w:color w:val="24292E"/>
          <w:szCs w:val="24"/>
          <w:vertAlign w:val="superscript"/>
        </w:rPr>
      </w:r>
      <w:r w:rsidR="00C16733" w:rsidRPr="00C16733">
        <w:rPr>
          <w:color w:val="24292E"/>
          <w:szCs w:val="24"/>
          <w:vertAlign w:val="superscript"/>
        </w:rPr>
        <w:fldChar w:fldCharType="separate"/>
      </w:r>
      <w:r w:rsidR="003A53B7">
        <w:rPr>
          <w:color w:val="24292E"/>
          <w:szCs w:val="24"/>
          <w:vertAlign w:val="superscript"/>
        </w:rPr>
        <w:t>35</w:t>
      </w:r>
      <w:r w:rsidR="00C16733" w:rsidRPr="00C16733">
        <w:rPr>
          <w:color w:val="24292E"/>
          <w:szCs w:val="24"/>
          <w:vertAlign w:val="superscript"/>
        </w:rPr>
        <w:fldChar w:fldCharType="end"/>
      </w:r>
      <w:r>
        <w:rPr>
          <w:color w:val="24292E"/>
        </w:rPr>
        <w:t xml:space="preserve"> confirms what the plot suggests</w:t>
      </w:r>
      <w:r w:rsidR="00C16733">
        <w:rPr>
          <w:color w:val="24292E"/>
        </w:rPr>
        <w:t xml:space="preserve"> for districts 5 and 7</w:t>
      </w:r>
      <w:r>
        <w:rPr>
          <w:color w:val="24292E"/>
        </w:rPr>
        <w:t>.</w:t>
      </w:r>
      <w:r w:rsidR="00C16733">
        <w:rPr>
          <w:color w:val="24292E"/>
        </w:rPr>
        <w:t xml:space="preserve">  Packing of blue votes in district 6 favors red win in district 1. </w:t>
      </w:r>
      <w:r w:rsidR="00123805">
        <w:rPr>
          <w:color w:val="24292E"/>
        </w:rPr>
        <w:t xml:space="preserve"> Note the wiggly shape of district lines delineating districts 1, 2 and 6.</w:t>
      </w:r>
    </w:p>
    <w:p w14:paraId="37AC5C74" w14:textId="2061F9D0" w:rsidR="00C16733" w:rsidRDefault="00C16733" w:rsidP="00B76170">
      <w:pPr>
        <w:shd w:val="clear" w:color="auto" w:fill="FFFFFF"/>
        <w:rPr>
          <w:color w:val="24292E"/>
        </w:rPr>
      </w:pPr>
      <w:r>
        <w:rPr>
          <w:noProof/>
          <w:color w:val="24292E"/>
        </w:rPr>
        <w:drawing>
          <wp:inline distT="0" distB="0" distL="0" distR="0" wp14:anchorId="0D19F49D" wp14:editId="22719E19">
            <wp:extent cx="3910023" cy="3276600"/>
            <wp:effectExtent l="0" t="0" r="190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0362" cy="3276884"/>
                    </a:xfrm>
                    <a:prstGeom prst="rect">
                      <a:avLst/>
                    </a:prstGeom>
                    <a:noFill/>
                    <a:ln>
                      <a:noFill/>
                    </a:ln>
                  </pic:spPr>
                </pic:pic>
              </a:graphicData>
            </a:graphic>
          </wp:inline>
        </w:drawing>
      </w:r>
    </w:p>
    <w:p w14:paraId="7418AFFA" w14:textId="34C8B870" w:rsidR="00C16733" w:rsidRPr="001566DC" w:rsidRDefault="00C16733" w:rsidP="00C16733">
      <w:pPr>
        <w:shd w:val="clear" w:color="auto" w:fill="FFFFFF"/>
        <w:rPr>
          <w:color w:val="24292E"/>
          <w:u w:val="single"/>
        </w:rPr>
      </w:pPr>
      <w:r>
        <w:rPr>
          <w:color w:val="24292E"/>
          <w:u w:val="single"/>
        </w:rPr>
        <w:lastRenderedPageBreak/>
        <w:t>Oregon</w:t>
      </w:r>
    </w:p>
    <w:p w14:paraId="7223F8A3" w14:textId="436A29D6" w:rsidR="00C16733" w:rsidRDefault="00C16733" w:rsidP="00C16733">
      <w:pPr>
        <w:shd w:val="clear" w:color="auto" w:fill="FFFFFF"/>
        <w:rPr>
          <w:color w:val="24292E"/>
        </w:rPr>
      </w:pPr>
      <w:r>
        <w:rPr>
          <w:color w:val="24292E"/>
        </w:rPr>
        <w:t xml:space="preserve">Below we show the election results for Oregon at the district level. </w:t>
      </w:r>
    </w:p>
    <w:p w14:paraId="2CA78863" w14:textId="171656DE" w:rsidR="00C16733" w:rsidRDefault="00D30C43" w:rsidP="00B76170">
      <w:pPr>
        <w:shd w:val="clear" w:color="auto" w:fill="FFFFFF"/>
        <w:rPr>
          <w:color w:val="24292E"/>
        </w:rPr>
      </w:pPr>
      <w:r>
        <w:rPr>
          <w:noProof/>
          <w:color w:val="24292E"/>
        </w:rPr>
        <w:drawing>
          <wp:inline distT="0" distB="0" distL="0" distR="0" wp14:anchorId="562F2225" wp14:editId="4AB51BB8">
            <wp:extent cx="2895600" cy="1757816"/>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98236" cy="1759416"/>
                    </a:xfrm>
                    <a:prstGeom prst="rect">
                      <a:avLst/>
                    </a:prstGeom>
                    <a:noFill/>
                    <a:ln>
                      <a:noFill/>
                    </a:ln>
                  </pic:spPr>
                </pic:pic>
              </a:graphicData>
            </a:graphic>
          </wp:inline>
        </w:drawing>
      </w:r>
    </w:p>
    <w:p w14:paraId="087DDD16" w14:textId="1B300680" w:rsidR="00D30C43" w:rsidRDefault="00D30C43" w:rsidP="00D30C43">
      <w:pPr>
        <w:shd w:val="clear" w:color="auto" w:fill="FFFFFF"/>
        <w:rPr>
          <w:color w:val="24292E"/>
        </w:rPr>
      </w:pPr>
      <w:r>
        <w:rPr>
          <w:color w:val="24292E"/>
        </w:rPr>
        <w:t xml:space="preserve">Unlike Alabama and South Carolina, Oregon </w:t>
      </w:r>
      <w:r w:rsidR="00123805">
        <w:rPr>
          <w:color w:val="24292E"/>
        </w:rPr>
        <w:t>shows</w:t>
      </w:r>
      <w:r>
        <w:rPr>
          <w:color w:val="24292E"/>
        </w:rPr>
        <w:t xml:space="preserve"> a strong presence of a third party. </w:t>
      </w:r>
      <w:r w:rsidR="00D061CF">
        <w:rPr>
          <w:color w:val="24292E"/>
        </w:rPr>
        <w:t xml:space="preserve"> The presence of a third party exacerbates the imbalance of power between red and blue voters that we see in the plot from question 3.  Still, red</w:t>
      </w:r>
      <w:r w:rsidR="00123805">
        <w:rPr>
          <w:color w:val="24292E"/>
        </w:rPr>
        <w:t xml:space="preserve"> votes are diluted across</w:t>
      </w:r>
      <w:r w:rsidR="00663D05">
        <w:rPr>
          <w:color w:val="24292E"/>
        </w:rPr>
        <w:t xml:space="preserve"> districts 1, 4 and 5, which are adjacent per the Oregon district map below</w:t>
      </w:r>
      <w:r w:rsidR="00D061CF">
        <w:rPr>
          <w:color w:val="24292E"/>
        </w:rPr>
        <w:t>.</w:t>
      </w:r>
      <w:r w:rsidR="00663D05" w:rsidRPr="00663D05">
        <w:rPr>
          <w:color w:val="24292E"/>
          <w:szCs w:val="24"/>
          <w:vertAlign w:val="superscript"/>
        </w:rPr>
        <w:fldChar w:fldCharType="begin"/>
      </w:r>
      <w:r w:rsidR="00663D05" w:rsidRPr="00663D05">
        <w:rPr>
          <w:color w:val="24292E"/>
          <w:szCs w:val="24"/>
          <w:vertAlign w:val="superscript"/>
        </w:rPr>
        <w:instrText xml:space="preserve"> NOTEREF _Ref370031776 \h </w:instrText>
      </w:r>
      <w:r w:rsidR="00663D05" w:rsidRPr="00663D05">
        <w:rPr>
          <w:color w:val="24292E"/>
          <w:szCs w:val="24"/>
          <w:vertAlign w:val="superscript"/>
        </w:rPr>
      </w:r>
      <w:r w:rsidR="00663D05" w:rsidRPr="00663D05">
        <w:rPr>
          <w:color w:val="24292E"/>
          <w:szCs w:val="24"/>
          <w:vertAlign w:val="superscript"/>
        </w:rPr>
        <w:fldChar w:fldCharType="separate"/>
      </w:r>
      <w:r w:rsidR="003A53B7">
        <w:rPr>
          <w:color w:val="24292E"/>
          <w:szCs w:val="24"/>
          <w:vertAlign w:val="superscript"/>
        </w:rPr>
        <w:t>35</w:t>
      </w:r>
      <w:r w:rsidR="00663D05" w:rsidRPr="00663D05">
        <w:rPr>
          <w:color w:val="24292E"/>
          <w:szCs w:val="24"/>
          <w:vertAlign w:val="superscript"/>
        </w:rPr>
        <w:fldChar w:fldCharType="end"/>
      </w:r>
      <w:r w:rsidR="00D061CF" w:rsidRPr="00663D05">
        <w:rPr>
          <w:color w:val="24292E"/>
          <w:szCs w:val="24"/>
          <w:vertAlign w:val="superscript"/>
        </w:rPr>
        <w:t xml:space="preserve"> </w:t>
      </w:r>
    </w:p>
    <w:p w14:paraId="5DBCED5C" w14:textId="4D0B03EE" w:rsidR="00123805" w:rsidRDefault="00123805" w:rsidP="00D30C43">
      <w:pPr>
        <w:shd w:val="clear" w:color="auto" w:fill="FFFFFF"/>
        <w:rPr>
          <w:color w:val="24292E"/>
        </w:rPr>
      </w:pPr>
      <w:r>
        <w:rPr>
          <w:noProof/>
          <w:color w:val="24292E"/>
        </w:rPr>
        <w:drawing>
          <wp:inline distT="0" distB="0" distL="0" distR="0" wp14:anchorId="16E0C8C6" wp14:editId="53C01298">
            <wp:extent cx="3886200" cy="3186684"/>
            <wp:effectExtent l="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6517" cy="3186944"/>
                    </a:xfrm>
                    <a:prstGeom prst="rect">
                      <a:avLst/>
                    </a:prstGeom>
                    <a:noFill/>
                    <a:ln>
                      <a:noFill/>
                    </a:ln>
                  </pic:spPr>
                </pic:pic>
              </a:graphicData>
            </a:graphic>
          </wp:inline>
        </w:drawing>
      </w:r>
    </w:p>
    <w:p w14:paraId="25898E51" w14:textId="67F775B4" w:rsidR="00001B2E" w:rsidRDefault="00001B2E" w:rsidP="00D061CF">
      <w:pPr>
        <w:shd w:val="clear" w:color="auto" w:fill="FFFFFF"/>
        <w:rPr>
          <w:color w:val="24292E"/>
        </w:rPr>
      </w:pPr>
      <w:r>
        <w:rPr>
          <w:color w:val="24292E"/>
        </w:rPr>
        <w:t xml:space="preserve">Would it be fair to move district boundaries for districts 1, 4 and 5 to make red votes more competitive?   We don’t think so.  An operating assumption that drives the motivation to </w:t>
      </w:r>
      <w:r>
        <w:rPr>
          <w:color w:val="24292E"/>
        </w:rPr>
        <w:lastRenderedPageBreak/>
        <w:t xml:space="preserve">eliminate gerrymandering is the realization that election results are unfair.  </w:t>
      </w:r>
      <w:r w:rsidR="006573AA">
        <w:rPr>
          <w:color w:val="24292E"/>
        </w:rPr>
        <w:t xml:space="preserve">But if we look at Oregon election numbers, the proportion of seats won </w:t>
      </w:r>
      <w:r w:rsidR="00D44BD8">
        <w:rPr>
          <w:color w:val="24292E"/>
        </w:rPr>
        <w:t xml:space="preserve">by </w:t>
      </w:r>
      <w:r w:rsidR="006573AA">
        <w:rPr>
          <w:color w:val="24292E"/>
        </w:rPr>
        <w:t>Republicans and Democrats was 1:4.   Even though red votes are diluted across districts 1, 4 and 5, and even though red votes appear to be concentrated in district 2, together their proportion to blue votes is less than 2:3.  Therefore the election results in Oregon can be deemed fair.</w:t>
      </w:r>
    </w:p>
    <w:p w14:paraId="557F4F2B" w14:textId="1FC93DD0" w:rsidR="00D061CF" w:rsidRDefault="00D061CF" w:rsidP="006573AA">
      <w:pPr>
        <w:shd w:val="clear" w:color="auto" w:fill="FFFFFF"/>
        <w:rPr>
          <w:color w:val="24292E"/>
          <w:u w:val="single"/>
        </w:rPr>
      </w:pPr>
      <w:r>
        <w:rPr>
          <w:color w:val="24292E"/>
          <w:u w:val="single"/>
        </w:rPr>
        <w:t>Question 6</w:t>
      </w:r>
      <w:r w:rsidRPr="0074776B">
        <w:rPr>
          <w:color w:val="24292E"/>
          <w:u w:val="single"/>
        </w:rPr>
        <w:t xml:space="preserve">:  </w:t>
      </w:r>
      <w:r w:rsidR="00001B2E">
        <w:rPr>
          <w:color w:val="24292E"/>
          <w:u w:val="single"/>
        </w:rPr>
        <w:t>Can the efficiency gap help identify gerrymandering?</w:t>
      </w:r>
    </w:p>
    <w:p w14:paraId="5F7F610C" w14:textId="7A79CA61" w:rsidR="00D061CF" w:rsidRDefault="00001B2E" w:rsidP="00D061CF">
      <w:pPr>
        <w:shd w:val="clear" w:color="auto" w:fill="FFFFFF"/>
        <w:rPr>
          <w:color w:val="24292E"/>
        </w:rPr>
      </w:pPr>
      <w:r>
        <w:rPr>
          <w:color w:val="24292E"/>
        </w:rPr>
        <w:t>The efficiency gag is calculated as the</w:t>
      </w:r>
      <w:r w:rsidR="00D061CF">
        <w:rPr>
          <w:color w:val="24292E"/>
        </w:rPr>
        <w:t xml:space="preserve"> </w:t>
      </w:r>
      <w:r w:rsidRPr="00E811D8">
        <w:rPr>
          <w:color w:val="24292E"/>
        </w:rPr>
        <w:t>“the difference between the two parties' wasted votes, divided by the total number of votes”.</w:t>
      </w:r>
      <w:r w:rsidRPr="00E811D8">
        <w:rPr>
          <w:rStyle w:val="FootnoteReference"/>
          <w:color w:val="24292E"/>
        </w:rPr>
        <w:footnoteReference w:id="39"/>
      </w:r>
      <w:r w:rsidRPr="00E811D8">
        <w:rPr>
          <w:color w:val="24292E"/>
        </w:rPr>
        <w:t xml:space="preserve"> </w:t>
      </w:r>
      <w:r w:rsidR="00CE7B15">
        <w:rPr>
          <w:color w:val="24292E"/>
        </w:rPr>
        <w:t xml:space="preserve"> The calculation of wasted votes is not straightforward if there are more than 2 parties participating in the election.  </w:t>
      </w:r>
      <w:r w:rsidR="007A0557">
        <w:rPr>
          <w:color w:val="24292E"/>
        </w:rPr>
        <w:t>This is how we calculated wasted votes on this project:</w:t>
      </w:r>
    </w:p>
    <w:p w14:paraId="55EECE7F" w14:textId="12EC1383" w:rsidR="007A0557" w:rsidRPr="006B0182" w:rsidRDefault="007A0557" w:rsidP="007A0557">
      <w:pPr>
        <w:pStyle w:val="ListParagraph"/>
        <w:numPr>
          <w:ilvl w:val="0"/>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For districts with one uncontested candidate</w:t>
      </w:r>
    </w:p>
    <w:p w14:paraId="2C8023F0" w14:textId="64A16C78" w:rsidR="007A0557" w:rsidRPr="006B0182" w:rsidRDefault="007A0557" w:rsidP="007A0557">
      <w:pPr>
        <w:pStyle w:val="ListParagraph"/>
        <w:numPr>
          <w:ilvl w:val="1"/>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 votes from winner beyond simple majority are considered wasted votes.</w:t>
      </w:r>
    </w:p>
    <w:p w14:paraId="4AEF7F7C" w14:textId="643F1F52" w:rsidR="007A0557" w:rsidRPr="006B0182" w:rsidRDefault="007A0557" w:rsidP="007A0557">
      <w:pPr>
        <w:pStyle w:val="ListParagraph"/>
        <w:numPr>
          <w:ilvl w:val="0"/>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For districts with two candidates:</w:t>
      </w:r>
    </w:p>
    <w:p w14:paraId="60FA94F5" w14:textId="14D5AC49" w:rsidR="007A0557" w:rsidRPr="006B0182" w:rsidRDefault="007A0557" w:rsidP="007A0557">
      <w:pPr>
        <w:pStyle w:val="ListParagraph"/>
        <w:numPr>
          <w:ilvl w:val="1"/>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 votes from losing candidate are considered wasted votes.</w:t>
      </w:r>
    </w:p>
    <w:p w14:paraId="68E9A49F" w14:textId="3F90107F" w:rsidR="007A0557" w:rsidRPr="006B0182" w:rsidRDefault="007A0557" w:rsidP="007A0557">
      <w:pPr>
        <w:pStyle w:val="ListParagraph"/>
        <w:numPr>
          <w:ilvl w:val="1"/>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 votes from winner beyond simple majority are considered wasted votes.</w:t>
      </w:r>
    </w:p>
    <w:p w14:paraId="665D4558" w14:textId="755C77D4" w:rsidR="007A0557" w:rsidRPr="006B0182" w:rsidRDefault="007A0557" w:rsidP="007A0557">
      <w:pPr>
        <w:pStyle w:val="ListParagraph"/>
        <w:numPr>
          <w:ilvl w:val="0"/>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For districts with more than two candidates:</w:t>
      </w:r>
    </w:p>
    <w:p w14:paraId="233A3C27" w14:textId="4DDBD583" w:rsidR="007A0557" w:rsidRPr="006B0182" w:rsidRDefault="007A0557" w:rsidP="007A0557">
      <w:pPr>
        <w:pStyle w:val="ListParagraph"/>
        <w:numPr>
          <w:ilvl w:val="1"/>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 votes from losing candidates are considered wasted votes.</w:t>
      </w:r>
    </w:p>
    <w:p w14:paraId="20157DC0" w14:textId="243864C3" w:rsidR="007A0557" w:rsidRPr="006B0182" w:rsidRDefault="007A0557" w:rsidP="007A0557">
      <w:pPr>
        <w:pStyle w:val="ListParagraph"/>
        <w:numPr>
          <w:ilvl w:val="1"/>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 xml:space="preserve">All votes from winner beyond second most voted candidate plus </w:t>
      </w:r>
      <w:proofErr w:type="gramStart"/>
      <w:r w:rsidRPr="006B0182">
        <w:rPr>
          <w:rFonts w:ascii="Times New Roman" w:hAnsi="Times New Roman" w:cs="Times New Roman"/>
          <w:color w:val="24292E"/>
        </w:rPr>
        <w:t>1,</w:t>
      </w:r>
      <w:proofErr w:type="gramEnd"/>
      <w:r w:rsidRPr="006B0182">
        <w:rPr>
          <w:rFonts w:ascii="Times New Roman" w:hAnsi="Times New Roman" w:cs="Times New Roman"/>
          <w:color w:val="24292E"/>
        </w:rPr>
        <w:t xml:space="preserve"> are considered wasted votes.</w:t>
      </w:r>
    </w:p>
    <w:p w14:paraId="0CE2F911" w14:textId="53D656A0" w:rsidR="007A0557" w:rsidRDefault="007A0557" w:rsidP="007A0557">
      <w:pPr>
        <w:shd w:val="clear" w:color="auto" w:fill="FFFFFF"/>
        <w:rPr>
          <w:color w:val="24292E"/>
        </w:rPr>
      </w:pPr>
      <w:r>
        <w:rPr>
          <w:color w:val="24292E"/>
        </w:rPr>
        <w:t xml:space="preserve">Note that many states are </w:t>
      </w:r>
      <w:r w:rsidR="00AA4C52">
        <w:rPr>
          <w:color w:val="24292E"/>
        </w:rPr>
        <w:t xml:space="preserve">naturally </w:t>
      </w:r>
      <w:r>
        <w:rPr>
          <w:color w:val="24292E"/>
        </w:rPr>
        <w:t xml:space="preserve">not included in the gerrymandering analysis.  All states with </w:t>
      </w:r>
      <w:r w:rsidRPr="007A0557">
        <w:rPr>
          <w:color w:val="24292E"/>
        </w:rPr>
        <w:t>a single district</w:t>
      </w:r>
      <w:r>
        <w:rPr>
          <w:color w:val="24292E"/>
        </w:rPr>
        <w:t xml:space="preserve"> are excluded</w:t>
      </w:r>
      <w:r w:rsidRPr="007A0557">
        <w:rPr>
          <w:color w:val="24292E"/>
        </w:rPr>
        <w:t xml:space="preserve">, since gerrymandering </w:t>
      </w:r>
      <w:r w:rsidR="00AA4C52">
        <w:rPr>
          <w:color w:val="24292E"/>
        </w:rPr>
        <w:t>doesn't apply when a state only has one seat to fill</w:t>
      </w:r>
      <w:r>
        <w:rPr>
          <w:color w:val="24292E"/>
        </w:rPr>
        <w:t xml:space="preserve">.  </w:t>
      </w:r>
      <w:r w:rsidR="00AA4C52">
        <w:rPr>
          <w:color w:val="24292E"/>
        </w:rPr>
        <w:t xml:space="preserve"> Additionally, a</w:t>
      </w:r>
      <w:r>
        <w:rPr>
          <w:color w:val="24292E"/>
        </w:rPr>
        <w:t xml:space="preserve">ll states that have a proportion of red vs. blue votes that is not </w:t>
      </w:r>
      <w:r>
        <w:rPr>
          <w:color w:val="24292E"/>
        </w:rPr>
        <w:lastRenderedPageBreak/>
        <w:t>large enough to justify an additional seat are excluded as well.  That was the Oregon case we discussed in the previous question.</w:t>
      </w:r>
      <w:r w:rsidR="0044562A">
        <w:rPr>
          <w:color w:val="24292E"/>
        </w:rPr>
        <w:t xml:space="preserve">  </w:t>
      </w:r>
    </w:p>
    <w:p w14:paraId="5DF55B1F" w14:textId="1191924E" w:rsidR="007A0557" w:rsidRDefault="007A0557" w:rsidP="007A0557">
      <w:pPr>
        <w:shd w:val="clear" w:color="auto" w:fill="FFFFFF"/>
        <w:rPr>
          <w:color w:val="24292E"/>
        </w:rPr>
      </w:pPr>
      <w:r>
        <w:rPr>
          <w:color w:val="24292E"/>
        </w:rPr>
        <w:t xml:space="preserve">Below is </w:t>
      </w:r>
      <w:r w:rsidR="00841C5C">
        <w:rPr>
          <w:color w:val="24292E"/>
        </w:rPr>
        <w:t xml:space="preserve">the plot showing the efficiency gap, by state, for the 2016 US House of Representatives election.   </w:t>
      </w:r>
      <w:r w:rsidR="00E7422E">
        <w:rPr>
          <w:color w:val="24292E"/>
        </w:rPr>
        <w:t xml:space="preserve">As expected, Alabama appears on the list with value close to 7.5%.  So does South Carolina, with a much higher efficiency gap of 12.5%.  </w:t>
      </w:r>
      <w:r w:rsidR="00841C5C">
        <w:rPr>
          <w:color w:val="24292E"/>
        </w:rPr>
        <w:t>We will analyze a few different states to confirm the efficiency gap is an effective tool to assess gerrymandering.</w:t>
      </w:r>
    </w:p>
    <w:p w14:paraId="43F3F133" w14:textId="00790886" w:rsidR="005E7C0F" w:rsidRDefault="005E7C0F" w:rsidP="007A0557">
      <w:pPr>
        <w:shd w:val="clear" w:color="auto" w:fill="FFFFFF"/>
        <w:rPr>
          <w:color w:val="24292E"/>
        </w:rPr>
      </w:pPr>
      <w:r>
        <w:rPr>
          <w:color w:val="24292E"/>
        </w:rPr>
        <w:t>Efficiency Gap by State</w:t>
      </w:r>
    </w:p>
    <w:p w14:paraId="15EBF4AA" w14:textId="2ABF1934" w:rsidR="00F21925" w:rsidRDefault="00F21925" w:rsidP="007A0557">
      <w:pPr>
        <w:shd w:val="clear" w:color="auto" w:fill="FFFFFF"/>
        <w:rPr>
          <w:color w:val="24292E"/>
        </w:rPr>
      </w:pPr>
      <w:r>
        <w:rPr>
          <w:noProof/>
          <w:color w:val="24292E"/>
        </w:rPr>
        <w:drawing>
          <wp:inline distT="0" distB="0" distL="0" distR="0" wp14:anchorId="337042AB" wp14:editId="27513CA2">
            <wp:extent cx="5304013" cy="4982308"/>
            <wp:effectExtent l="0" t="0" r="508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4267" cy="4982547"/>
                    </a:xfrm>
                    <a:prstGeom prst="rect">
                      <a:avLst/>
                    </a:prstGeom>
                    <a:noFill/>
                    <a:ln>
                      <a:noFill/>
                    </a:ln>
                  </pic:spPr>
                </pic:pic>
              </a:graphicData>
            </a:graphic>
          </wp:inline>
        </w:drawing>
      </w:r>
    </w:p>
    <w:p w14:paraId="2AFC5346" w14:textId="5C8A3526" w:rsidR="005E7C0F" w:rsidRDefault="005E7C0F" w:rsidP="007A0557">
      <w:pPr>
        <w:shd w:val="clear" w:color="auto" w:fill="FFFFFF"/>
        <w:rPr>
          <w:color w:val="24292E"/>
        </w:rPr>
      </w:pPr>
      <w:r>
        <w:rPr>
          <w:color w:val="24292E"/>
        </w:rPr>
        <w:t>We will analyze North Carolina, Connecticut and Oklahoma.</w:t>
      </w:r>
    </w:p>
    <w:p w14:paraId="7B30A71B" w14:textId="4E52E152" w:rsidR="00841C5C" w:rsidRDefault="00E84573" w:rsidP="00161AA1">
      <w:pPr>
        <w:shd w:val="clear" w:color="auto" w:fill="FFFFFF"/>
        <w:ind w:firstLine="0"/>
        <w:rPr>
          <w:color w:val="24292E"/>
        </w:rPr>
      </w:pPr>
      <w:r>
        <w:rPr>
          <w:noProof/>
          <w:color w:val="24292E"/>
        </w:rPr>
        <w:lastRenderedPageBreak/>
        <w:drawing>
          <wp:inline distT="0" distB="0" distL="0" distR="0" wp14:anchorId="62E28F8B" wp14:editId="2F111421">
            <wp:extent cx="5943600" cy="2272018"/>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272018"/>
                    </a:xfrm>
                    <a:prstGeom prst="rect">
                      <a:avLst/>
                    </a:prstGeom>
                    <a:noFill/>
                    <a:ln>
                      <a:noFill/>
                    </a:ln>
                  </pic:spPr>
                </pic:pic>
              </a:graphicData>
            </a:graphic>
          </wp:inline>
        </w:drawing>
      </w:r>
    </w:p>
    <w:p w14:paraId="5527C3E6" w14:textId="3D3DFF7E" w:rsidR="00161AA1" w:rsidRPr="00E84573" w:rsidRDefault="00E84573" w:rsidP="007A0557">
      <w:pPr>
        <w:shd w:val="clear" w:color="auto" w:fill="FFFFFF"/>
        <w:rPr>
          <w:color w:val="24292E"/>
          <w:u w:val="single"/>
        </w:rPr>
      </w:pPr>
      <w:r w:rsidRPr="00E84573">
        <w:rPr>
          <w:color w:val="24292E"/>
          <w:u w:val="single"/>
        </w:rPr>
        <w:t>North Carolina:</w:t>
      </w:r>
    </w:p>
    <w:p w14:paraId="3180DE8A" w14:textId="6D373246" w:rsidR="00E84573" w:rsidRDefault="00E84573" w:rsidP="00E84573">
      <w:pPr>
        <w:shd w:val="clear" w:color="auto" w:fill="FFFFFF"/>
        <w:rPr>
          <w:color w:val="24292E"/>
        </w:rPr>
      </w:pPr>
      <w:r>
        <w:rPr>
          <w:color w:val="24292E"/>
        </w:rPr>
        <w:t xml:space="preserve">Below we show the election results for North Carolina at the district level. </w:t>
      </w:r>
    </w:p>
    <w:p w14:paraId="1487B896" w14:textId="138C5507" w:rsidR="00841C5C" w:rsidRDefault="003B2DAB" w:rsidP="007A0557">
      <w:pPr>
        <w:shd w:val="clear" w:color="auto" w:fill="FFFFFF"/>
        <w:rPr>
          <w:color w:val="24292E"/>
        </w:rPr>
      </w:pPr>
      <w:r>
        <w:rPr>
          <w:noProof/>
          <w:color w:val="24292E"/>
        </w:rPr>
        <w:drawing>
          <wp:inline distT="0" distB="0" distL="0" distR="0" wp14:anchorId="7F1A2D98" wp14:editId="56CC6ACD">
            <wp:extent cx="5410200" cy="3414949"/>
            <wp:effectExtent l="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2994" cy="3416713"/>
                    </a:xfrm>
                    <a:prstGeom prst="rect">
                      <a:avLst/>
                    </a:prstGeom>
                    <a:noFill/>
                    <a:ln>
                      <a:noFill/>
                    </a:ln>
                  </pic:spPr>
                </pic:pic>
              </a:graphicData>
            </a:graphic>
          </wp:inline>
        </w:drawing>
      </w:r>
    </w:p>
    <w:p w14:paraId="04755622" w14:textId="43329F19" w:rsidR="00841C5C" w:rsidRDefault="003B2DAB" w:rsidP="00841C5C">
      <w:pPr>
        <w:shd w:val="clear" w:color="auto" w:fill="FFFFFF"/>
        <w:rPr>
          <w:color w:val="24292E"/>
        </w:rPr>
      </w:pPr>
      <w:r>
        <w:rPr>
          <w:color w:val="24292E"/>
        </w:rPr>
        <w:t xml:space="preserve">We see </w:t>
      </w:r>
      <w:r w:rsidR="003E218E">
        <w:rPr>
          <w:color w:val="24292E"/>
        </w:rPr>
        <w:t>three</w:t>
      </w:r>
      <w:r>
        <w:rPr>
          <w:color w:val="24292E"/>
        </w:rPr>
        <w:t xml:space="preserve"> relatively easy</w:t>
      </w:r>
      <w:r w:rsidR="003E218E">
        <w:rPr>
          <w:color w:val="24292E"/>
        </w:rPr>
        <w:t xml:space="preserve"> blue wins for districts 1, 4 and 12, and several relatively close blue losses across several districts, indicating possible gerrymandering through both cracking and packing.   The district map in the next page allow for further analysis.  </w:t>
      </w:r>
    </w:p>
    <w:p w14:paraId="42DB8B7F" w14:textId="0A628E7C" w:rsidR="003E218E" w:rsidRDefault="002C58C3" w:rsidP="00841C5C">
      <w:pPr>
        <w:shd w:val="clear" w:color="auto" w:fill="FFFFFF"/>
        <w:rPr>
          <w:color w:val="24292E"/>
        </w:rPr>
      </w:pPr>
      <w:r>
        <w:rPr>
          <w:color w:val="24292E"/>
        </w:rPr>
        <w:t>North Carolina district map:</w:t>
      </w:r>
    </w:p>
    <w:p w14:paraId="6D328258" w14:textId="6E1B630F" w:rsidR="003E218E" w:rsidRDefault="003E218E" w:rsidP="00841C5C">
      <w:pPr>
        <w:shd w:val="clear" w:color="auto" w:fill="FFFFFF"/>
        <w:rPr>
          <w:color w:val="24292E"/>
        </w:rPr>
      </w:pPr>
      <w:r>
        <w:rPr>
          <w:noProof/>
          <w:color w:val="24292E"/>
        </w:rPr>
        <w:lastRenderedPageBreak/>
        <w:drawing>
          <wp:inline distT="0" distB="0" distL="0" distR="0" wp14:anchorId="5FD7FF7A" wp14:editId="274291D6">
            <wp:extent cx="5334000" cy="2095246"/>
            <wp:effectExtent l="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5012" cy="2095644"/>
                    </a:xfrm>
                    <a:prstGeom prst="rect">
                      <a:avLst/>
                    </a:prstGeom>
                    <a:noFill/>
                    <a:ln>
                      <a:noFill/>
                    </a:ln>
                  </pic:spPr>
                </pic:pic>
              </a:graphicData>
            </a:graphic>
          </wp:inline>
        </w:drawing>
      </w:r>
    </w:p>
    <w:p w14:paraId="76492F23" w14:textId="77777777" w:rsidR="002C58C3" w:rsidRDefault="002C58C3" w:rsidP="003E218E">
      <w:pPr>
        <w:shd w:val="clear" w:color="auto" w:fill="FFFFFF"/>
        <w:rPr>
          <w:color w:val="24292E"/>
          <w:u w:val="single"/>
        </w:rPr>
      </w:pPr>
    </w:p>
    <w:p w14:paraId="69EB5267" w14:textId="1D09952E" w:rsidR="003E218E" w:rsidRPr="00E84573" w:rsidRDefault="00231603" w:rsidP="003E218E">
      <w:pPr>
        <w:shd w:val="clear" w:color="auto" w:fill="FFFFFF"/>
        <w:rPr>
          <w:color w:val="24292E"/>
          <w:u w:val="single"/>
        </w:rPr>
      </w:pPr>
      <w:r>
        <w:rPr>
          <w:color w:val="24292E"/>
          <w:u w:val="single"/>
        </w:rPr>
        <w:t>Connecticut</w:t>
      </w:r>
      <w:r w:rsidR="003E218E" w:rsidRPr="00E84573">
        <w:rPr>
          <w:color w:val="24292E"/>
          <w:u w:val="single"/>
        </w:rPr>
        <w:t>:</w:t>
      </w:r>
    </w:p>
    <w:p w14:paraId="03C52099" w14:textId="6640417A" w:rsidR="003E218E" w:rsidRDefault="003E218E" w:rsidP="003E218E">
      <w:pPr>
        <w:shd w:val="clear" w:color="auto" w:fill="FFFFFF"/>
        <w:rPr>
          <w:color w:val="24292E"/>
        </w:rPr>
      </w:pPr>
      <w:r>
        <w:rPr>
          <w:color w:val="24292E"/>
        </w:rPr>
        <w:t xml:space="preserve">Below we show the election results for </w:t>
      </w:r>
      <w:r w:rsidR="00231603">
        <w:rPr>
          <w:color w:val="24292E"/>
        </w:rPr>
        <w:t>Connecticut</w:t>
      </w:r>
      <w:r>
        <w:rPr>
          <w:color w:val="24292E"/>
        </w:rPr>
        <w:t xml:space="preserve"> at the district level. </w:t>
      </w:r>
    </w:p>
    <w:p w14:paraId="7B835535" w14:textId="7CCACF2B" w:rsidR="003E218E" w:rsidRDefault="00231603" w:rsidP="00841C5C">
      <w:pPr>
        <w:shd w:val="clear" w:color="auto" w:fill="FFFFFF"/>
        <w:rPr>
          <w:color w:val="24292E"/>
        </w:rPr>
      </w:pPr>
      <w:r>
        <w:rPr>
          <w:noProof/>
          <w:color w:val="24292E"/>
        </w:rPr>
        <w:drawing>
          <wp:inline distT="0" distB="0" distL="0" distR="0" wp14:anchorId="74CD0875" wp14:editId="119634D6">
            <wp:extent cx="3124200" cy="1961579"/>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4764" cy="1961933"/>
                    </a:xfrm>
                    <a:prstGeom prst="rect">
                      <a:avLst/>
                    </a:prstGeom>
                    <a:noFill/>
                    <a:ln>
                      <a:noFill/>
                    </a:ln>
                  </pic:spPr>
                </pic:pic>
              </a:graphicData>
            </a:graphic>
          </wp:inline>
        </w:drawing>
      </w:r>
    </w:p>
    <w:p w14:paraId="7868DCCB" w14:textId="5E8F42DC" w:rsidR="003E218E" w:rsidRDefault="00231603" w:rsidP="00841C5C">
      <w:pPr>
        <w:shd w:val="clear" w:color="auto" w:fill="FFFFFF"/>
        <w:rPr>
          <w:color w:val="24292E"/>
        </w:rPr>
      </w:pPr>
      <w:r>
        <w:rPr>
          <w:color w:val="24292E"/>
        </w:rPr>
        <w:t xml:space="preserve">Clearly, red vote </w:t>
      </w:r>
      <w:r w:rsidR="00767170">
        <w:rPr>
          <w:color w:val="24292E"/>
        </w:rPr>
        <w:t>dispersion</w:t>
      </w:r>
      <w:r>
        <w:rPr>
          <w:color w:val="24292E"/>
        </w:rPr>
        <w:t xml:space="preserve"> </w:t>
      </w:r>
      <w:r w:rsidR="002C58C3">
        <w:rPr>
          <w:color w:val="24292E"/>
        </w:rPr>
        <w:t>indicates</w:t>
      </w:r>
      <w:r>
        <w:rPr>
          <w:color w:val="24292E"/>
        </w:rPr>
        <w:t xml:space="preserve"> the possibility </w:t>
      </w:r>
      <w:r w:rsidR="00767170">
        <w:rPr>
          <w:color w:val="24292E"/>
        </w:rPr>
        <w:t>of gerrymandering.  The district map for the state is show next.  District 5 encroaching boundaries appear suspicious.</w:t>
      </w:r>
    </w:p>
    <w:p w14:paraId="3216361E" w14:textId="797C08C9" w:rsidR="00767170" w:rsidRDefault="002C58C3" w:rsidP="00841C5C">
      <w:pPr>
        <w:shd w:val="clear" w:color="auto" w:fill="FFFFFF"/>
        <w:rPr>
          <w:color w:val="24292E"/>
        </w:rPr>
      </w:pPr>
      <w:r>
        <w:rPr>
          <w:color w:val="24292E"/>
        </w:rPr>
        <w:t>Connecticut district map:</w:t>
      </w:r>
    </w:p>
    <w:p w14:paraId="48F2C87A" w14:textId="1FDC4D31" w:rsidR="00767170" w:rsidRDefault="00767170" w:rsidP="00841C5C">
      <w:pPr>
        <w:shd w:val="clear" w:color="auto" w:fill="FFFFFF"/>
        <w:rPr>
          <w:color w:val="24292E"/>
        </w:rPr>
      </w:pPr>
      <w:r>
        <w:rPr>
          <w:noProof/>
          <w:color w:val="24292E"/>
        </w:rPr>
        <w:lastRenderedPageBreak/>
        <w:drawing>
          <wp:inline distT="0" distB="0" distL="0" distR="0" wp14:anchorId="63B763D2" wp14:editId="5E470A28">
            <wp:extent cx="3581400" cy="2922422"/>
            <wp:effectExtent l="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2640" cy="2923434"/>
                    </a:xfrm>
                    <a:prstGeom prst="rect">
                      <a:avLst/>
                    </a:prstGeom>
                    <a:noFill/>
                    <a:ln>
                      <a:noFill/>
                    </a:ln>
                  </pic:spPr>
                </pic:pic>
              </a:graphicData>
            </a:graphic>
          </wp:inline>
        </w:drawing>
      </w:r>
    </w:p>
    <w:p w14:paraId="12755B65" w14:textId="371285CB" w:rsidR="00767170" w:rsidRPr="00E84573" w:rsidRDefault="001A499D" w:rsidP="00767170">
      <w:pPr>
        <w:shd w:val="clear" w:color="auto" w:fill="FFFFFF"/>
        <w:rPr>
          <w:color w:val="24292E"/>
          <w:u w:val="single"/>
        </w:rPr>
      </w:pPr>
      <w:r>
        <w:rPr>
          <w:color w:val="24292E"/>
          <w:u w:val="single"/>
        </w:rPr>
        <w:t>Oklahoma</w:t>
      </w:r>
      <w:r w:rsidR="00767170" w:rsidRPr="00E84573">
        <w:rPr>
          <w:color w:val="24292E"/>
          <w:u w:val="single"/>
        </w:rPr>
        <w:t>:</w:t>
      </w:r>
    </w:p>
    <w:p w14:paraId="592AC29D" w14:textId="77777777" w:rsidR="00411092" w:rsidRDefault="00767170" w:rsidP="00767170">
      <w:pPr>
        <w:shd w:val="clear" w:color="auto" w:fill="FFFFFF"/>
        <w:rPr>
          <w:color w:val="24292E"/>
        </w:rPr>
      </w:pPr>
      <w:r>
        <w:rPr>
          <w:color w:val="24292E"/>
        </w:rPr>
        <w:t xml:space="preserve">Below we show the election results for </w:t>
      </w:r>
      <w:r w:rsidR="001A499D">
        <w:rPr>
          <w:color w:val="24292E"/>
        </w:rPr>
        <w:t>Oklahoma</w:t>
      </w:r>
      <w:r>
        <w:rPr>
          <w:color w:val="24292E"/>
        </w:rPr>
        <w:t xml:space="preserve"> at the district level.</w:t>
      </w:r>
    </w:p>
    <w:p w14:paraId="3B3FE8FD" w14:textId="1C1AB78F" w:rsidR="00767170" w:rsidRDefault="00F55A90" w:rsidP="00767170">
      <w:pPr>
        <w:shd w:val="clear" w:color="auto" w:fill="FFFFFF"/>
        <w:rPr>
          <w:color w:val="24292E"/>
        </w:rPr>
      </w:pPr>
      <w:r>
        <w:rPr>
          <w:noProof/>
          <w:color w:val="24292E"/>
        </w:rPr>
        <w:drawing>
          <wp:inline distT="0" distB="0" distL="0" distR="0" wp14:anchorId="58285EBF" wp14:editId="342274DD">
            <wp:extent cx="3200400" cy="2005724"/>
            <wp:effectExtent l="0" t="0" r="0" b="127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0437" cy="2005747"/>
                    </a:xfrm>
                    <a:prstGeom prst="rect">
                      <a:avLst/>
                    </a:prstGeom>
                    <a:noFill/>
                    <a:ln>
                      <a:noFill/>
                    </a:ln>
                  </pic:spPr>
                </pic:pic>
              </a:graphicData>
            </a:graphic>
          </wp:inline>
        </w:drawing>
      </w:r>
      <w:r w:rsidR="00767170">
        <w:rPr>
          <w:color w:val="24292E"/>
        </w:rPr>
        <w:t xml:space="preserve"> </w:t>
      </w:r>
    </w:p>
    <w:p w14:paraId="78898986" w14:textId="0DD1D075" w:rsidR="00F55A90" w:rsidRDefault="00F55A90" w:rsidP="00767170">
      <w:pPr>
        <w:shd w:val="clear" w:color="auto" w:fill="FFFFFF"/>
        <w:rPr>
          <w:color w:val="24292E"/>
        </w:rPr>
      </w:pPr>
      <w:r>
        <w:rPr>
          <w:color w:val="24292E"/>
        </w:rPr>
        <w:t xml:space="preserve">This state </w:t>
      </w:r>
      <w:r w:rsidR="00291A81">
        <w:rPr>
          <w:color w:val="24292E"/>
        </w:rPr>
        <w:t>demonstrates</w:t>
      </w:r>
      <w:r>
        <w:rPr>
          <w:color w:val="24292E"/>
        </w:rPr>
        <w:t xml:space="preserve"> the limitations of the efficiency gap metric.  Note that the efficiency gap shows the Democratic Party as favored but Democrats did not win a single seat, so it couldn’t have benefited from gerrymandering.  It does appear that blue votes were diverted from district 5 to facilitate a red win in that district.  However, the number of red wasted votes was higher than the number of blue votes overall, so the efficiency gap calculation show democrats as benefiting from gerrymandering.</w:t>
      </w:r>
    </w:p>
    <w:p w14:paraId="453A68D2" w14:textId="6CAA4B39" w:rsidR="007B5010" w:rsidRDefault="007B5010" w:rsidP="00767170">
      <w:pPr>
        <w:shd w:val="clear" w:color="auto" w:fill="FFFFFF"/>
        <w:rPr>
          <w:color w:val="24292E"/>
        </w:rPr>
      </w:pPr>
      <w:r>
        <w:rPr>
          <w:color w:val="24292E"/>
        </w:rPr>
        <w:lastRenderedPageBreak/>
        <w:t>Oklahoma district map:</w:t>
      </w:r>
    </w:p>
    <w:p w14:paraId="39950BBE" w14:textId="4B2044F6" w:rsidR="007B5010" w:rsidRDefault="007B5010" w:rsidP="00767170">
      <w:pPr>
        <w:shd w:val="clear" w:color="auto" w:fill="FFFFFF"/>
        <w:rPr>
          <w:color w:val="24292E"/>
        </w:rPr>
      </w:pPr>
      <w:r>
        <w:rPr>
          <w:noProof/>
          <w:color w:val="24292E"/>
        </w:rPr>
        <w:drawing>
          <wp:inline distT="0" distB="0" distL="0" distR="0" wp14:anchorId="77AD0289" wp14:editId="37544407">
            <wp:extent cx="3927878" cy="2667000"/>
            <wp:effectExtent l="0" t="0" r="952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29585" cy="2668159"/>
                    </a:xfrm>
                    <a:prstGeom prst="rect">
                      <a:avLst/>
                    </a:prstGeom>
                    <a:noFill/>
                    <a:ln>
                      <a:noFill/>
                    </a:ln>
                  </pic:spPr>
                </pic:pic>
              </a:graphicData>
            </a:graphic>
          </wp:inline>
        </w:drawing>
      </w:r>
    </w:p>
    <w:p w14:paraId="682B3361" w14:textId="1DF7EA1E" w:rsidR="00D0694A" w:rsidRPr="0075191C" w:rsidRDefault="00291A81" w:rsidP="0075191C">
      <w:pPr>
        <w:pStyle w:val="Heading1"/>
      </w:pPr>
      <w:r w:rsidRPr="000673D2">
        <w:rPr>
          <w:color w:val="24292E"/>
        </w:rPr>
        <w:br w:type="page"/>
      </w:r>
      <w:r w:rsidRPr="0075191C">
        <w:lastRenderedPageBreak/>
        <w:t>Conclusions</w:t>
      </w:r>
    </w:p>
    <w:p w14:paraId="1002F700" w14:textId="77777777" w:rsidR="0075191C" w:rsidRDefault="0075191C" w:rsidP="000673D2">
      <w:pPr>
        <w:shd w:val="clear" w:color="auto" w:fill="FFFFFF"/>
        <w:rPr>
          <w:color w:val="24292E"/>
        </w:rPr>
      </w:pPr>
      <w:r>
        <w:rPr>
          <w:color w:val="24292E"/>
        </w:rPr>
        <w:t xml:space="preserve">Our research so far indicates that </w:t>
      </w:r>
      <w:r w:rsidR="000673D2">
        <w:rPr>
          <w:color w:val="24292E"/>
        </w:rPr>
        <w:t xml:space="preserve">Gerrymandering is one of the factors causing representation imbalances in </w:t>
      </w:r>
      <w:r>
        <w:rPr>
          <w:color w:val="24292E"/>
        </w:rPr>
        <w:t xml:space="preserve">the US House of Representatives.  We included herein the analysis of Alabama and North Carolina showing “packing” and “cracking” favoring republican candidates.  But we also showed the example of Connecticut favoring democrats. </w:t>
      </w:r>
    </w:p>
    <w:p w14:paraId="53C4C210" w14:textId="72728162" w:rsidR="00875B93" w:rsidRDefault="0075191C" w:rsidP="000673D2">
      <w:pPr>
        <w:shd w:val="clear" w:color="auto" w:fill="FFFFFF"/>
        <w:rPr>
          <w:color w:val="24292E"/>
        </w:rPr>
      </w:pPr>
      <w:r>
        <w:rPr>
          <w:color w:val="24292E"/>
        </w:rPr>
        <w:t xml:space="preserve">The efficiency gap appears to be flawed, at least in the way it was calculated in our project, for Oklahoma appears in our visualization as favoring democrats, but republicans won all seats for that state.  </w:t>
      </w:r>
      <w:r w:rsidR="00875B93">
        <w:rPr>
          <w:color w:val="24292E"/>
        </w:rPr>
        <w:t xml:space="preserve">Unless we clarify what is happening with our calculation of this metric, we cannot count on it to assess gerrymandering.  We saw </w:t>
      </w:r>
      <w:proofErr w:type="gramStart"/>
      <w:r w:rsidR="00875B93">
        <w:rPr>
          <w:color w:val="24292E"/>
        </w:rPr>
        <w:t>a visualization</w:t>
      </w:r>
      <w:proofErr w:type="gramEnd"/>
      <w:r w:rsidR="00875B93">
        <w:rPr>
          <w:color w:val="24292E"/>
        </w:rPr>
        <w:t xml:space="preserve"> from Patrick Han</w:t>
      </w:r>
      <w:r w:rsidR="0009139B" w:rsidRPr="0009139B">
        <w:rPr>
          <w:color w:val="24292E"/>
          <w:szCs w:val="24"/>
          <w:vertAlign w:val="superscript"/>
        </w:rPr>
        <w:fldChar w:fldCharType="begin"/>
      </w:r>
      <w:r w:rsidR="0009139B" w:rsidRPr="0009139B">
        <w:rPr>
          <w:color w:val="24292E"/>
          <w:szCs w:val="24"/>
          <w:vertAlign w:val="superscript"/>
        </w:rPr>
        <w:instrText xml:space="preserve"> NOTEREF _Ref370413838 \h </w:instrText>
      </w:r>
      <w:r w:rsidR="0009139B" w:rsidRPr="0009139B">
        <w:rPr>
          <w:color w:val="24292E"/>
          <w:szCs w:val="24"/>
          <w:vertAlign w:val="superscript"/>
        </w:rPr>
      </w:r>
      <w:r w:rsidR="0009139B" w:rsidRPr="0009139B">
        <w:rPr>
          <w:color w:val="24292E"/>
          <w:szCs w:val="24"/>
          <w:vertAlign w:val="superscript"/>
        </w:rPr>
        <w:fldChar w:fldCharType="separate"/>
      </w:r>
      <w:r w:rsidR="0009139B" w:rsidRPr="0009139B">
        <w:rPr>
          <w:color w:val="24292E"/>
          <w:szCs w:val="24"/>
          <w:vertAlign w:val="superscript"/>
        </w:rPr>
        <w:t>28</w:t>
      </w:r>
      <w:r w:rsidR="0009139B" w:rsidRPr="0009139B">
        <w:rPr>
          <w:color w:val="24292E"/>
          <w:szCs w:val="24"/>
          <w:vertAlign w:val="superscript"/>
        </w:rPr>
        <w:fldChar w:fldCharType="end"/>
      </w:r>
      <w:r w:rsidR="00875B93">
        <w:rPr>
          <w:color w:val="24292E"/>
        </w:rPr>
        <w:t xml:space="preserve"> that considers uncontested districts as receiving 25% votes for the losing party.  Oklahoma has one uncontested district and that could explain the issue.  Further research is needed to review our calculation of the index and to analyze Patrick Han’s rationale for adding fictitious votes in his calculations of the efficiency gap.</w:t>
      </w:r>
    </w:p>
    <w:p w14:paraId="1FBA316B" w14:textId="2A14675F" w:rsidR="00875B93" w:rsidRDefault="000673D2" w:rsidP="00875B93">
      <w:pPr>
        <w:shd w:val="clear" w:color="auto" w:fill="FFFFFF"/>
        <w:rPr>
          <w:color w:val="24292E"/>
        </w:rPr>
      </w:pPr>
      <w:r>
        <w:rPr>
          <w:color w:val="24292E"/>
        </w:rPr>
        <w:t>What is happening in Maryland?  We need to explore further why Maryland shows such a huge imbalance of power in Question 3 and yet doesn’t appear in the efficiency gap plot.  Is that due to another limitation of the efficiency gap, and if so what?</w:t>
      </w:r>
      <w:r w:rsidR="00875B93">
        <w:rPr>
          <w:color w:val="24292E"/>
        </w:rPr>
        <w:t xml:space="preserve">  When comparing balance of power between republican and democrat electors, it is important to consider whether a third party is involved (Oregon case).  How does a third party impact the effectiveness of the efficiency gap to assess gerrymandering?</w:t>
      </w:r>
    </w:p>
    <w:p w14:paraId="26AEE632" w14:textId="2DAC9ECA" w:rsidR="000673D2" w:rsidRDefault="002845BF" w:rsidP="000673D2">
      <w:pPr>
        <w:shd w:val="clear" w:color="auto" w:fill="FFFFFF"/>
        <w:rPr>
          <w:color w:val="24292E"/>
        </w:rPr>
      </w:pPr>
      <w:r>
        <w:rPr>
          <w:color w:val="24292E"/>
        </w:rPr>
        <w:t xml:space="preserve">We hope our top-down approach to explore gerrymandering starting from aggregate numbers at the nation level, and the emphasis we put </w:t>
      </w:r>
      <w:r w:rsidR="00A3161E">
        <w:rPr>
          <w:color w:val="24292E"/>
        </w:rPr>
        <w:t>on</w:t>
      </w:r>
      <w:r>
        <w:rPr>
          <w:color w:val="24292E"/>
        </w:rPr>
        <w:t xml:space="preserve"> the issue of power imbalance will provide useful insight into the spurious nature of this political practice.  However</w:t>
      </w:r>
      <w:r w:rsidR="00A3161E">
        <w:rPr>
          <w:color w:val="24292E"/>
        </w:rPr>
        <w:t>,</w:t>
      </w:r>
      <w:r>
        <w:rPr>
          <w:color w:val="24292E"/>
        </w:rPr>
        <w:t xml:space="preserve"> unless one can unequivocally identify gerrymandering it will be impossible to assess how much of the power </w:t>
      </w:r>
      <w:r>
        <w:rPr>
          <w:color w:val="24292E"/>
        </w:rPr>
        <w:lastRenderedPageBreak/>
        <w:t xml:space="preserve">imbalance is attributable to gerrymandering vs. our political </w:t>
      </w:r>
      <w:r w:rsidR="00D332B8">
        <w:rPr>
          <w:color w:val="24292E"/>
        </w:rPr>
        <w:t xml:space="preserve">winner-takes-all political </w:t>
      </w:r>
      <w:r>
        <w:rPr>
          <w:color w:val="24292E"/>
        </w:rPr>
        <w:t>system</w:t>
      </w:r>
      <w:r w:rsidR="00D332B8">
        <w:rPr>
          <w:color w:val="24292E"/>
        </w:rPr>
        <w:t>.</w:t>
      </w:r>
      <w:bookmarkStart w:id="12" w:name="_GoBack"/>
      <w:bookmarkEnd w:id="12"/>
      <w:r>
        <w:rPr>
          <w:color w:val="24292E"/>
        </w:rPr>
        <w:t xml:space="preserve">  For example, in </w:t>
      </w:r>
      <w:r w:rsidR="009645FD">
        <w:rPr>
          <w:color w:val="24292E"/>
        </w:rPr>
        <w:t>New Hampshire</w:t>
      </w:r>
      <w:r>
        <w:rPr>
          <w:color w:val="24292E"/>
        </w:rPr>
        <w:t xml:space="preserve">, which elects two representatives, republicans received </w:t>
      </w:r>
      <w:r w:rsidR="009645FD">
        <w:rPr>
          <w:color w:val="24292E"/>
        </w:rPr>
        <w:t xml:space="preserve">almost the same percentage of votes received by democrats but did not win any seats.  Can we unequivocally say the state district boundaries were </w:t>
      </w:r>
      <w:r w:rsidR="009645FD" w:rsidRPr="00EA7D6E">
        <w:rPr>
          <w:i/>
          <w:color w:val="24292E"/>
        </w:rPr>
        <w:t>intentionally</w:t>
      </w:r>
      <w:r w:rsidR="009645FD">
        <w:rPr>
          <w:color w:val="24292E"/>
        </w:rPr>
        <w:t xml:space="preserve"> carved to benefit democrats?</w:t>
      </w:r>
    </w:p>
    <w:p w14:paraId="6666F65E" w14:textId="6989D9E3" w:rsidR="009645FD" w:rsidRDefault="009645FD" w:rsidP="00EA7D6E">
      <w:pPr>
        <w:shd w:val="clear" w:color="auto" w:fill="FFFFFF"/>
        <w:ind w:left="-450" w:right="-630" w:firstLine="0"/>
        <w:rPr>
          <w:color w:val="24292E"/>
        </w:rPr>
      </w:pPr>
      <w:r>
        <w:rPr>
          <w:noProof/>
          <w:color w:val="24292E"/>
        </w:rPr>
        <w:drawing>
          <wp:inline distT="0" distB="0" distL="0" distR="0" wp14:anchorId="2CAA3DEF" wp14:editId="1AD349CB">
            <wp:extent cx="1447800" cy="2193843"/>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48588" cy="2195038"/>
                    </a:xfrm>
                    <a:prstGeom prst="rect">
                      <a:avLst/>
                    </a:prstGeom>
                    <a:noFill/>
                    <a:ln>
                      <a:noFill/>
                    </a:ln>
                  </pic:spPr>
                </pic:pic>
              </a:graphicData>
            </a:graphic>
          </wp:inline>
        </w:drawing>
      </w:r>
      <w:r w:rsidRPr="009645FD">
        <w:t xml:space="preserve"> </w:t>
      </w:r>
      <w:r w:rsidR="00616AB7">
        <w:t xml:space="preserve">   </w:t>
      </w:r>
      <w:r>
        <w:rPr>
          <w:noProof/>
          <w:color w:val="24292E"/>
        </w:rPr>
        <w:drawing>
          <wp:inline distT="0" distB="0" distL="0" distR="0" wp14:anchorId="7BCA6FD8" wp14:editId="30F0650E">
            <wp:extent cx="2655645" cy="2122052"/>
            <wp:effectExtent l="0" t="0" r="11430" b="1206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5893" cy="2122250"/>
                    </a:xfrm>
                    <a:prstGeom prst="rect">
                      <a:avLst/>
                    </a:prstGeom>
                    <a:noFill/>
                    <a:ln>
                      <a:noFill/>
                    </a:ln>
                  </pic:spPr>
                </pic:pic>
              </a:graphicData>
            </a:graphic>
          </wp:inline>
        </w:drawing>
      </w:r>
      <w:r w:rsidR="00616AB7">
        <w:t xml:space="preserve">  </w:t>
      </w:r>
      <w:r w:rsidR="00616AB7">
        <w:rPr>
          <w:noProof/>
        </w:rPr>
        <w:drawing>
          <wp:inline distT="0" distB="0" distL="0" distR="0" wp14:anchorId="4AA345C6" wp14:editId="72BF283A">
            <wp:extent cx="2282125" cy="2241562"/>
            <wp:effectExtent l="0" t="0" r="444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3947" cy="2243352"/>
                    </a:xfrm>
                    <a:prstGeom prst="rect">
                      <a:avLst/>
                    </a:prstGeom>
                    <a:noFill/>
                    <a:ln>
                      <a:noFill/>
                    </a:ln>
                  </pic:spPr>
                </pic:pic>
              </a:graphicData>
            </a:graphic>
          </wp:inline>
        </w:drawing>
      </w:r>
    </w:p>
    <w:p w14:paraId="37D1BF9D" w14:textId="68BB3689" w:rsidR="008D1D52" w:rsidRDefault="008D1D52" w:rsidP="000673D2">
      <w:pPr>
        <w:shd w:val="clear" w:color="auto" w:fill="FFFFFF"/>
        <w:rPr>
          <w:color w:val="24292E"/>
        </w:rPr>
      </w:pPr>
    </w:p>
    <w:p w14:paraId="15910D4D" w14:textId="399C16A4" w:rsidR="00A3161E" w:rsidRDefault="00356DFB" w:rsidP="000673D2">
      <w:pPr>
        <w:shd w:val="clear" w:color="auto" w:fill="FFFFFF"/>
        <w:rPr>
          <w:color w:val="24292E"/>
        </w:rPr>
      </w:pPr>
      <w:r>
        <w:rPr>
          <w:color w:val="24292E"/>
        </w:rPr>
        <w:t>We envision 5 ways to improve our visualizations.  On</w:t>
      </w:r>
      <w:r w:rsidR="00A3161E">
        <w:rPr>
          <w:color w:val="24292E"/>
        </w:rPr>
        <w:t xml:space="preserve"> our next release we intend to </w:t>
      </w:r>
      <w:r>
        <w:rPr>
          <w:color w:val="24292E"/>
        </w:rPr>
        <w:t>implement at least the first 2 improvements listed below.</w:t>
      </w:r>
    </w:p>
    <w:p w14:paraId="1F23D0E5" w14:textId="7CA6DBD8" w:rsidR="00C07127" w:rsidRDefault="00A3161E" w:rsidP="00C07127">
      <w:pPr>
        <w:pStyle w:val="ListParagraph"/>
        <w:numPr>
          <w:ilvl w:val="0"/>
          <w:numId w:val="22"/>
        </w:numPr>
        <w:shd w:val="clear" w:color="auto" w:fill="FFFFFF"/>
        <w:spacing w:after="120"/>
        <w:ind w:left="1080"/>
        <w:rPr>
          <w:color w:val="24292E"/>
        </w:rPr>
      </w:pPr>
      <w:r w:rsidRPr="00C07127">
        <w:rPr>
          <w:color w:val="24292E"/>
        </w:rPr>
        <w:t xml:space="preserve">Combine visualization of percent votes won with number of seats </w:t>
      </w:r>
      <w:r w:rsidR="00C07127" w:rsidRPr="00C07127">
        <w:rPr>
          <w:color w:val="24292E"/>
        </w:rPr>
        <w:t>won by state, using Patrick Han’s visualization, copied below, as a starting point.</w:t>
      </w:r>
      <w:r w:rsidR="00C07127" w:rsidRPr="00C07127">
        <w:rPr>
          <w:color w:val="24292E"/>
          <w:vertAlign w:val="superscript"/>
        </w:rPr>
        <w:fldChar w:fldCharType="begin"/>
      </w:r>
      <w:r w:rsidR="00C07127" w:rsidRPr="00C07127">
        <w:rPr>
          <w:color w:val="24292E"/>
          <w:vertAlign w:val="superscript"/>
        </w:rPr>
        <w:instrText xml:space="preserve"> NOTEREF _Ref370413838 \h </w:instrText>
      </w:r>
      <w:r w:rsidR="00C07127" w:rsidRPr="00C07127">
        <w:rPr>
          <w:vertAlign w:val="superscript"/>
        </w:rPr>
      </w:r>
      <w:r w:rsidR="00C07127" w:rsidRPr="00C07127">
        <w:rPr>
          <w:color w:val="24292E"/>
          <w:vertAlign w:val="superscript"/>
        </w:rPr>
        <w:fldChar w:fldCharType="separate"/>
      </w:r>
      <w:r w:rsidR="00C07127" w:rsidRPr="00C07127">
        <w:rPr>
          <w:color w:val="24292E"/>
          <w:vertAlign w:val="superscript"/>
        </w:rPr>
        <w:t>28</w:t>
      </w:r>
      <w:r w:rsidR="00C07127" w:rsidRPr="00C07127">
        <w:rPr>
          <w:color w:val="24292E"/>
          <w:vertAlign w:val="superscript"/>
        </w:rPr>
        <w:fldChar w:fldCharType="end"/>
      </w:r>
      <w:r w:rsidR="00C07127" w:rsidRPr="00C07127">
        <w:rPr>
          <w:color w:val="24292E"/>
        </w:rPr>
        <w:t xml:space="preserve"> </w:t>
      </w:r>
    </w:p>
    <w:p w14:paraId="48D49408" w14:textId="2BE41511" w:rsidR="00C07127" w:rsidRDefault="00C07127" w:rsidP="00C07127">
      <w:pPr>
        <w:shd w:val="clear" w:color="auto" w:fill="FFFFFF"/>
        <w:ind w:left="720"/>
        <w:rPr>
          <w:color w:val="24292E"/>
        </w:rPr>
      </w:pPr>
      <w:r>
        <w:rPr>
          <w:noProof/>
          <w:color w:val="24292E"/>
        </w:rPr>
        <w:drawing>
          <wp:inline distT="0" distB="0" distL="0" distR="0" wp14:anchorId="166A8612" wp14:editId="19776185">
            <wp:extent cx="2233063" cy="796871"/>
            <wp:effectExtent l="0" t="0" r="254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5935" cy="797896"/>
                    </a:xfrm>
                    <a:prstGeom prst="rect">
                      <a:avLst/>
                    </a:prstGeom>
                    <a:noFill/>
                    <a:ln>
                      <a:noFill/>
                    </a:ln>
                  </pic:spPr>
                </pic:pic>
              </a:graphicData>
            </a:graphic>
          </wp:inline>
        </w:drawing>
      </w:r>
    </w:p>
    <w:p w14:paraId="3D58A833" w14:textId="36E17B5D" w:rsidR="00C07127" w:rsidRPr="00A90810" w:rsidRDefault="00C07127" w:rsidP="00A90810">
      <w:pPr>
        <w:pStyle w:val="ListParagraph"/>
        <w:numPr>
          <w:ilvl w:val="0"/>
          <w:numId w:val="22"/>
        </w:numPr>
        <w:shd w:val="clear" w:color="auto" w:fill="FFFFFF"/>
        <w:spacing w:after="120"/>
        <w:ind w:left="1080"/>
        <w:contextualSpacing w:val="0"/>
        <w:rPr>
          <w:color w:val="24292E"/>
        </w:rPr>
      </w:pPr>
      <w:r>
        <w:rPr>
          <w:color w:val="24292E"/>
        </w:rPr>
        <w:t>Combine plots to provide insight into cause of power imbalance at the state level.  Is the cause of the imbalance (1) gerrymandering or (2) winner-take</w:t>
      </w:r>
      <w:r w:rsidR="00A90810">
        <w:rPr>
          <w:color w:val="24292E"/>
        </w:rPr>
        <w:t>s</w:t>
      </w:r>
      <w:r>
        <w:rPr>
          <w:color w:val="24292E"/>
        </w:rPr>
        <w:t>-all electoral system?</w:t>
      </w:r>
      <w:r w:rsidRPr="00A90810">
        <w:rPr>
          <w:color w:val="24292E"/>
        </w:rPr>
        <w:t xml:space="preserve">  </w:t>
      </w:r>
    </w:p>
    <w:p w14:paraId="18C00FC4" w14:textId="7178FF35" w:rsidR="00A90810" w:rsidRDefault="00A90810" w:rsidP="00C07127">
      <w:pPr>
        <w:pStyle w:val="ListParagraph"/>
        <w:numPr>
          <w:ilvl w:val="0"/>
          <w:numId w:val="22"/>
        </w:numPr>
        <w:shd w:val="clear" w:color="auto" w:fill="FFFFFF"/>
        <w:spacing w:after="120"/>
        <w:ind w:left="1080"/>
        <w:contextualSpacing w:val="0"/>
        <w:rPr>
          <w:color w:val="24292E"/>
        </w:rPr>
      </w:pPr>
      <w:r>
        <w:rPr>
          <w:color w:val="24292E"/>
        </w:rPr>
        <w:t xml:space="preserve">Create best guess approach to determine whether power imbalance at the state level is caused by </w:t>
      </w:r>
      <w:r>
        <w:rPr>
          <w:color w:val="24292E"/>
        </w:rPr>
        <w:t>(1) gerrymandering or (2) winner-takes</w:t>
      </w:r>
      <w:r>
        <w:rPr>
          <w:color w:val="24292E"/>
        </w:rPr>
        <w:t>-all electoral system, based on evidence of “packing” and “cracking” of votes at the district level.</w:t>
      </w:r>
    </w:p>
    <w:p w14:paraId="341D7562" w14:textId="77777777" w:rsidR="00356DFB" w:rsidRDefault="00A90810" w:rsidP="00C07127">
      <w:pPr>
        <w:pStyle w:val="ListParagraph"/>
        <w:numPr>
          <w:ilvl w:val="0"/>
          <w:numId w:val="22"/>
        </w:numPr>
        <w:shd w:val="clear" w:color="auto" w:fill="FFFFFF"/>
        <w:spacing w:after="120"/>
        <w:ind w:left="1080"/>
        <w:contextualSpacing w:val="0"/>
        <w:rPr>
          <w:color w:val="24292E"/>
        </w:rPr>
      </w:pPr>
      <w:r>
        <w:rPr>
          <w:color w:val="24292E"/>
        </w:rPr>
        <w:t>Create plot to aggregate at the national level, the state level best guess into whether power imbalance was caused by gerrymandering vs. winner-takes-all</w:t>
      </w:r>
      <w:r w:rsidR="00356DFB">
        <w:rPr>
          <w:color w:val="24292E"/>
        </w:rPr>
        <w:t>.</w:t>
      </w:r>
    </w:p>
    <w:p w14:paraId="6E12AE7F" w14:textId="7FA5E657" w:rsidR="00C07127" w:rsidRDefault="00356DFB" w:rsidP="00C07127">
      <w:pPr>
        <w:pStyle w:val="ListParagraph"/>
        <w:numPr>
          <w:ilvl w:val="0"/>
          <w:numId w:val="22"/>
        </w:numPr>
        <w:shd w:val="clear" w:color="auto" w:fill="FFFFFF"/>
        <w:spacing w:after="120"/>
        <w:ind w:left="1080"/>
        <w:contextualSpacing w:val="0"/>
        <w:rPr>
          <w:color w:val="24292E"/>
        </w:rPr>
      </w:pPr>
      <w:r>
        <w:rPr>
          <w:color w:val="24292E"/>
        </w:rPr>
        <w:t>Develop interactive visualization.</w:t>
      </w:r>
      <w:r w:rsidR="00A90810">
        <w:rPr>
          <w:color w:val="24292E"/>
        </w:rPr>
        <w:t xml:space="preserve"> </w:t>
      </w:r>
    </w:p>
    <w:p w14:paraId="43905468" w14:textId="4254DB45" w:rsidR="00607AC0" w:rsidRDefault="00607AC0" w:rsidP="000A03F9">
      <w:pPr>
        <w:pStyle w:val="Heading1"/>
      </w:pPr>
      <w:r>
        <w:lastRenderedPageBreak/>
        <w:t>Works Cited</w:t>
      </w:r>
    </w:p>
    <w:p w14:paraId="1302E8D5" w14:textId="77777777" w:rsidR="00607AC0" w:rsidRDefault="00607AC0" w:rsidP="00607AC0">
      <w:pPr>
        <w:ind w:left="720" w:hanging="720"/>
      </w:pPr>
      <w:r>
        <w:t xml:space="preserve">Altman, Micah, et al. “Revealing Preferences: Why Gerrymanders Are Hard to Prove, and What to Do about It.” </w:t>
      </w:r>
      <w:r>
        <w:rPr>
          <w:i/>
        </w:rPr>
        <w:t xml:space="preserve">By Micah Altman, Brian Amos, Michael P. McDonald, Daniel A. </w:t>
      </w:r>
      <w:proofErr w:type="gramStart"/>
      <w:r>
        <w:rPr>
          <w:i/>
        </w:rPr>
        <w:t>Smith :</w:t>
      </w:r>
      <w:proofErr w:type="gramEnd"/>
      <w:r>
        <w:rPr>
          <w:i/>
        </w:rPr>
        <w:t>: SSRN</w:t>
      </w:r>
      <w:r>
        <w:t>, 23 Mar. 2015, papers.ssrn.com/sol3/</w:t>
      </w:r>
      <w:proofErr w:type="spellStart"/>
      <w:r>
        <w:t>papers.cfm?abstract_id</w:t>
      </w:r>
      <w:proofErr w:type="spellEnd"/>
      <w:r>
        <w:t>=2583528.</w:t>
      </w:r>
    </w:p>
    <w:p w14:paraId="71AAFF0E" w14:textId="77777777" w:rsidR="00607AC0" w:rsidRDefault="00607AC0" w:rsidP="00607AC0">
      <w:pPr>
        <w:ind w:left="720" w:hanging="720"/>
      </w:pPr>
      <w:proofErr w:type="spellStart"/>
      <w:proofErr w:type="gramStart"/>
      <w:r>
        <w:t>Bangia</w:t>
      </w:r>
      <w:proofErr w:type="spellEnd"/>
      <w:r>
        <w:t xml:space="preserve">, Sachet, et al. </w:t>
      </w:r>
      <w:r>
        <w:rPr>
          <w:i/>
        </w:rPr>
        <w:t>Quantifying Gerrymandering @ Duke</w:t>
      </w:r>
      <w:r>
        <w:t>, Duke University, services.math.duke.edu/projects/gerrymandering/.</w:t>
      </w:r>
      <w:proofErr w:type="gramEnd"/>
    </w:p>
    <w:p w14:paraId="4807A775" w14:textId="77777777" w:rsidR="00607AC0" w:rsidRDefault="00607AC0" w:rsidP="00607AC0">
      <w:pPr>
        <w:ind w:left="720" w:hanging="720"/>
      </w:pPr>
      <w:r>
        <w:t xml:space="preserve">Cavell, Nic. “Gerrymandering Is Even More Infuriating When You Can Actually See It.” </w:t>
      </w:r>
      <w:r>
        <w:rPr>
          <w:i/>
        </w:rPr>
        <w:t>Wired</w:t>
      </w:r>
      <w:r>
        <w:t xml:space="preserve">, </w:t>
      </w:r>
      <w:proofErr w:type="spellStart"/>
      <w:r>
        <w:t>Conde</w:t>
      </w:r>
      <w:proofErr w:type="spellEnd"/>
      <w:r>
        <w:t xml:space="preserve"> Nast, 3 June 2017, www.wired.com/2016/01/gerrymandering-is-even-more-infuriating-when-you-can-actually-see-it.</w:t>
      </w:r>
    </w:p>
    <w:p w14:paraId="68B01894" w14:textId="77777777" w:rsidR="00607AC0" w:rsidRDefault="00607AC0" w:rsidP="00607AC0">
      <w:pPr>
        <w:ind w:left="720" w:hanging="720"/>
      </w:pPr>
      <w:r>
        <w:t xml:space="preserve">“Cook Partisan Voting Index.” </w:t>
      </w:r>
      <w:r>
        <w:rPr>
          <w:i/>
        </w:rPr>
        <w:t>Wikipedia</w:t>
      </w:r>
      <w:r>
        <w:t>, Wikimedia Foundation, 15 Oct. 2017, en.wikipedia.org/wiki/</w:t>
      </w:r>
      <w:proofErr w:type="spellStart"/>
      <w:r>
        <w:t>Cook_Partisan_Voting_Index</w:t>
      </w:r>
      <w:proofErr w:type="spellEnd"/>
      <w:r>
        <w:t>.</w:t>
      </w:r>
    </w:p>
    <w:p w14:paraId="34BA0973" w14:textId="77777777" w:rsidR="007A38DC" w:rsidRDefault="007A38DC" w:rsidP="007A38DC">
      <w:pPr>
        <w:ind w:left="720" w:hanging="720"/>
      </w:pPr>
      <w:r w:rsidRPr="007A38DC">
        <w:t>Current Partisan Gerrymandering Cases | Brennan Center for Justice, Brennan Center for Justice, 26 Apr. 2017, www.brennancenter.org/analysis/ongoing-partisan-gerrymandering-cases.</w:t>
      </w:r>
    </w:p>
    <w:p w14:paraId="46ABE73E" w14:textId="60095E49" w:rsidR="00607AC0" w:rsidRDefault="007A38DC" w:rsidP="007A38DC">
      <w:pPr>
        <w:ind w:left="720" w:hanging="720"/>
      </w:pPr>
      <w:r>
        <w:t xml:space="preserve"> </w:t>
      </w:r>
      <w:proofErr w:type="spellStart"/>
      <w:r w:rsidR="00607AC0">
        <w:t>DeLancey</w:t>
      </w:r>
      <w:proofErr w:type="spellEnd"/>
      <w:r w:rsidR="00607AC0">
        <w:t xml:space="preserve">, Billy. </w:t>
      </w:r>
      <w:proofErr w:type="gramStart"/>
      <w:r w:rsidR="00607AC0">
        <w:t>Lobbyists 4 Good, 4 Feb. 2017, www.lobbyists4good.org/single-post/2017/01/23/Is-this-the-root-cause-of-our-political-dysfunction.</w:t>
      </w:r>
      <w:proofErr w:type="gramEnd"/>
    </w:p>
    <w:p w14:paraId="4BD30A91" w14:textId="77777777" w:rsidR="00607AC0" w:rsidRDefault="00607AC0" w:rsidP="00607AC0">
      <w:pPr>
        <w:ind w:left="720" w:hanging="720"/>
      </w:pPr>
      <w:proofErr w:type="gramStart"/>
      <w:r>
        <w:t>Dews, Fred.</w:t>
      </w:r>
      <w:proofErr w:type="gramEnd"/>
      <w:r>
        <w:t xml:space="preserve"> “A Primer on Gerrymandering and Political Polarization.” </w:t>
      </w:r>
      <w:proofErr w:type="gramStart"/>
      <w:r>
        <w:rPr>
          <w:i/>
        </w:rPr>
        <w:t>Brookings</w:t>
      </w:r>
      <w:r>
        <w:t>, Brookings, 6 July 2017, www.brookings.edu/blog/brookings-now/2017/07/06/a-primer-on-gerrymandering-and-political-polarization/.</w:t>
      </w:r>
      <w:proofErr w:type="gramEnd"/>
    </w:p>
    <w:p w14:paraId="75518EFA" w14:textId="5482FA50" w:rsidR="00711D68" w:rsidRPr="00711D68" w:rsidRDefault="00711D68" w:rsidP="00711D68">
      <w:pPr>
        <w:ind w:left="720" w:hanging="720"/>
      </w:pPr>
      <w:r w:rsidRPr="00711D68">
        <w:t>FairVote.org. “About Us.” </w:t>
      </w:r>
      <w:proofErr w:type="spellStart"/>
      <w:proofErr w:type="gramStart"/>
      <w:r w:rsidRPr="00711D68">
        <w:t>FairVote</w:t>
      </w:r>
      <w:proofErr w:type="spellEnd"/>
      <w:r w:rsidRPr="00711D68">
        <w:t>, www.fairvote.org/about.</w:t>
      </w:r>
      <w:proofErr w:type="gramEnd"/>
    </w:p>
    <w:p w14:paraId="7A493CBB" w14:textId="77777777" w:rsidR="00607AC0" w:rsidRDefault="00607AC0" w:rsidP="00607AC0">
      <w:pPr>
        <w:ind w:left="720" w:hanging="720"/>
      </w:pPr>
      <w:r>
        <w:t xml:space="preserve">“Gerrymandering.” </w:t>
      </w:r>
      <w:proofErr w:type="spellStart"/>
      <w:proofErr w:type="gramStart"/>
      <w:r>
        <w:rPr>
          <w:i/>
        </w:rPr>
        <w:t>FairVote</w:t>
      </w:r>
      <w:proofErr w:type="spellEnd"/>
      <w:r>
        <w:t>, FairVote.org, www.fairvote.org/gerrymandering#gerrymandering_key_facts.</w:t>
      </w:r>
      <w:proofErr w:type="gramEnd"/>
    </w:p>
    <w:p w14:paraId="66ABCCE4" w14:textId="77777777" w:rsidR="00607AC0" w:rsidRDefault="00607AC0" w:rsidP="00607AC0">
      <w:pPr>
        <w:ind w:left="720" w:hanging="720"/>
      </w:pPr>
      <w:r>
        <w:t xml:space="preserve">“Gerrymandering.” </w:t>
      </w:r>
      <w:r>
        <w:rPr>
          <w:i/>
        </w:rPr>
        <w:t>Wikipedia</w:t>
      </w:r>
      <w:r>
        <w:t>, Wikimedia Foundation, 17 Oct. 2017, en.wikipedia.org/wiki/Gerrymandering.</w:t>
      </w:r>
    </w:p>
    <w:p w14:paraId="1CBF4CE2" w14:textId="77777777" w:rsidR="00607AC0" w:rsidRDefault="00607AC0" w:rsidP="00607AC0">
      <w:pPr>
        <w:ind w:left="720" w:hanging="720"/>
      </w:pPr>
      <w:r>
        <w:lastRenderedPageBreak/>
        <w:t xml:space="preserve">Han, Patrick. “The Most Gerrymandered States Ranked by Efficiency Gap and Seat Advantage.” </w:t>
      </w:r>
      <w:proofErr w:type="spellStart"/>
      <w:proofErr w:type="gramStart"/>
      <w:r>
        <w:rPr>
          <w:i/>
        </w:rPr>
        <w:t>Azavea</w:t>
      </w:r>
      <w:proofErr w:type="spellEnd"/>
      <w:r>
        <w:rPr>
          <w:i/>
        </w:rPr>
        <w:t xml:space="preserve"> - Beyond Dots on a Map</w:t>
      </w:r>
      <w:r>
        <w:t xml:space="preserve">, </w:t>
      </w:r>
      <w:proofErr w:type="spellStart"/>
      <w:r>
        <w:t>Azavea</w:t>
      </w:r>
      <w:proofErr w:type="spellEnd"/>
      <w:r>
        <w:t>, 19 July 2017, www.azavea.com/blog/2017/07/19/gerrymandered-states-ranked-efficiency-gap-seat-advantage/.</w:t>
      </w:r>
      <w:proofErr w:type="gramEnd"/>
    </w:p>
    <w:p w14:paraId="71F529FA" w14:textId="77777777" w:rsidR="00607AC0" w:rsidRDefault="00607AC0" w:rsidP="00607AC0">
      <w:pPr>
        <w:ind w:left="720" w:hanging="720"/>
      </w:pPr>
      <w:r>
        <w:t xml:space="preserve">“House Election Results: G.O.P. Keeps Control.” </w:t>
      </w:r>
      <w:r>
        <w:rPr>
          <w:i/>
        </w:rPr>
        <w:t>The New York Times</w:t>
      </w:r>
      <w:r>
        <w:t>, The New York Times, 8 Nov. 2016, www.nytimes.com/elections/results/house.</w:t>
      </w:r>
    </w:p>
    <w:p w14:paraId="65585EA5" w14:textId="77777777" w:rsidR="00607AC0" w:rsidRDefault="00607AC0" w:rsidP="00607AC0">
      <w:pPr>
        <w:ind w:left="720" w:hanging="720"/>
      </w:pPr>
      <w:r>
        <w:t xml:space="preserve">“How Gerrymandered Is My State?” </w:t>
      </w:r>
      <w:r>
        <w:rPr>
          <w:i/>
        </w:rPr>
        <w:t>Gerrymander.princeton.edu</w:t>
      </w:r>
      <w:r>
        <w:t>, Princeton University, gerrymander.princeton.edu.</w:t>
      </w:r>
    </w:p>
    <w:p w14:paraId="0A33BF7B" w14:textId="77777777" w:rsidR="00607AC0" w:rsidRDefault="00607AC0" w:rsidP="00607AC0">
      <w:pPr>
        <w:ind w:left="720" w:hanging="720"/>
      </w:pPr>
      <w:r>
        <w:t xml:space="preserve">Ingraham, Christopher. “America’s Most Gerrymandered Congressional Districts.” </w:t>
      </w:r>
      <w:r>
        <w:rPr>
          <w:i/>
        </w:rPr>
        <w:t>The Washington Post</w:t>
      </w:r>
      <w:r>
        <w:t>, WP Company, 15 May 2014, www.washingtonpost.com/news/wonk/wp/2014/05/15/americas-most-gerrymandered-congressional-districts/</w:t>
      </w:r>
      <w:proofErr w:type="gramStart"/>
      <w:r>
        <w:t>?utm</w:t>
      </w:r>
      <w:proofErr w:type="gramEnd"/>
      <w:r>
        <w:t>_term=.6acac63037ea.</w:t>
      </w:r>
    </w:p>
    <w:p w14:paraId="7E45757F" w14:textId="489695A8" w:rsidR="00607AC0" w:rsidRDefault="00607AC0" w:rsidP="00607AC0">
      <w:pPr>
        <w:ind w:left="720" w:hanging="720"/>
      </w:pPr>
      <w:r>
        <w:t xml:space="preserve">———. “This Is the Best Explanation of Gerrymandering You Will Ever See.” </w:t>
      </w:r>
      <w:r>
        <w:rPr>
          <w:i/>
        </w:rPr>
        <w:t>The Washington Post</w:t>
      </w:r>
      <w:r>
        <w:t>, WP Company, 1 Mar. 2015, www.washingtonpost.com/news/wonk/wp/2015/03/01/this-is-the-best-explanation-of-gerrymandering-you-will-ever-see/</w:t>
      </w:r>
      <w:proofErr w:type="gramStart"/>
      <w:r>
        <w:t>?utm</w:t>
      </w:r>
      <w:proofErr w:type="gramEnd"/>
      <w:r>
        <w:t>_term=.0c2983149766.</w:t>
      </w:r>
    </w:p>
    <w:p w14:paraId="49B98298" w14:textId="77777777" w:rsidR="00607AC0" w:rsidRDefault="00607AC0" w:rsidP="00607AC0">
      <w:pPr>
        <w:ind w:left="720" w:hanging="720"/>
      </w:pPr>
      <w:r>
        <w:t xml:space="preserve">“Issue Brief: Gerrymandering.” </w:t>
      </w:r>
      <w:proofErr w:type="gramStart"/>
      <w:r>
        <w:rPr>
          <w:i/>
        </w:rPr>
        <w:t>Reclaim the American Dream</w:t>
      </w:r>
      <w:r>
        <w:t>, Reclaim, reclaimtheamericandream.org/brief-gerrymander/.</w:t>
      </w:r>
      <w:proofErr w:type="gramEnd"/>
    </w:p>
    <w:p w14:paraId="6CD3EBFD" w14:textId="77777777" w:rsidR="00607AC0" w:rsidRDefault="00607AC0" w:rsidP="00607AC0">
      <w:pPr>
        <w:ind w:left="720" w:hanging="720"/>
      </w:pPr>
      <w:r>
        <w:t xml:space="preserve">Kennedy, </w:t>
      </w:r>
      <w:proofErr w:type="spellStart"/>
      <w:r>
        <w:t>Merrit</w:t>
      </w:r>
      <w:proofErr w:type="spellEnd"/>
      <w:r>
        <w:t xml:space="preserve">. </w:t>
      </w:r>
      <w:proofErr w:type="gramStart"/>
      <w:r>
        <w:rPr>
          <w:i/>
        </w:rPr>
        <w:t>Supreme Court Agrees To Hear Wisconsin Gerrymandering Case</w:t>
      </w:r>
      <w:r>
        <w:t>.</w:t>
      </w:r>
      <w:proofErr w:type="gramEnd"/>
      <w:r>
        <w:t xml:space="preserve"> </w:t>
      </w:r>
      <w:proofErr w:type="gramStart"/>
      <w:r>
        <w:t>NPR, 19 June 2017, www.npr.org/sections/thetwo-way/2017/06/19/533519165/supreme-court-agrees-to-hear-wisconsin-gerrymandering-case.</w:t>
      </w:r>
      <w:proofErr w:type="gramEnd"/>
    </w:p>
    <w:p w14:paraId="191142E5" w14:textId="77777777" w:rsidR="00607AC0" w:rsidRDefault="00607AC0" w:rsidP="00607AC0">
      <w:pPr>
        <w:ind w:left="720" w:hanging="720"/>
      </w:pPr>
      <w:proofErr w:type="spellStart"/>
      <w:r>
        <w:t>Koolbens</w:t>
      </w:r>
      <w:proofErr w:type="spellEnd"/>
      <w:r>
        <w:t xml:space="preserve">. </w:t>
      </w:r>
      <w:r>
        <w:rPr>
          <w:i/>
        </w:rPr>
        <w:t>Partisan Voting Index Calculator</w:t>
      </w:r>
      <w:r>
        <w:t xml:space="preserve">. </w:t>
      </w:r>
      <w:proofErr w:type="gramStart"/>
      <w:r>
        <w:t>Daily Kos, 10 Dec. 2013, www.dailykos.com/stories/2013/12/10/1261624/-Partisan-Voting-Index-Calculator.</w:t>
      </w:r>
      <w:proofErr w:type="gramEnd"/>
    </w:p>
    <w:p w14:paraId="464019F1" w14:textId="77777777" w:rsidR="00607AC0" w:rsidRDefault="00607AC0" w:rsidP="00607AC0">
      <w:pPr>
        <w:ind w:left="720" w:hanging="720"/>
      </w:pPr>
      <w:r>
        <w:lastRenderedPageBreak/>
        <w:t xml:space="preserve">“List of United States Congressional Districts.” </w:t>
      </w:r>
      <w:proofErr w:type="gramStart"/>
      <w:r>
        <w:rPr>
          <w:i/>
        </w:rPr>
        <w:t>Wikipedia</w:t>
      </w:r>
      <w:r>
        <w:t>, Wikimedia Foundation, 3 Oct. 2017, en.wikipedia.org/wiki/List_of_United_States_congressional_districts#Alabama.</w:t>
      </w:r>
      <w:proofErr w:type="gramEnd"/>
    </w:p>
    <w:p w14:paraId="243008B8" w14:textId="77777777" w:rsidR="00607AC0" w:rsidRDefault="00607AC0" w:rsidP="00607AC0">
      <w:pPr>
        <w:ind w:left="720" w:hanging="720"/>
      </w:pPr>
      <w:proofErr w:type="gramStart"/>
      <w:r>
        <w:t>Mast, Tory.</w:t>
      </w:r>
      <w:proofErr w:type="gramEnd"/>
      <w:r>
        <w:t xml:space="preserve"> </w:t>
      </w:r>
      <w:proofErr w:type="spellStart"/>
      <w:r>
        <w:rPr>
          <w:i/>
        </w:rPr>
        <w:t>FairVote</w:t>
      </w:r>
      <w:proofErr w:type="spellEnd"/>
      <w:r>
        <w:rPr>
          <w:i/>
        </w:rPr>
        <w:t xml:space="preserve"> - The History of Single-Member Districts for Congress</w:t>
      </w:r>
      <w:r>
        <w:t>, Program for Representative Government, archive.fairvote.org/</w:t>
      </w:r>
      <w:proofErr w:type="gramStart"/>
      <w:r>
        <w:t>?page</w:t>
      </w:r>
      <w:proofErr w:type="gramEnd"/>
      <w:r>
        <w:t>=526.</w:t>
      </w:r>
    </w:p>
    <w:p w14:paraId="61CB5056" w14:textId="77777777" w:rsidR="00607AC0" w:rsidRDefault="00607AC0" w:rsidP="00607AC0">
      <w:pPr>
        <w:ind w:left="720" w:hanging="720"/>
      </w:pPr>
      <w:proofErr w:type="spellStart"/>
      <w:r>
        <w:t>Petry</w:t>
      </w:r>
      <w:proofErr w:type="spellEnd"/>
      <w:r>
        <w:t xml:space="preserve">, Eric. </w:t>
      </w:r>
      <w:proofErr w:type="gramStart"/>
      <w:r>
        <w:t>“How the Efficiency Gap Works.” www.brennancenter.org/sites/default/files/legal-work/How_the_Efficiency_Gap_Standard_Works.pdf.</w:t>
      </w:r>
      <w:proofErr w:type="gramEnd"/>
    </w:p>
    <w:p w14:paraId="4FD5D6BF" w14:textId="77777777" w:rsidR="00607AC0" w:rsidRDefault="00607AC0" w:rsidP="00607AC0">
      <w:pPr>
        <w:ind w:left="720" w:hanging="720"/>
      </w:pPr>
      <w:r>
        <w:t xml:space="preserve">“Power.” </w:t>
      </w:r>
      <w:proofErr w:type="gramStart"/>
      <w:r>
        <w:rPr>
          <w:i/>
        </w:rPr>
        <w:t>Merriam-Webster</w:t>
      </w:r>
      <w:r>
        <w:t>, Merriam-Webster, www.merriam-webster.com/dictionary/power.</w:t>
      </w:r>
      <w:proofErr w:type="gramEnd"/>
    </w:p>
    <w:p w14:paraId="599C3F9E" w14:textId="77777777" w:rsidR="00607AC0" w:rsidRDefault="00607AC0" w:rsidP="00607AC0">
      <w:pPr>
        <w:ind w:left="720" w:hanging="720"/>
      </w:pPr>
      <w:r>
        <w:t xml:space="preserve">“Redistricting.” </w:t>
      </w:r>
      <w:proofErr w:type="gramStart"/>
      <w:r>
        <w:rPr>
          <w:i/>
        </w:rPr>
        <w:t>Common Cause</w:t>
      </w:r>
      <w:r>
        <w:t>, www.commoncause.org/issues/voting-and-elections/redistricting/.</w:t>
      </w:r>
      <w:proofErr w:type="gramEnd"/>
    </w:p>
    <w:p w14:paraId="5A416F42" w14:textId="77777777" w:rsidR="00607AC0" w:rsidRDefault="00607AC0" w:rsidP="00607AC0">
      <w:pPr>
        <w:ind w:left="720" w:hanging="720"/>
      </w:pPr>
      <w:r>
        <w:rPr>
          <w:i/>
        </w:rPr>
        <w:t xml:space="preserve">The </w:t>
      </w:r>
      <w:proofErr w:type="spellStart"/>
      <w:r>
        <w:rPr>
          <w:i/>
        </w:rPr>
        <w:t>ReDistricting</w:t>
      </w:r>
      <w:proofErr w:type="spellEnd"/>
      <w:r>
        <w:rPr>
          <w:i/>
        </w:rPr>
        <w:t xml:space="preserve"> Game</w:t>
      </w:r>
      <w:r>
        <w:t>, USC Game Innovation Lab, www.redistrictinggame.org/index.php.</w:t>
      </w:r>
    </w:p>
    <w:p w14:paraId="1B560F2B" w14:textId="77777777" w:rsidR="00607AC0" w:rsidRDefault="00607AC0" w:rsidP="00607AC0">
      <w:pPr>
        <w:ind w:left="720" w:hanging="720"/>
      </w:pPr>
      <w:proofErr w:type="gramStart"/>
      <w:r>
        <w:rPr>
          <w:i/>
        </w:rPr>
        <w:t>Reelection Rates Over the Years</w:t>
      </w:r>
      <w:r>
        <w:t>.</w:t>
      </w:r>
      <w:proofErr w:type="gramEnd"/>
      <w:r>
        <w:t xml:space="preserve"> </w:t>
      </w:r>
      <w:proofErr w:type="gramStart"/>
      <w:r>
        <w:t>OpenSecrets.org, www.opensecrets.org/overview/reelect.php.</w:t>
      </w:r>
      <w:proofErr w:type="gramEnd"/>
    </w:p>
    <w:p w14:paraId="4F90B671" w14:textId="77777777" w:rsidR="00607AC0" w:rsidRDefault="00607AC0" w:rsidP="00607AC0">
      <w:pPr>
        <w:ind w:left="720" w:hanging="720"/>
      </w:pPr>
      <w:r>
        <w:t xml:space="preserve">Roeder, Oliver. </w:t>
      </w:r>
      <w:r>
        <w:rPr>
          <w:i/>
        </w:rPr>
        <w:t>The Supreme Court Is Allergic To Math</w:t>
      </w:r>
      <w:r>
        <w:t xml:space="preserve">. </w:t>
      </w:r>
      <w:proofErr w:type="spellStart"/>
      <w:proofErr w:type="gramStart"/>
      <w:r>
        <w:t>FiveThirtyEight</w:t>
      </w:r>
      <w:proofErr w:type="spellEnd"/>
      <w:r>
        <w:t>, 17 Oct. 2017, fivethirtyeight.com/features/the-supreme-court-is-allergic-to-math/.</w:t>
      </w:r>
      <w:proofErr w:type="gramEnd"/>
    </w:p>
    <w:p w14:paraId="7DB3F460" w14:textId="77777777" w:rsidR="00607AC0" w:rsidRDefault="00607AC0" w:rsidP="00607AC0">
      <w:pPr>
        <w:ind w:left="720" w:hanging="720"/>
      </w:pPr>
      <w:r>
        <w:t xml:space="preserve">Schwarzenegger, Arnold. “‘The Elections Are Rigged’ Arnold Schwarzenegger On Trump, Congress And More!” </w:t>
      </w:r>
      <w:r>
        <w:rPr>
          <w:i/>
        </w:rPr>
        <w:t>YouTube</w:t>
      </w:r>
      <w:r>
        <w:t>, YouTube, 29 Mar. 2017, www.youtube.com/watch</w:t>
      </w:r>
      <w:proofErr w:type="gramStart"/>
      <w:r>
        <w:t>?v</w:t>
      </w:r>
      <w:proofErr w:type="gramEnd"/>
      <w:r>
        <w:t>=2w-pgvRsIuE.</w:t>
      </w:r>
    </w:p>
    <w:p w14:paraId="7BB2F338" w14:textId="6E9B9761" w:rsidR="00607AC0" w:rsidRDefault="00607AC0" w:rsidP="00607AC0">
      <w:pPr>
        <w:ind w:left="720" w:hanging="720"/>
      </w:pPr>
      <w:r>
        <w:t xml:space="preserve">———. “Terminate Gerrymandering.” </w:t>
      </w:r>
      <w:proofErr w:type="gramStart"/>
      <w:r>
        <w:rPr>
          <w:i/>
        </w:rPr>
        <w:t>Crowdpac</w:t>
      </w:r>
      <w:r>
        <w:t>, www.crowdpac.com/communities/arnold.</w:t>
      </w:r>
      <w:proofErr w:type="gramEnd"/>
    </w:p>
    <w:p w14:paraId="1B299E5C" w14:textId="462BAA30" w:rsidR="00607AC0" w:rsidRDefault="00607AC0" w:rsidP="00607AC0">
      <w:pPr>
        <w:ind w:left="720" w:hanging="720"/>
      </w:pPr>
      <w:r>
        <w:t xml:space="preserve">———. “Why Herpes Is More Popular Than Congress (Arnold Schwarzenegger).” </w:t>
      </w:r>
      <w:r>
        <w:rPr>
          <w:i/>
        </w:rPr>
        <w:t>YouTube</w:t>
      </w:r>
      <w:r>
        <w:t>, YouTube, 15 Feb. 2017, www.youtube.com/watch</w:t>
      </w:r>
      <w:proofErr w:type="gramStart"/>
      <w:r>
        <w:t>?v</w:t>
      </w:r>
      <w:proofErr w:type="gramEnd"/>
      <w:r>
        <w:t>=Qfc3N0ZngXs.</w:t>
      </w:r>
    </w:p>
    <w:p w14:paraId="26AD025F" w14:textId="77777777" w:rsidR="00607AC0" w:rsidRDefault="00607AC0" w:rsidP="00607AC0">
      <w:pPr>
        <w:ind w:left="720" w:hanging="720"/>
      </w:pPr>
      <w:r>
        <w:t xml:space="preserve">“Silicon-Valley-Data-Science/Gerrymandering-Congress.” </w:t>
      </w:r>
      <w:proofErr w:type="gramStart"/>
      <w:r>
        <w:rPr>
          <w:i/>
        </w:rPr>
        <w:t>GitHub</w:t>
      </w:r>
      <w:r>
        <w:t>, Silicon Valley Data Science, github.com/silicon-valley-data-science/gerrymandering-congress.</w:t>
      </w:r>
      <w:proofErr w:type="gramEnd"/>
    </w:p>
    <w:p w14:paraId="62658398" w14:textId="77777777" w:rsidR="00E76A8F" w:rsidRDefault="00E76A8F" w:rsidP="00E76A8F">
      <w:pPr>
        <w:ind w:left="720" w:hanging="720"/>
      </w:pPr>
      <w:proofErr w:type="gramStart"/>
      <w:r w:rsidRPr="00E76A8F">
        <w:lastRenderedPageBreak/>
        <w:t>Silver, Nate.</w:t>
      </w:r>
      <w:proofErr w:type="gramEnd"/>
      <w:r w:rsidRPr="00E76A8F">
        <w:t xml:space="preserve"> “As Swing Districts Dwindle, Can a Divided House Stand?” The New York Times, The New York Times, 27 Dec. 2012, fivethirtyeight.blogs.nytimes.com/2012/12/27/as-swing-districts-dwindle-can-a-divided-house-stand/</w:t>
      </w:r>
      <w:proofErr w:type="gramStart"/>
      <w:r w:rsidRPr="00E76A8F">
        <w:t>?_</w:t>
      </w:r>
      <w:proofErr w:type="gramEnd"/>
      <w:r w:rsidRPr="00E76A8F">
        <w:t>r=0.</w:t>
      </w:r>
    </w:p>
    <w:p w14:paraId="5640ACE9" w14:textId="6B7659FF" w:rsidR="00607AC0" w:rsidRDefault="00E76A8F" w:rsidP="00E76A8F">
      <w:pPr>
        <w:ind w:left="720" w:hanging="720"/>
      </w:pPr>
      <w:r>
        <w:t xml:space="preserve"> </w:t>
      </w:r>
      <w:r w:rsidR="00607AC0">
        <w:t xml:space="preserve">“The State of Gerrymandering.” </w:t>
      </w:r>
      <w:r w:rsidR="00607AC0">
        <w:rPr>
          <w:i/>
        </w:rPr>
        <w:t>Big Data Visualization: Congressional Gerrymandering</w:t>
      </w:r>
      <w:r w:rsidR="00607AC0">
        <w:t>, Silicon Valley Data Science, svds.com/gerrymandering/.</w:t>
      </w:r>
    </w:p>
    <w:p w14:paraId="0A363B8B" w14:textId="77777777" w:rsidR="00607AC0" w:rsidRDefault="00607AC0" w:rsidP="00607AC0">
      <w:pPr>
        <w:ind w:left="720" w:hanging="720"/>
      </w:pPr>
      <w:r>
        <w:t xml:space="preserve">Stephanopoulos, Nicholas. </w:t>
      </w:r>
      <w:r>
        <w:rPr>
          <w:i/>
        </w:rPr>
        <w:t>Here's How We Can End Gerrymandering Once and for All</w:t>
      </w:r>
      <w:r>
        <w:t xml:space="preserve">. </w:t>
      </w:r>
      <w:proofErr w:type="gramStart"/>
      <w:r>
        <w:t>New Republic, 2 July 2014, newrepublic.com/article/118534/gerrymandering-efficiency-gap-better-way-measure-gerrymandering.</w:t>
      </w:r>
      <w:proofErr w:type="gramEnd"/>
    </w:p>
    <w:p w14:paraId="5D96EF41" w14:textId="77777777" w:rsidR="00607AC0" w:rsidRDefault="00607AC0" w:rsidP="00607AC0">
      <w:pPr>
        <w:ind w:left="720" w:hanging="720"/>
      </w:pPr>
      <w:r>
        <w:rPr>
          <w:i/>
        </w:rPr>
        <w:t xml:space="preserve">The Top 10 Most Gerrymandered States In America – </w:t>
      </w:r>
      <w:proofErr w:type="spellStart"/>
      <w:r>
        <w:rPr>
          <w:i/>
        </w:rPr>
        <w:t>Rantt</w:t>
      </w:r>
      <w:proofErr w:type="spellEnd"/>
      <w:r>
        <w:t xml:space="preserve">. </w:t>
      </w:r>
      <w:proofErr w:type="spellStart"/>
      <w:proofErr w:type="gramStart"/>
      <w:r>
        <w:t>Rantt</w:t>
      </w:r>
      <w:proofErr w:type="spellEnd"/>
      <w:r>
        <w:t>, 25 May 2017, rantt.com/the-top-10-most-gerrymandered-states-in-america-bd962843ba1f.</w:t>
      </w:r>
      <w:proofErr w:type="gramEnd"/>
    </w:p>
    <w:p w14:paraId="02656D74" w14:textId="77777777" w:rsidR="00607AC0" w:rsidRDefault="00607AC0" w:rsidP="00607AC0">
      <w:pPr>
        <w:ind w:left="720" w:hanging="720"/>
      </w:pPr>
      <w:r>
        <w:t xml:space="preserve">“The Top 10 Most Gerrymandered States In America – </w:t>
      </w:r>
      <w:proofErr w:type="spellStart"/>
      <w:r>
        <w:t>Rantt</w:t>
      </w:r>
      <w:proofErr w:type="spellEnd"/>
      <w:r>
        <w:t xml:space="preserve">.” </w:t>
      </w:r>
      <w:proofErr w:type="spellStart"/>
      <w:proofErr w:type="gramStart"/>
      <w:r>
        <w:rPr>
          <w:i/>
        </w:rPr>
        <w:t>Rantt</w:t>
      </w:r>
      <w:proofErr w:type="spellEnd"/>
      <w:r>
        <w:t xml:space="preserve">, </w:t>
      </w:r>
      <w:proofErr w:type="spellStart"/>
      <w:r>
        <w:t>Rantt</w:t>
      </w:r>
      <w:proofErr w:type="spellEnd"/>
      <w:r>
        <w:t>, 25 May 2017, rantt.com/the-top-10-most-gerrymandered-states-in-america-bd962843ba1f.</w:t>
      </w:r>
      <w:proofErr w:type="gramEnd"/>
    </w:p>
    <w:p w14:paraId="0824B0A5" w14:textId="77777777" w:rsidR="00607AC0" w:rsidRDefault="00607AC0" w:rsidP="00607AC0">
      <w:pPr>
        <w:ind w:left="720" w:hanging="720"/>
      </w:pPr>
      <w:r>
        <w:t xml:space="preserve">“United States Declaration of Independence.” </w:t>
      </w:r>
      <w:r>
        <w:rPr>
          <w:i/>
        </w:rPr>
        <w:t>Wikipedia</w:t>
      </w:r>
      <w:r>
        <w:t>, Wikimedia Foundation, 14 Oct. 2017, en.wikipedia.org/wiki/</w:t>
      </w:r>
      <w:proofErr w:type="spellStart"/>
      <w:r>
        <w:t>United_States_Declaration_of_Independence</w:t>
      </w:r>
      <w:proofErr w:type="spellEnd"/>
      <w:r>
        <w:t>.</w:t>
      </w:r>
    </w:p>
    <w:p w14:paraId="02995196" w14:textId="77777777" w:rsidR="00607AC0" w:rsidRDefault="00607AC0" w:rsidP="00607AC0">
      <w:pPr>
        <w:ind w:left="720" w:hanging="720"/>
      </w:pPr>
      <w:r>
        <w:t xml:space="preserve">“United States House of Representatives Elections, 2016.” </w:t>
      </w:r>
      <w:r>
        <w:rPr>
          <w:i/>
        </w:rPr>
        <w:t>Wikipedia</w:t>
      </w:r>
      <w:r>
        <w:t>, Wikimedia Foundation, 15 Oct. 2017, en.wikipedia.org/wiki/United_States_House_of_Representatives_elections</w:t>
      </w:r>
      <w:proofErr w:type="gramStart"/>
      <w:r>
        <w:t>,_</w:t>
      </w:r>
      <w:proofErr w:type="gramEnd"/>
      <w:r>
        <w:t>2016.</w:t>
      </w:r>
    </w:p>
    <w:p w14:paraId="4C89E69B" w14:textId="77C7BC18" w:rsidR="001A696F" w:rsidRDefault="001A696F" w:rsidP="00607AC0">
      <w:pPr>
        <w:ind w:left="720" w:hanging="720"/>
      </w:pPr>
      <w:r w:rsidRPr="001A696F">
        <w:t>Wang, Sam. “Opinion | Let Math Save Our Democracy.” The New York Times, The New York Times, 5 Dec. 2015, www.nytimes.com/2015/12/06/opinion/sunday/let-math-save-our-democracy.html</w:t>
      </w:r>
      <w:proofErr w:type="gramStart"/>
      <w:r w:rsidRPr="001A696F">
        <w:t>?_</w:t>
      </w:r>
      <w:proofErr w:type="gramEnd"/>
      <w:r w:rsidRPr="001A696F">
        <w:t>r=0.</w:t>
      </w:r>
    </w:p>
    <w:p w14:paraId="4CE365B5" w14:textId="45A2DD66" w:rsidR="00234613" w:rsidRDefault="00234613" w:rsidP="00607AC0">
      <w:pPr>
        <w:ind w:left="720" w:hanging="720"/>
      </w:pPr>
      <w:r w:rsidRPr="00234613">
        <w:t>Wang, Samuel S-H. "Three tests for practical evaluation of partisan gerrymandering." Stan. L. Rev. 68 (2016): 1263.</w:t>
      </w:r>
    </w:p>
    <w:p w14:paraId="4EDB8EF8" w14:textId="77777777" w:rsidR="00607AC0" w:rsidRDefault="00607AC0" w:rsidP="00607AC0">
      <w:pPr>
        <w:ind w:left="720" w:hanging="720"/>
      </w:pPr>
      <w:r>
        <w:lastRenderedPageBreak/>
        <w:t xml:space="preserve">“Wasted Vote.” </w:t>
      </w:r>
      <w:r>
        <w:rPr>
          <w:i/>
        </w:rPr>
        <w:t>Wikipedia</w:t>
      </w:r>
      <w:r>
        <w:t>, Wikimedia Foundation, 13 Oct. 2017, en.wikipedia.org/wiki/</w:t>
      </w:r>
      <w:proofErr w:type="spellStart"/>
      <w:r>
        <w:t>Wasted_vote</w:t>
      </w:r>
      <w:proofErr w:type="spellEnd"/>
      <w:r>
        <w:t>.</w:t>
      </w:r>
    </w:p>
    <w:p w14:paraId="7DF44A33" w14:textId="14BDBAA0" w:rsidR="00CA2C33" w:rsidRPr="00035AB4" w:rsidRDefault="00607AC0" w:rsidP="00607AC0">
      <w:pPr>
        <w:ind w:left="720" w:hanging="720"/>
      </w:pPr>
      <w:r>
        <w:t xml:space="preserve">Wofford, Ben. “Does Gerrymandering Cause Polarization.” </w:t>
      </w:r>
      <w:proofErr w:type="gramStart"/>
      <w:r>
        <w:rPr>
          <w:i/>
        </w:rPr>
        <w:t>End Gerrymandering Now</w:t>
      </w:r>
      <w:r>
        <w:t>, North Carolina Common Cause, 15 July 2014, endgerrymanderingnow.org/2014/07/17/does-gerrymandering-cause-polarization/.</w:t>
      </w:r>
      <w:proofErr w:type="gramEnd"/>
    </w:p>
    <w:sectPr w:rsidR="00CA2C33" w:rsidRPr="00035AB4" w:rsidSect="00A22520">
      <w:headerReference w:type="first" r:id="rId48"/>
      <w:footerReference w:type="first" r:id="rId49"/>
      <w:pgSz w:w="12240" w:h="15840" w:code="1"/>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7964A5" w14:textId="77777777" w:rsidR="00C07127" w:rsidRDefault="00C07127">
      <w:pPr>
        <w:spacing w:line="240" w:lineRule="auto"/>
      </w:pPr>
      <w:r>
        <w:separator/>
      </w:r>
    </w:p>
    <w:p w14:paraId="3617018F" w14:textId="77777777" w:rsidR="00C07127" w:rsidRDefault="00C07127"/>
  </w:endnote>
  <w:endnote w:type="continuationSeparator" w:id="0">
    <w:p w14:paraId="3BC85B2A" w14:textId="77777777" w:rsidR="00C07127" w:rsidRDefault="00C07127">
      <w:pPr>
        <w:spacing w:line="240" w:lineRule="auto"/>
      </w:pPr>
      <w:r>
        <w:continuationSeparator/>
      </w:r>
    </w:p>
    <w:p w14:paraId="105E3227" w14:textId="77777777" w:rsidR="00C07127" w:rsidRDefault="00C071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3BEAAC" w14:textId="77777777" w:rsidR="00C07127" w:rsidRDefault="00C0712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6CB2B5" w14:textId="77777777" w:rsidR="00C07127" w:rsidRDefault="00C07127" w:rsidP="00DD2D68">
      <w:pPr>
        <w:spacing w:line="240" w:lineRule="auto"/>
        <w:ind w:firstLine="0"/>
      </w:pPr>
      <w:r>
        <w:separator/>
      </w:r>
    </w:p>
  </w:footnote>
  <w:footnote w:type="continuationSeparator" w:id="0">
    <w:p w14:paraId="17E25595" w14:textId="77777777" w:rsidR="00C07127" w:rsidRDefault="00C07127" w:rsidP="00DD2D68">
      <w:pPr>
        <w:spacing w:line="240" w:lineRule="auto"/>
        <w:ind w:firstLine="0"/>
      </w:pPr>
      <w:r>
        <w:separator/>
      </w:r>
    </w:p>
  </w:footnote>
  <w:footnote w:id="1">
    <w:p w14:paraId="692D972A" w14:textId="3BA71434" w:rsidR="00C07127" w:rsidRPr="00760355" w:rsidRDefault="00C07127" w:rsidP="00760355">
      <w:pPr>
        <w:pStyle w:val="FootnoteText"/>
      </w:pPr>
      <w:r w:rsidRPr="00760355">
        <w:footnoteRef/>
      </w:r>
      <w:r w:rsidRPr="00760355">
        <w:t xml:space="preserve"> “Gerrymandering.” Wikipedia, Wiki</w:t>
      </w:r>
      <w:r>
        <w:t xml:space="preserve">media Foundation, 17 Oct. 2017, </w:t>
      </w:r>
      <w:r w:rsidRPr="00760355">
        <w:t>en.wikipedia.org/wiki/Gerrymandering.</w:t>
      </w:r>
    </w:p>
  </w:footnote>
  <w:footnote w:id="2">
    <w:p w14:paraId="05C01418" w14:textId="3D159D33" w:rsidR="00C07127" w:rsidRPr="007A38DC" w:rsidRDefault="00C07127" w:rsidP="007A38DC">
      <w:pPr>
        <w:pStyle w:val="FootnoteText"/>
      </w:pPr>
      <w:r w:rsidRPr="007A38DC">
        <w:footnoteRef/>
      </w:r>
      <w:r>
        <w:t xml:space="preserve"> </w:t>
      </w:r>
      <w:r w:rsidRPr="007A38DC">
        <w:t>Current Partisan Gerrymandering Cases | Brennan Center for Justice, Brennan Center for Justice, 26 Apr. 2017, www.brennancenter.org/analysis/ongoing-partisan-gerrymandering-cases.</w:t>
      </w:r>
    </w:p>
  </w:footnote>
  <w:footnote w:id="3">
    <w:p w14:paraId="4A547E4A" w14:textId="67DB4BBA" w:rsidR="00C07127" w:rsidRPr="00760355" w:rsidRDefault="00C07127" w:rsidP="00760355">
      <w:pPr>
        <w:pStyle w:val="FootnoteText"/>
      </w:pPr>
      <w:r w:rsidRPr="00760355">
        <w:footnoteRef/>
      </w:r>
      <w:r w:rsidRPr="00760355">
        <w:t xml:space="preserve"> Ingraham, Christopher. “This Is the Best Explanation of Gerrymandering You Will Ever </w:t>
      </w:r>
      <w:proofErr w:type="spellStart"/>
      <w:r w:rsidRPr="00760355">
        <w:t>See.”The</w:t>
      </w:r>
      <w:proofErr w:type="spellEnd"/>
      <w:r w:rsidRPr="00760355">
        <w:t xml:space="preserve"> Washington Post, WP Company, 1 Mar. 2015, www.washingtonpost.com/news/wonk/wp/2015/03/01/this-is-the-best-explanation-of-gerrymandering-you-will-ever-see/</w:t>
      </w:r>
      <w:proofErr w:type="gramStart"/>
      <w:r w:rsidRPr="00760355">
        <w:t>?utm</w:t>
      </w:r>
      <w:proofErr w:type="gramEnd"/>
      <w:r w:rsidRPr="00760355">
        <w:t>_term=.0c2983149766.</w:t>
      </w:r>
    </w:p>
  </w:footnote>
  <w:footnote w:id="4">
    <w:p w14:paraId="56B48EC6" w14:textId="07F23876" w:rsidR="00C07127" w:rsidRDefault="00C07127">
      <w:pPr>
        <w:pStyle w:val="FootnoteText"/>
      </w:pPr>
      <w:r w:rsidRPr="00760355">
        <w:footnoteRef/>
      </w:r>
      <w:r>
        <w:t xml:space="preserve"> </w:t>
      </w:r>
      <w:proofErr w:type="gramStart"/>
      <w:r w:rsidRPr="001B1209">
        <w:t>Mast, Tory.</w:t>
      </w:r>
      <w:proofErr w:type="gramEnd"/>
      <w:r w:rsidRPr="001B1209">
        <w:t> </w:t>
      </w:r>
      <w:proofErr w:type="spellStart"/>
      <w:r w:rsidRPr="001B1209">
        <w:t>FairVote</w:t>
      </w:r>
      <w:proofErr w:type="spellEnd"/>
      <w:r w:rsidRPr="001B1209">
        <w:t xml:space="preserve"> - The History of Single-Member Districts for Congress, Program for Representative Government, archive.fairvote.org/</w:t>
      </w:r>
      <w:proofErr w:type="gramStart"/>
      <w:r w:rsidRPr="001B1209">
        <w:t>?page</w:t>
      </w:r>
      <w:proofErr w:type="gramEnd"/>
      <w:r w:rsidRPr="001B1209">
        <w:t>=526.</w:t>
      </w:r>
    </w:p>
  </w:footnote>
  <w:footnote w:id="5">
    <w:p w14:paraId="1DE52966" w14:textId="5DCD98D5" w:rsidR="00C07127" w:rsidRDefault="00C07127">
      <w:pPr>
        <w:pStyle w:val="FootnoteText"/>
      </w:pPr>
      <w:r w:rsidRPr="00760355">
        <w:footnoteRef/>
      </w:r>
      <w:r>
        <w:t xml:space="preserve"> </w:t>
      </w:r>
      <w:r w:rsidRPr="00E126B7">
        <w:t>Stephanopoulos, Nicholas O., and Eric M. McGhee. "Partisan gerrymandering and the efficiency gap." The University of Chicago Law Review (2015): 831-900</w:t>
      </w:r>
      <w:r>
        <w:t>.</w:t>
      </w:r>
    </w:p>
  </w:footnote>
  <w:footnote w:id="6">
    <w:p w14:paraId="0D5D0F37" w14:textId="748CEF84" w:rsidR="00C07127" w:rsidRDefault="00C07127">
      <w:pPr>
        <w:pStyle w:val="FootnoteText"/>
      </w:pPr>
      <w:r w:rsidRPr="00760355">
        <w:footnoteRef/>
      </w:r>
      <w:r>
        <w:t xml:space="preserve"> </w:t>
      </w:r>
      <w:r w:rsidRPr="00E126B7">
        <w:t xml:space="preserve">Stephanopoulos, Nicholas. Here's How We Can End Gerrymandering Once and for All. </w:t>
      </w:r>
      <w:proofErr w:type="gramStart"/>
      <w:r w:rsidRPr="00E126B7">
        <w:t>New Republic, 2 July 2014, newrepublic.com/article/118534/gerrymandering-efficiency-gap-better-way-measure-gerrymandering</w:t>
      </w:r>
      <w:r>
        <w:t>.</w:t>
      </w:r>
      <w:proofErr w:type="gramEnd"/>
    </w:p>
  </w:footnote>
  <w:footnote w:id="7">
    <w:p w14:paraId="5674B649" w14:textId="69015E56" w:rsidR="00C07127" w:rsidRDefault="00C07127">
      <w:pPr>
        <w:pStyle w:val="FootnoteText"/>
      </w:pPr>
      <w:r w:rsidRPr="00760355">
        <w:footnoteRef/>
      </w:r>
      <w:r>
        <w:t xml:space="preserve"> </w:t>
      </w:r>
      <w:r w:rsidRPr="00E126B7">
        <w:t xml:space="preserve">Kennedy, </w:t>
      </w:r>
      <w:proofErr w:type="spellStart"/>
      <w:r w:rsidRPr="00E126B7">
        <w:t>Merrit</w:t>
      </w:r>
      <w:proofErr w:type="spellEnd"/>
      <w:r w:rsidRPr="00E126B7">
        <w:t>. </w:t>
      </w:r>
      <w:proofErr w:type="gramStart"/>
      <w:r w:rsidRPr="00E126B7">
        <w:t>Supreme Court Agrees To Hear Wisconsin Gerrymandering Case.</w:t>
      </w:r>
      <w:proofErr w:type="gramEnd"/>
      <w:r w:rsidRPr="00E126B7">
        <w:t xml:space="preserve"> </w:t>
      </w:r>
      <w:proofErr w:type="gramStart"/>
      <w:r w:rsidRPr="00E126B7">
        <w:t>NPR, 19 June 2017, www.npr.org/sections/thetwo-way/2017/06/19/533519165/supreme-court-agrees-to-hear-wisconsin-gerrymandering-case</w:t>
      </w:r>
      <w:r>
        <w:t>.</w:t>
      </w:r>
      <w:proofErr w:type="gramEnd"/>
    </w:p>
  </w:footnote>
  <w:footnote w:id="8">
    <w:p w14:paraId="447C4E4E" w14:textId="3027A1E4" w:rsidR="00C07127" w:rsidRDefault="00C07127">
      <w:pPr>
        <w:pStyle w:val="FootnoteText"/>
      </w:pPr>
      <w:r w:rsidRPr="006A55FD">
        <w:footnoteRef/>
      </w:r>
      <w:r>
        <w:t xml:space="preserve"> </w:t>
      </w:r>
      <w:r w:rsidRPr="006A55FD">
        <w:t>"Gill v. Whitford." Oyez, 18 Oct. 2017, www.oyez.org/cases/2017/16-1161.</w:t>
      </w:r>
    </w:p>
  </w:footnote>
  <w:footnote w:id="9">
    <w:p w14:paraId="0D44B3CA" w14:textId="787CC56C" w:rsidR="00C07127" w:rsidRDefault="00C07127" w:rsidP="00EC5DCE">
      <w:pPr>
        <w:pStyle w:val="FootnoteText"/>
      </w:pPr>
      <w:r w:rsidRPr="00225A22">
        <w:footnoteRef/>
      </w:r>
      <w:r>
        <w:t xml:space="preserve"> </w:t>
      </w:r>
      <w:r w:rsidRPr="00995C0E">
        <w:t>“Wasted Vote.” Wikipedia, Wikimedia Foundation, 13 Oct. 2017, en.wikipedia.org/wiki/</w:t>
      </w:r>
      <w:proofErr w:type="spellStart"/>
      <w:r w:rsidRPr="00995C0E">
        <w:t>Wasted_vote</w:t>
      </w:r>
      <w:proofErr w:type="spellEnd"/>
      <w:r w:rsidRPr="00995C0E">
        <w:t>.</w:t>
      </w:r>
    </w:p>
  </w:footnote>
  <w:footnote w:id="10">
    <w:p w14:paraId="70B90EA8" w14:textId="11C95F16" w:rsidR="00C07127" w:rsidRDefault="00C07127">
      <w:pPr>
        <w:pStyle w:val="FootnoteText"/>
      </w:pPr>
      <w:r w:rsidRPr="00E811D8">
        <w:footnoteRef/>
      </w:r>
      <w:r>
        <w:t xml:space="preserve"> </w:t>
      </w:r>
      <w:r w:rsidRPr="000D7AA7">
        <w:t>“United States House of Representatives Elections, 2016.” Wikipedia, Wikimedia Foundation, 15 Oct. 2017, en.wikipedia.org/wiki/United_States_House_of_Representatives_elections</w:t>
      </w:r>
      <w:proofErr w:type="gramStart"/>
      <w:r w:rsidRPr="000D7AA7">
        <w:t>,_</w:t>
      </w:r>
      <w:proofErr w:type="gramEnd"/>
      <w:r w:rsidRPr="000D7AA7">
        <w:t>2016.</w:t>
      </w:r>
    </w:p>
  </w:footnote>
  <w:footnote w:id="11">
    <w:p w14:paraId="1A13BFF3" w14:textId="13DDFC16" w:rsidR="00C07127" w:rsidRDefault="00C07127">
      <w:pPr>
        <w:pStyle w:val="FootnoteText"/>
      </w:pPr>
      <w:r w:rsidRPr="00711D68">
        <w:footnoteRef/>
      </w:r>
      <w:r>
        <w:t xml:space="preserve"> </w:t>
      </w:r>
      <w:r w:rsidRPr="00711D68">
        <w:t>FairVote.org. “About Us.” </w:t>
      </w:r>
      <w:proofErr w:type="spellStart"/>
      <w:proofErr w:type="gramStart"/>
      <w:r w:rsidRPr="00711D68">
        <w:t>FairVote</w:t>
      </w:r>
      <w:proofErr w:type="spellEnd"/>
      <w:r w:rsidRPr="00711D68">
        <w:t>, www.fairvote.org/about.</w:t>
      </w:r>
      <w:proofErr w:type="gramEnd"/>
    </w:p>
  </w:footnote>
  <w:footnote w:id="12">
    <w:p w14:paraId="53FF9644" w14:textId="456BD928" w:rsidR="00C07127" w:rsidRDefault="00C07127" w:rsidP="007A32E9">
      <w:pPr>
        <w:pStyle w:val="FootnoteText"/>
      </w:pPr>
      <w:r w:rsidRPr="007A32E9">
        <w:footnoteRef/>
      </w:r>
      <w:r>
        <w:t xml:space="preserve"> </w:t>
      </w:r>
      <w:r w:rsidRPr="00995C0E">
        <w:t xml:space="preserve">Ingraham, Christopher. “This Is the Best Explanation of Gerrymandering You Will Ever </w:t>
      </w:r>
      <w:proofErr w:type="spellStart"/>
      <w:r w:rsidRPr="00995C0E">
        <w:t>See.”The</w:t>
      </w:r>
      <w:proofErr w:type="spellEnd"/>
      <w:r w:rsidRPr="00995C0E">
        <w:t xml:space="preserve"> Washington Post, WP Company, 1 Mar. 2015, www.washingtonpost.com/news/wonk/wp/2015/03/01/this-is-the-best-explanation-of-gerrymandering-you-will-ever-see/</w:t>
      </w:r>
      <w:proofErr w:type="gramStart"/>
      <w:r w:rsidRPr="00995C0E">
        <w:t>?utm</w:t>
      </w:r>
      <w:proofErr w:type="gramEnd"/>
      <w:r w:rsidRPr="00995C0E">
        <w:t>_term=.0c2983149766.</w:t>
      </w:r>
    </w:p>
  </w:footnote>
  <w:footnote w:id="13">
    <w:p w14:paraId="10E3ADCC" w14:textId="22337016" w:rsidR="00C07127" w:rsidRDefault="00C07127">
      <w:pPr>
        <w:pStyle w:val="FootnoteText"/>
      </w:pPr>
      <w:r w:rsidRPr="007A32E9">
        <w:footnoteRef/>
      </w:r>
      <w:r>
        <w:t xml:space="preserve"> </w:t>
      </w:r>
      <w:proofErr w:type="spellStart"/>
      <w:r w:rsidRPr="007A32E9">
        <w:t>DeLancey</w:t>
      </w:r>
      <w:proofErr w:type="spellEnd"/>
      <w:r w:rsidRPr="007A32E9">
        <w:t xml:space="preserve">, Billy. </w:t>
      </w:r>
      <w:proofErr w:type="gramStart"/>
      <w:r w:rsidRPr="007A32E9">
        <w:t>Lobbyists 4 Good, 4 Feb. 2017, www.lobbyists4good.org/single-post/2017/01/23/Is-this-the-root-cause-of-our-political-dysfunction.</w:t>
      </w:r>
      <w:proofErr w:type="gramEnd"/>
    </w:p>
  </w:footnote>
  <w:footnote w:id="14">
    <w:p w14:paraId="4CA6C712" w14:textId="12239655" w:rsidR="00C07127" w:rsidRDefault="00C07127" w:rsidP="007A32E9">
      <w:pPr>
        <w:pStyle w:val="FootnoteText"/>
      </w:pPr>
      <w:r w:rsidRPr="007A32E9">
        <w:footnoteRef/>
      </w:r>
      <w:r>
        <w:t xml:space="preserve"> </w:t>
      </w:r>
      <w:r w:rsidRPr="007A32E9">
        <w:t xml:space="preserve">The Top 10 Most Gerrymandered States In America – </w:t>
      </w:r>
      <w:proofErr w:type="spellStart"/>
      <w:r w:rsidRPr="007A32E9">
        <w:t>Rantt</w:t>
      </w:r>
      <w:proofErr w:type="spellEnd"/>
      <w:r w:rsidRPr="007A32E9">
        <w:t xml:space="preserve">. </w:t>
      </w:r>
      <w:proofErr w:type="spellStart"/>
      <w:proofErr w:type="gramStart"/>
      <w:r w:rsidRPr="007A32E9">
        <w:t>Rantt</w:t>
      </w:r>
      <w:proofErr w:type="spellEnd"/>
      <w:r w:rsidRPr="007A32E9">
        <w:t>, 25 May 2017, rantt.com/the-top-10-most-gerrymandered-states-in-america-bd962843ba1f.</w:t>
      </w:r>
      <w:proofErr w:type="gramEnd"/>
    </w:p>
  </w:footnote>
  <w:footnote w:id="15">
    <w:p w14:paraId="13567545" w14:textId="6314B6B3" w:rsidR="00C07127" w:rsidRDefault="00C07127">
      <w:pPr>
        <w:pStyle w:val="FootnoteText"/>
      </w:pPr>
      <w:r w:rsidRPr="007A32E9">
        <w:footnoteRef/>
      </w:r>
      <w:r>
        <w:t xml:space="preserve"> </w:t>
      </w:r>
      <w:r w:rsidRPr="007A32E9">
        <w:t xml:space="preserve">Cavell, Nic. “Gerrymandering Is Even More Infuriating When You Can Actually See It.” Wired, </w:t>
      </w:r>
      <w:proofErr w:type="spellStart"/>
      <w:r w:rsidRPr="007A32E9">
        <w:t>Conde</w:t>
      </w:r>
      <w:proofErr w:type="spellEnd"/>
      <w:r w:rsidRPr="007A32E9">
        <w:t xml:space="preserve"> Nast, 3 June 2017, www.wired.com/2016/01/gerrymandering-is-even-more-infuriating-when-you-can-actually-see-it.</w:t>
      </w:r>
    </w:p>
  </w:footnote>
  <w:footnote w:id="16">
    <w:p w14:paraId="4C570725" w14:textId="6409D536" w:rsidR="00C07127" w:rsidRDefault="00C07127">
      <w:pPr>
        <w:pStyle w:val="FootnoteText"/>
      </w:pPr>
      <w:r w:rsidRPr="007A32E9">
        <w:footnoteRef/>
      </w:r>
      <w:r w:rsidRPr="007A32E9">
        <w:t xml:space="preserve"> The </w:t>
      </w:r>
      <w:proofErr w:type="spellStart"/>
      <w:r w:rsidRPr="007A32E9">
        <w:t>ReDistricting</w:t>
      </w:r>
      <w:proofErr w:type="spellEnd"/>
      <w:r w:rsidRPr="007A32E9">
        <w:t xml:space="preserve"> Game, USC Game Innovation Lab, www.redistrictinggame.org/index.php.</w:t>
      </w:r>
    </w:p>
  </w:footnote>
  <w:footnote w:id="17">
    <w:p w14:paraId="7A8AB340" w14:textId="7E4E395A" w:rsidR="00C07127" w:rsidRDefault="00C07127">
      <w:pPr>
        <w:pStyle w:val="FootnoteText"/>
      </w:pPr>
      <w:r w:rsidRPr="0094037D">
        <w:footnoteRef/>
      </w:r>
      <w:r w:rsidRPr="0094037D">
        <w:t xml:space="preserve"> Schwarzenegger, Arnold. “Why Herpes Is More Popular Than Con</w:t>
      </w:r>
      <w:r>
        <w:t>gress (Arnold Schwarzenegger).</w:t>
      </w:r>
      <w:proofErr w:type="gramStart"/>
      <w:r>
        <w:t>”</w:t>
      </w:r>
      <w:r w:rsidRPr="0094037D">
        <w:t>,</w:t>
      </w:r>
      <w:proofErr w:type="gramEnd"/>
      <w:r w:rsidRPr="0094037D">
        <w:t xml:space="preserve"> YouTube, 15 Feb. 2017, www.youtube.com/watch?v=Qfc3N0ZngXs.</w:t>
      </w:r>
    </w:p>
  </w:footnote>
  <w:footnote w:id="18">
    <w:p w14:paraId="5A277104" w14:textId="3F5F745C" w:rsidR="00C07127" w:rsidRDefault="00C07127">
      <w:pPr>
        <w:pStyle w:val="FootnoteText"/>
      </w:pPr>
      <w:r w:rsidRPr="0094037D">
        <w:footnoteRef/>
      </w:r>
      <w:r>
        <w:t xml:space="preserve"> </w:t>
      </w:r>
      <w:r w:rsidRPr="0094037D">
        <w:t>Schwarzenegger, Arnold. “‘The Elections Are Rigged’ Arnold Schwarzenegge</w:t>
      </w:r>
      <w:r>
        <w:t>r On Trump, Congress And More!</w:t>
      </w:r>
      <w:proofErr w:type="gramStart"/>
      <w:r>
        <w:t>”</w:t>
      </w:r>
      <w:r w:rsidRPr="0094037D">
        <w:t>,</w:t>
      </w:r>
      <w:proofErr w:type="gramEnd"/>
      <w:r w:rsidRPr="0094037D">
        <w:t xml:space="preserve"> YouTube, 29 Mar. 2017, www.youtube.com/watch?v=2w-pgvRsIuE.</w:t>
      </w:r>
    </w:p>
  </w:footnote>
  <w:footnote w:id="19">
    <w:p w14:paraId="13297C04" w14:textId="71B5AEE6" w:rsidR="00C07127" w:rsidRDefault="00C07127">
      <w:pPr>
        <w:pStyle w:val="FootnoteText"/>
      </w:pPr>
      <w:r w:rsidRPr="0065789B">
        <w:footnoteRef/>
      </w:r>
      <w:r>
        <w:t xml:space="preserve"> </w:t>
      </w:r>
      <w:proofErr w:type="gramStart"/>
      <w:r w:rsidRPr="007A32E9">
        <w:t>Reelection Rates Over the Years.</w:t>
      </w:r>
      <w:proofErr w:type="gramEnd"/>
      <w:r w:rsidRPr="007A32E9">
        <w:t xml:space="preserve"> </w:t>
      </w:r>
      <w:proofErr w:type="gramStart"/>
      <w:r w:rsidRPr="007A32E9">
        <w:t>OpenSecrets.org, www.opensecrets.org/overview/reelect.php.</w:t>
      </w:r>
      <w:proofErr w:type="gramEnd"/>
    </w:p>
  </w:footnote>
  <w:footnote w:id="20">
    <w:p w14:paraId="71AB67C0" w14:textId="26EB88DE" w:rsidR="00C07127" w:rsidRDefault="00C07127">
      <w:pPr>
        <w:pStyle w:val="FootnoteText"/>
      </w:pPr>
      <w:r w:rsidRPr="0065789B">
        <w:footnoteRef/>
      </w:r>
      <w:r>
        <w:t xml:space="preserve"> </w:t>
      </w:r>
      <w:proofErr w:type="gramStart"/>
      <w:r w:rsidRPr="007A32E9">
        <w:t>Dews, Fred.</w:t>
      </w:r>
      <w:proofErr w:type="gramEnd"/>
      <w:r w:rsidRPr="007A32E9">
        <w:t xml:space="preserve"> “A Primer on Gerrymandering and Political Polarization.” </w:t>
      </w:r>
      <w:proofErr w:type="gramStart"/>
      <w:r w:rsidRPr="007A32E9">
        <w:t>Brookings, Brookings, 6 July 2017, www.brookings.edu/blog/brookings-now/2017/07/06/a-primer-on-gerrymandering-and-political-polarization/.</w:t>
      </w:r>
      <w:proofErr w:type="gramEnd"/>
    </w:p>
  </w:footnote>
  <w:footnote w:id="21">
    <w:p w14:paraId="62255084" w14:textId="0EB2D63D" w:rsidR="00C07127" w:rsidRDefault="00C07127" w:rsidP="0065789B">
      <w:pPr>
        <w:pStyle w:val="FootnoteText"/>
      </w:pPr>
      <w:r w:rsidRPr="0065789B">
        <w:footnoteRef/>
      </w:r>
      <w:r>
        <w:t xml:space="preserve"> </w:t>
      </w:r>
      <w:r w:rsidRPr="007A32E9">
        <w:t>McCarty, Nolan, Keith T. Poole, and Howard Rosenthal. "Does gerrymandering cause polarization</w:t>
      </w:r>
      <w:proofErr w:type="gramStart"/>
      <w:r w:rsidRPr="007A32E9">
        <w:t>?.</w:t>
      </w:r>
      <w:proofErr w:type="gramEnd"/>
      <w:r w:rsidRPr="007A32E9">
        <w:t>" American Journal of Political Science 53.3 (2009): 666-680.</w:t>
      </w:r>
    </w:p>
  </w:footnote>
  <w:footnote w:id="22">
    <w:p w14:paraId="40BE8A4F" w14:textId="7D8406CA" w:rsidR="00C07127" w:rsidRDefault="00C07127">
      <w:pPr>
        <w:pStyle w:val="FootnoteText"/>
      </w:pPr>
      <w:r w:rsidRPr="0065789B">
        <w:footnoteRef/>
      </w:r>
      <w:r>
        <w:t xml:space="preserve"> </w:t>
      </w:r>
      <w:r w:rsidRPr="007A32E9">
        <w:t>McCarty, Nolan, Keith T. Poole, and Howard Rosenthal. "Does gerrymandering cause polarization</w:t>
      </w:r>
      <w:proofErr w:type="gramStart"/>
      <w:r w:rsidRPr="007A32E9">
        <w:t>?.</w:t>
      </w:r>
      <w:proofErr w:type="gramEnd"/>
      <w:r w:rsidRPr="007A32E9">
        <w:t>" American Journal of Political Science 53.3 (2009): 666-680.</w:t>
      </w:r>
    </w:p>
  </w:footnote>
  <w:footnote w:id="23">
    <w:p w14:paraId="5096DAF0" w14:textId="113FB37A" w:rsidR="00C07127" w:rsidRPr="00E76A8F" w:rsidRDefault="00C07127" w:rsidP="00E76A8F">
      <w:pPr>
        <w:pStyle w:val="FootnoteText"/>
      </w:pPr>
      <w:r w:rsidRPr="00E76A8F">
        <w:footnoteRef/>
      </w:r>
      <w:r>
        <w:t xml:space="preserve"> </w:t>
      </w:r>
      <w:proofErr w:type="gramStart"/>
      <w:r w:rsidRPr="00E76A8F">
        <w:t>Silver, Nate.</w:t>
      </w:r>
      <w:proofErr w:type="gramEnd"/>
      <w:r w:rsidRPr="00E76A8F">
        <w:t xml:space="preserve"> “As Swing Districts Dwindle, Can a Divided House Stand?” The New York Times, The New York Times, 27 Dec. 2012, fivethirtyeight.blogs.nytimes.com/2012/12/27/as-swing-districts-dwindle-can-a-divided-house-stand/</w:t>
      </w:r>
      <w:proofErr w:type="gramStart"/>
      <w:r w:rsidRPr="00E76A8F">
        <w:t>?_</w:t>
      </w:r>
      <w:proofErr w:type="gramEnd"/>
      <w:r w:rsidRPr="00E76A8F">
        <w:t>r=0.</w:t>
      </w:r>
    </w:p>
  </w:footnote>
  <w:footnote w:id="24">
    <w:p w14:paraId="53354060" w14:textId="10B55C34" w:rsidR="00C07127" w:rsidRDefault="00C07127" w:rsidP="00A233E2">
      <w:pPr>
        <w:pStyle w:val="FootnoteText"/>
      </w:pPr>
      <w:r w:rsidRPr="00A233E2">
        <w:footnoteRef/>
      </w:r>
      <w:r>
        <w:t xml:space="preserve"> </w:t>
      </w:r>
      <w:r w:rsidRPr="007A32E9">
        <w:t>“Cook Partisan Voting Index.” Wikipedia, Wikimedia Foundation, 15 Oct. 2017, en.wikipedia.org/wiki/</w:t>
      </w:r>
      <w:proofErr w:type="spellStart"/>
      <w:r w:rsidRPr="007A32E9">
        <w:t>Cook_Partisan_Voting_Index</w:t>
      </w:r>
      <w:proofErr w:type="spellEnd"/>
      <w:r w:rsidRPr="007A32E9">
        <w:t>.</w:t>
      </w:r>
    </w:p>
  </w:footnote>
  <w:footnote w:id="25">
    <w:p w14:paraId="014C8AE2" w14:textId="607C6C23" w:rsidR="00C07127" w:rsidRDefault="00C07127">
      <w:pPr>
        <w:pStyle w:val="FootnoteText"/>
      </w:pPr>
      <w:r w:rsidRPr="00A233E2">
        <w:footnoteRef/>
      </w:r>
      <w:r>
        <w:t xml:space="preserve"> </w:t>
      </w:r>
      <w:proofErr w:type="spellStart"/>
      <w:r w:rsidRPr="007A32E9">
        <w:t>Koolbens</w:t>
      </w:r>
      <w:proofErr w:type="spellEnd"/>
      <w:r w:rsidRPr="007A32E9">
        <w:t xml:space="preserve">. Partisan Voting Index Calculator. </w:t>
      </w:r>
      <w:proofErr w:type="gramStart"/>
      <w:r w:rsidRPr="007A32E9">
        <w:t>Daily Kos, 10 Dec. 2013, www.dailykos.com/stories/2013/12/10/1261624/-Partisan-Voting-Index-Calculator.</w:t>
      </w:r>
      <w:proofErr w:type="gramEnd"/>
    </w:p>
  </w:footnote>
  <w:footnote w:id="26">
    <w:p w14:paraId="34C7111F" w14:textId="588D0474" w:rsidR="00C07127" w:rsidRDefault="00C07127" w:rsidP="00FC5780">
      <w:pPr>
        <w:pStyle w:val="FootnoteText"/>
      </w:pPr>
      <w:r w:rsidRPr="00832542">
        <w:footnoteRef/>
      </w:r>
      <w:r w:rsidRPr="00832542">
        <w:t xml:space="preserve"> “The State of Gerrymandering.” Big Data Visualization: Congressional Gerrymandering,</w:t>
      </w:r>
      <w:r>
        <w:t xml:space="preserve"> Silicon Valley Data Science, svds.com/gerrymandering/.</w:t>
      </w:r>
    </w:p>
  </w:footnote>
  <w:footnote w:id="27">
    <w:p w14:paraId="54A98A79" w14:textId="2FD75188" w:rsidR="00C07127" w:rsidRDefault="00C07127">
      <w:pPr>
        <w:pStyle w:val="FootnoteText"/>
      </w:pPr>
      <w:r w:rsidRPr="00FC5780">
        <w:footnoteRef/>
      </w:r>
      <w:r>
        <w:t xml:space="preserve"> </w:t>
      </w:r>
      <w:r w:rsidRPr="007A32E9">
        <w:t>“Silicon-Valley-Data-Science/Gerrymandering-Congress.” </w:t>
      </w:r>
      <w:proofErr w:type="gramStart"/>
      <w:r w:rsidRPr="007A32E9">
        <w:t>GitHub, Silicon Valley Data Science, github.com/silicon-valley-data-science/gerrymandering-congress.</w:t>
      </w:r>
      <w:proofErr w:type="gramEnd"/>
    </w:p>
  </w:footnote>
  <w:footnote w:id="28">
    <w:p w14:paraId="6E515E33" w14:textId="77777777" w:rsidR="00C07127" w:rsidRDefault="00C07127" w:rsidP="007A2715">
      <w:pPr>
        <w:pStyle w:val="FootnoteText"/>
      </w:pPr>
      <w:r w:rsidRPr="001979DC">
        <w:footnoteRef/>
      </w:r>
      <w:r>
        <w:t xml:space="preserve"> </w:t>
      </w:r>
      <w:r w:rsidRPr="000D7AA7">
        <w:t>Han, Patrick. “The Most Gerrymandered States Ranked by Efficiency Gap and Seat Advantage.” </w:t>
      </w:r>
      <w:proofErr w:type="spellStart"/>
      <w:proofErr w:type="gramStart"/>
      <w:r w:rsidRPr="000D7AA7">
        <w:t>Azavea</w:t>
      </w:r>
      <w:proofErr w:type="spellEnd"/>
      <w:r w:rsidRPr="000D7AA7">
        <w:t xml:space="preserve"> - Beyond Dots on a Map, </w:t>
      </w:r>
      <w:proofErr w:type="spellStart"/>
      <w:r w:rsidRPr="000D7AA7">
        <w:t>Azavea</w:t>
      </w:r>
      <w:proofErr w:type="spellEnd"/>
      <w:r w:rsidRPr="000D7AA7">
        <w:t>, 19 July 2017, www.azavea.com/blog/2017/07/19/gerrymandered-states-ranked-efficiency-gap-seat-advantage/.</w:t>
      </w:r>
      <w:proofErr w:type="gramEnd"/>
    </w:p>
  </w:footnote>
  <w:footnote w:id="29">
    <w:p w14:paraId="5671E934" w14:textId="394D8D67" w:rsidR="00C07127" w:rsidRPr="001A696F" w:rsidRDefault="00C07127" w:rsidP="001A696F">
      <w:pPr>
        <w:pStyle w:val="FootnoteText"/>
      </w:pPr>
      <w:r w:rsidRPr="001A696F">
        <w:footnoteRef/>
      </w:r>
      <w:r>
        <w:t xml:space="preserve"> </w:t>
      </w:r>
      <w:r w:rsidRPr="001A696F">
        <w:t>Wang, Sam. “Opinion | Let Math Save Our Democracy.” The New York Times, The New York Times, 5 Dec. 2015, www.nytimes.com/2015/12/06/opinion/sunday/let-math-save-our-democracy.html</w:t>
      </w:r>
      <w:proofErr w:type="gramStart"/>
      <w:r w:rsidRPr="001A696F">
        <w:t>?_</w:t>
      </w:r>
      <w:proofErr w:type="gramEnd"/>
      <w:r w:rsidRPr="001A696F">
        <w:t>r=0.</w:t>
      </w:r>
    </w:p>
  </w:footnote>
  <w:footnote w:id="30">
    <w:p w14:paraId="4443EE79" w14:textId="10B1747F" w:rsidR="00C07127" w:rsidRDefault="00C07127" w:rsidP="001979DC">
      <w:pPr>
        <w:pStyle w:val="FootnoteText"/>
      </w:pPr>
      <w:r w:rsidRPr="001979DC">
        <w:footnoteRef/>
      </w:r>
      <w:r>
        <w:t xml:space="preserve"> </w:t>
      </w:r>
      <w:r w:rsidRPr="007A32E9">
        <w:t>“How Gerrymandered Is My State?” Gerrymander.princeton.edu, Princeton University, gerrymander.princeton.edu.</w:t>
      </w:r>
    </w:p>
  </w:footnote>
  <w:footnote w:id="31">
    <w:p w14:paraId="095951A8" w14:textId="6A5D68AE" w:rsidR="00C07127" w:rsidRDefault="00C07127">
      <w:pPr>
        <w:pStyle w:val="FootnoteText"/>
      </w:pPr>
      <w:r w:rsidRPr="00234613">
        <w:footnoteRef/>
      </w:r>
      <w:r>
        <w:t xml:space="preserve"> </w:t>
      </w:r>
      <w:r w:rsidRPr="00234613">
        <w:t>Wang, Samuel S-H. "Three tests for practical evaluation of partisan gerrymandering." Stan. L. Rev. 68 (2016): 1263.</w:t>
      </w:r>
    </w:p>
  </w:footnote>
  <w:footnote w:id="32">
    <w:p w14:paraId="42CDDB01" w14:textId="5F856B69" w:rsidR="00C07127" w:rsidRDefault="00C07127">
      <w:pPr>
        <w:pStyle w:val="FootnoteText"/>
      </w:pPr>
      <w:r w:rsidRPr="00AC7709">
        <w:footnoteRef/>
      </w:r>
      <w:r>
        <w:t xml:space="preserve"> </w:t>
      </w:r>
      <w:r w:rsidRPr="00AC7709">
        <w:t>“Power.” </w:t>
      </w:r>
      <w:proofErr w:type="gramStart"/>
      <w:r w:rsidRPr="00AC7709">
        <w:t>Merriam-Webster, Merriam-Webster, www.merria</w:t>
      </w:r>
      <w:r>
        <w:t>m-webster.com/dictionary/power.</w:t>
      </w:r>
      <w:proofErr w:type="gramEnd"/>
    </w:p>
  </w:footnote>
  <w:footnote w:id="33">
    <w:p w14:paraId="727424E9" w14:textId="293D5E41" w:rsidR="00C07127" w:rsidRDefault="00C07127">
      <w:pPr>
        <w:pStyle w:val="FootnoteText"/>
      </w:pPr>
      <w:r w:rsidRPr="00157836">
        <w:footnoteRef/>
      </w:r>
      <w:r>
        <w:t xml:space="preserve"> </w:t>
      </w:r>
      <w:r w:rsidRPr="00157836">
        <w:t>“United States Declaration of Independence.” Wikipedia, Wikimedia Foundation, 14 Oct. 2017, en.wikipedia.org/wiki/</w:t>
      </w:r>
      <w:proofErr w:type="spellStart"/>
      <w:r w:rsidRPr="00157836">
        <w:t>United_States_Declaration_of_Independence</w:t>
      </w:r>
      <w:proofErr w:type="spellEnd"/>
      <w:r w:rsidRPr="00157836">
        <w:t>.</w:t>
      </w:r>
    </w:p>
  </w:footnote>
  <w:footnote w:id="34">
    <w:p w14:paraId="7F382DAE" w14:textId="77777777" w:rsidR="00C07127" w:rsidRPr="00E60ABC" w:rsidRDefault="00C07127" w:rsidP="00CA4FF4">
      <w:pPr>
        <w:pStyle w:val="FootnoteText"/>
      </w:pPr>
      <w:r w:rsidRPr="00CA4FF4">
        <w:footnoteRef/>
      </w:r>
      <w:r>
        <w:t xml:space="preserve"> </w:t>
      </w:r>
      <w:r w:rsidRPr="00E60ABC">
        <w:t>“House Election Results: G.O.P. Keeps Control.” </w:t>
      </w:r>
      <w:proofErr w:type="gramStart"/>
      <w:r w:rsidRPr="00E60ABC">
        <w:t>The New York Times, The New York Times, 8 Nov. 2016, www.nytimes.com/elections/results/house.</w:t>
      </w:r>
      <w:proofErr w:type="gramEnd"/>
    </w:p>
    <w:p w14:paraId="4482CDEE" w14:textId="00956B0B" w:rsidR="00C07127" w:rsidRDefault="00C07127">
      <w:pPr>
        <w:pStyle w:val="FootnoteText"/>
      </w:pPr>
    </w:p>
  </w:footnote>
  <w:footnote w:id="35">
    <w:p w14:paraId="70B80236" w14:textId="77777777" w:rsidR="00C07127" w:rsidRPr="00E60ABC" w:rsidRDefault="00C07127" w:rsidP="00A55C41">
      <w:pPr>
        <w:pStyle w:val="FootnoteText"/>
      </w:pPr>
      <w:r w:rsidRPr="00A55C41">
        <w:footnoteRef/>
      </w:r>
      <w:r>
        <w:t xml:space="preserve"> </w:t>
      </w:r>
      <w:proofErr w:type="spellStart"/>
      <w:r w:rsidRPr="00E60ABC">
        <w:t>Petry</w:t>
      </w:r>
      <w:proofErr w:type="spellEnd"/>
      <w:r w:rsidRPr="00E60ABC">
        <w:t xml:space="preserve">, Eric. </w:t>
      </w:r>
      <w:proofErr w:type="gramStart"/>
      <w:r w:rsidRPr="00E60ABC">
        <w:t>“How the Efficiency Gap Works.” www.brennancenter.org/sites/default/files/legal-work/How_the_Efficiency_Gap_Standard_Works.pdf.</w:t>
      </w:r>
      <w:proofErr w:type="gramEnd"/>
    </w:p>
    <w:p w14:paraId="1596EF06" w14:textId="25684A39" w:rsidR="00C07127" w:rsidRDefault="00C07127">
      <w:pPr>
        <w:pStyle w:val="FootnoteText"/>
      </w:pPr>
    </w:p>
  </w:footnote>
  <w:footnote w:id="36">
    <w:p w14:paraId="10EFF77E" w14:textId="1341E207" w:rsidR="00C07127" w:rsidRDefault="00C07127">
      <w:pPr>
        <w:pStyle w:val="FootnoteText"/>
      </w:pPr>
      <w:r>
        <w:rPr>
          <w:rStyle w:val="FootnoteReference"/>
        </w:rPr>
        <w:footnoteRef/>
      </w:r>
      <w:r>
        <w:t xml:space="preserve"> We grouped all votes for smaller parties into a single category “Other”.  In our analysis there are therefore three parties: Republican, Democrat and Other.</w:t>
      </w:r>
    </w:p>
  </w:footnote>
  <w:footnote w:id="37">
    <w:p w14:paraId="25C492D8" w14:textId="18B3D2F1" w:rsidR="00C07127" w:rsidRPr="001441E9" w:rsidRDefault="00C07127">
      <w:pPr>
        <w:pStyle w:val="FootnoteText"/>
        <w:rPr>
          <w:vertAlign w:val="superscript"/>
        </w:rPr>
      </w:pPr>
      <w:r w:rsidRPr="00681C42">
        <w:rPr>
          <w:rStyle w:val="FootnoteReference"/>
        </w:rPr>
        <w:footnoteRef/>
      </w:r>
      <w:r w:rsidRPr="00681C42">
        <w:rPr>
          <w:rStyle w:val="FootnoteReference"/>
        </w:rPr>
        <w:t xml:space="preserve"> </w:t>
      </w:r>
      <w:r w:rsidRPr="00681C42">
        <w:rPr>
          <w:rStyle w:val="FootnoteReference"/>
          <w:vertAlign w:val="baseline"/>
        </w:rPr>
        <w:t>“Gerrymandering.” Wikipedia, Wikimedia Foundation, 17 Oct. 2017, en.wikipedia.org/wiki/Gerrymandering.</w:t>
      </w:r>
    </w:p>
  </w:footnote>
  <w:footnote w:id="38">
    <w:p w14:paraId="45B0201F" w14:textId="77777777" w:rsidR="00C07127" w:rsidRPr="001441E9" w:rsidRDefault="00C07127" w:rsidP="001441E9">
      <w:pPr>
        <w:pStyle w:val="FootnoteText"/>
        <w:rPr>
          <w:rStyle w:val="FootnoteReference"/>
        </w:rPr>
      </w:pPr>
      <w:r>
        <w:rPr>
          <w:rStyle w:val="FootnoteReference"/>
        </w:rPr>
        <w:footnoteRef/>
      </w:r>
      <w:r w:rsidRPr="001441E9">
        <w:rPr>
          <w:rStyle w:val="FootnoteReference"/>
        </w:rPr>
        <w:t xml:space="preserve"> </w:t>
      </w:r>
      <w:r w:rsidRPr="001441E9">
        <w:rPr>
          <w:rStyle w:val="FootnoteReference"/>
          <w:vertAlign w:val="baseline"/>
        </w:rPr>
        <w:t>“List of United States Congressional Districts.” Wikipedia, Wikimedia Foundation, 3 Oct. 2017, en.wikipedia.org/wiki/List_of_United_States_congressional_districts#Alabama.</w:t>
      </w:r>
    </w:p>
    <w:p w14:paraId="011C5E9B" w14:textId="3FCF8F28" w:rsidR="00C07127" w:rsidRDefault="00C07127">
      <w:pPr>
        <w:pStyle w:val="FootnoteText"/>
      </w:pPr>
    </w:p>
  </w:footnote>
  <w:footnote w:id="39">
    <w:p w14:paraId="014E3E46" w14:textId="77777777" w:rsidR="00C07127" w:rsidRDefault="00C07127" w:rsidP="00001B2E">
      <w:pPr>
        <w:pStyle w:val="FootnoteText"/>
      </w:pPr>
      <w:r w:rsidRPr="00225A22">
        <w:footnoteRef/>
      </w:r>
      <w:r>
        <w:t xml:space="preserve"> </w:t>
      </w:r>
      <w:r w:rsidRPr="00995C0E">
        <w:t>“Wasted Vote.” Wikipedia, Wikimedia Foundation, 13 Oct. 2017, en.wikipedia.org/wiki/</w:t>
      </w:r>
      <w:proofErr w:type="spellStart"/>
      <w:r w:rsidRPr="00995C0E">
        <w:t>Wasted_vote</w:t>
      </w:r>
      <w:proofErr w:type="spellEnd"/>
      <w:r w:rsidRPr="00995C0E">
        <w:t>.</w:t>
      </w:r>
    </w:p>
    <w:p w14:paraId="31B7BAA7" w14:textId="77777777" w:rsidR="00C07127" w:rsidRDefault="00C07127" w:rsidP="00001B2E">
      <w:pPr>
        <w:pStyle w:val="FootnoteText"/>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C22858" w14:textId="77777777" w:rsidR="00C07127" w:rsidRDefault="00C07127">
    <w:pPr>
      <w:pStyle w:val="Header"/>
      <w:jc w:val="right"/>
    </w:pPr>
    <w:r>
      <w:rPr>
        <w:rStyle w:val="PageNumber"/>
      </w:rPr>
      <w:fldChar w:fldCharType="begin"/>
    </w:r>
    <w:r>
      <w:rPr>
        <w:rStyle w:val="PageNumber"/>
      </w:rPr>
      <w:instrText xml:space="preserve"> PAGE </w:instrText>
    </w:r>
    <w:r>
      <w:rPr>
        <w:rStyle w:val="PageNumber"/>
      </w:rPr>
      <w:fldChar w:fldCharType="separate"/>
    </w:r>
    <w:r w:rsidR="00D332B8">
      <w:rPr>
        <w:rStyle w:val="PageNumber"/>
        <w:noProof/>
      </w:rPr>
      <w:t>31</w:t>
    </w:r>
    <w:r>
      <w:rPr>
        <w:rStyle w:val="PageNumber"/>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0684" w14:textId="77777777" w:rsidR="00C07127" w:rsidRDefault="00C07127" w:rsidP="00A73C4A">
    <w:pPr>
      <w:pStyle w:val="Header"/>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9A6EE04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8AE1F5A"/>
    <w:lvl w:ilvl="0">
      <w:start w:val="1"/>
      <w:numFmt w:val="decimal"/>
      <w:lvlText w:val="%1."/>
      <w:lvlJc w:val="left"/>
      <w:pPr>
        <w:tabs>
          <w:tab w:val="num" w:pos="1800"/>
        </w:tabs>
        <w:ind w:left="1800" w:hanging="360"/>
      </w:pPr>
    </w:lvl>
  </w:abstractNum>
  <w:abstractNum w:abstractNumId="2">
    <w:nsid w:val="FFFFFF7D"/>
    <w:multiLevelType w:val="singleLevel"/>
    <w:tmpl w:val="00588C54"/>
    <w:lvl w:ilvl="0">
      <w:start w:val="1"/>
      <w:numFmt w:val="decimal"/>
      <w:lvlText w:val="%1."/>
      <w:lvlJc w:val="left"/>
      <w:pPr>
        <w:tabs>
          <w:tab w:val="num" w:pos="1440"/>
        </w:tabs>
        <w:ind w:left="1440" w:hanging="360"/>
      </w:pPr>
    </w:lvl>
  </w:abstractNum>
  <w:abstractNum w:abstractNumId="3">
    <w:nsid w:val="FFFFFF7E"/>
    <w:multiLevelType w:val="singleLevel"/>
    <w:tmpl w:val="7C88EC9E"/>
    <w:lvl w:ilvl="0">
      <w:start w:val="1"/>
      <w:numFmt w:val="decimal"/>
      <w:lvlText w:val="%1."/>
      <w:lvlJc w:val="left"/>
      <w:pPr>
        <w:tabs>
          <w:tab w:val="num" w:pos="1080"/>
        </w:tabs>
        <w:ind w:left="1080" w:hanging="360"/>
      </w:pPr>
    </w:lvl>
  </w:abstractNum>
  <w:abstractNum w:abstractNumId="4">
    <w:nsid w:val="FFFFFF7F"/>
    <w:multiLevelType w:val="singleLevel"/>
    <w:tmpl w:val="861680B8"/>
    <w:lvl w:ilvl="0">
      <w:start w:val="1"/>
      <w:numFmt w:val="decimal"/>
      <w:lvlText w:val="%1."/>
      <w:lvlJc w:val="left"/>
      <w:pPr>
        <w:tabs>
          <w:tab w:val="num" w:pos="720"/>
        </w:tabs>
        <w:ind w:left="720" w:hanging="360"/>
      </w:pPr>
    </w:lvl>
  </w:abstractNum>
  <w:abstractNum w:abstractNumId="5">
    <w:nsid w:val="FFFFFF80"/>
    <w:multiLevelType w:val="singleLevel"/>
    <w:tmpl w:val="65C81AF2"/>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0854D6F2"/>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8C200D7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24C53D8"/>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492A2A2"/>
    <w:lvl w:ilvl="0">
      <w:start w:val="1"/>
      <w:numFmt w:val="decimal"/>
      <w:lvlText w:val="%1."/>
      <w:lvlJc w:val="left"/>
      <w:pPr>
        <w:tabs>
          <w:tab w:val="num" w:pos="360"/>
        </w:tabs>
        <w:ind w:left="360" w:hanging="360"/>
      </w:pPr>
    </w:lvl>
  </w:abstractNum>
  <w:abstractNum w:abstractNumId="10">
    <w:nsid w:val="FFFFFF89"/>
    <w:multiLevelType w:val="singleLevel"/>
    <w:tmpl w:val="6B68F3CC"/>
    <w:lvl w:ilvl="0">
      <w:start w:val="1"/>
      <w:numFmt w:val="bullet"/>
      <w:lvlText w:val=""/>
      <w:lvlJc w:val="left"/>
      <w:pPr>
        <w:tabs>
          <w:tab w:val="num" w:pos="360"/>
        </w:tabs>
        <w:ind w:left="360" w:hanging="360"/>
      </w:pPr>
      <w:rPr>
        <w:rFonts w:ascii="Symbol" w:hAnsi="Symbol" w:hint="default"/>
      </w:rPr>
    </w:lvl>
  </w:abstractNum>
  <w:abstractNum w:abstractNumId="11">
    <w:nsid w:val="1FCA51E5"/>
    <w:multiLevelType w:val="hybridMultilevel"/>
    <w:tmpl w:val="12EAF4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3F64D9D"/>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253F24"/>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06728E5"/>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A4E032D"/>
    <w:multiLevelType w:val="hybridMultilevel"/>
    <w:tmpl w:val="1D50E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741469"/>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A834804"/>
    <w:multiLevelType w:val="hybridMultilevel"/>
    <w:tmpl w:val="199014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52F01256"/>
    <w:multiLevelType w:val="hybridMultilevel"/>
    <w:tmpl w:val="67FEF1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5241098"/>
    <w:multiLevelType w:val="hybridMultilevel"/>
    <w:tmpl w:val="B7F4A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53637A5"/>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85C1C94"/>
    <w:multiLevelType w:val="hybridMultilevel"/>
    <w:tmpl w:val="41441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9"/>
  </w:num>
  <w:num w:numId="13">
    <w:abstractNumId w:val="18"/>
  </w:num>
  <w:num w:numId="14">
    <w:abstractNumId w:val="13"/>
  </w:num>
  <w:num w:numId="15">
    <w:abstractNumId w:val="20"/>
  </w:num>
  <w:num w:numId="16">
    <w:abstractNumId w:val="21"/>
  </w:num>
  <w:num w:numId="17">
    <w:abstractNumId w:val="15"/>
  </w:num>
  <w:num w:numId="18">
    <w:abstractNumId w:val="14"/>
  </w:num>
  <w:num w:numId="19">
    <w:abstractNumId w:val="16"/>
  </w:num>
  <w:num w:numId="20">
    <w:abstractNumId w:val="12"/>
  </w:num>
  <w:num w:numId="21">
    <w:abstractNumId w:val="11"/>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embedSystemFonts/>
  <w:proofState w:spelling="clean" w:grammar="clean"/>
  <w:attachedTemplate r:id="rId1"/>
  <w:defaultTabStop w:val="576"/>
  <w:drawingGridHorizontalSpacing w:val="120"/>
  <w:drawingGridVerticalSpacing w:val="120"/>
  <w:displayHorizontalDrawingGridEvery w:val="2"/>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4DA7"/>
    <w:rsid w:val="00001B2E"/>
    <w:rsid w:val="0000437A"/>
    <w:rsid w:val="00022E79"/>
    <w:rsid w:val="000302F6"/>
    <w:rsid w:val="000351D2"/>
    <w:rsid w:val="000358BC"/>
    <w:rsid w:val="00035AB4"/>
    <w:rsid w:val="00035D2E"/>
    <w:rsid w:val="00036A1E"/>
    <w:rsid w:val="000468F5"/>
    <w:rsid w:val="000543B4"/>
    <w:rsid w:val="00062CAF"/>
    <w:rsid w:val="00065631"/>
    <w:rsid w:val="000673D2"/>
    <w:rsid w:val="00074989"/>
    <w:rsid w:val="00081391"/>
    <w:rsid w:val="00087525"/>
    <w:rsid w:val="00090BA4"/>
    <w:rsid w:val="0009139B"/>
    <w:rsid w:val="00091913"/>
    <w:rsid w:val="00097A6A"/>
    <w:rsid w:val="000A03F9"/>
    <w:rsid w:val="000B06D9"/>
    <w:rsid w:val="000C3B0B"/>
    <w:rsid w:val="000D7AA7"/>
    <w:rsid w:val="000E1AF0"/>
    <w:rsid w:val="000E4B92"/>
    <w:rsid w:val="000F7ED7"/>
    <w:rsid w:val="0010034C"/>
    <w:rsid w:val="00100D76"/>
    <w:rsid w:val="00106995"/>
    <w:rsid w:val="00117974"/>
    <w:rsid w:val="00123805"/>
    <w:rsid w:val="001305FD"/>
    <w:rsid w:val="00133CDB"/>
    <w:rsid w:val="001441E9"/>
    <w:rsid w:val="00151A1D"/>
    <w:rsid w:val="00152027"/>
    <w:rsid w:val="001566DC"/>
    <w:rsid w:val="00157836"/>
    <w:rsid w:val="00161AA1"/>
    <w:rsid w:val="00166FB1"/>
    <w:rsid w:val="001702AF"/>
    <w:rsid w:val="00170FCE"/>
    <w:rsid w:val="0018107C"/>
    <w:rsid w:val="00194DA7"/>
    <w:rsid w:val="001979DC"/>
    <w:rsid w:val="001A16CF"/>
    <w:rsid w:val="001A499D"/>
    <w:rsid w:val="001A5E67"/>
    <w:rsid w:val="001A65E1"/>
    <w:rsid w:val="001A696F"/>
    <w:rsid w:val="001B1209"/>
    <w:rsid w:val="001B35E1"/>
    <w:rsid w:val="001B4E5E"/>
    <w:rsid w:val="001B5CA1"/>
    <w:rsid w:val="001C1A84"/>
    <w:rsid w:val="001C5836"/>
    <w:rsid w:val="001C7139"/>
    <w:rsid w:val="001D49C3"/>
    <w:rsid w:val="001D56DB"/>
    <w:rsid w:val="001D5AF2"/>
    <w:rsid w:val="001E00DD"/>
    <w:rsid w:val="001E2546"/>
    <w:rsid w:val="001E2753"/>
    <w:rsid w:val="001F1FF4"/>
    <w:rsid w:val="00200270"/>
    <w:rsid w:val="00225A22"/>
    <w:rsid w:val="00231603"/>
    <w:rsid w:val="002326F4"/>
    <w:rsid w:val="0023284D"/>
    <w:rsid w:val="00234613"/>
    <w:rsid w:val="00241B99"/>
    <w:rsid w:val="00242423"/>
    <w:rsid w:val="002550AF"/>
    <w:rsid w:val="00274B79"/>
    <w:rsid w:val="00284032"/>
    <w:rsid w:val="002845BF"/>
    <w:rsid w:val="00291A81"/>
    <w:rsid w:val="002A1527"/>
    <w:rsid w:val="002A16AF"/>
    <w:rsid w:val="002A7323"/>
    <w:rsid w:val="002B5D30"/>
    <w:rsid w:val="002B6CEA"/>
    <w:rsid w:val="002C49B5"/>
    <w:rsid w:val="002C58C3"/>
    <w:rsid w:val="002C7B36"/>
    <w:rsid w:val="002C7DC7"/>
    <w:rsid w:val="002D755E"/>
    <w:rsid w:val="002E14B6"/>
    <w:rsid w:val="002F00DD"/>
    <w:rsid w:val="00317016"/>
    <w:rsid w:val="00356DFB"/>
    <w:rsid w:val="0037211A"/>
    <w:rsid w:val="00377EBC"/>
    <w:rsid w:val="003836E8"/>
    <w:rsid w:val="00384DF1"/>
    <w:rsid w:val="00390586"/>
    <w:rsid w:val="003A53B7"/>
    <w:rsid w:val="003A790D"/>
    <w:rsid w:val="003B2DAB"/>
    <w:rsid w:val="003B4B48"/>
    <w:rsid w:val="003B63C9"/>
    <w:rsid w:val="003C22BD"/>
    <w:rsid w:val="003D3035"/>
    <w:rsid w:val="003D73D2"/>
    <w:rsid w:val="003E1551"/>
    <w:rsid w:val="003E218E"/>
    <w:rsid w:val="003E7BC8"/>
    <w:rsid w:val="003F677F"/>
    <w:rsid w:val="00411092"/>
    <w:rsid w:val="00421A67"/>
    <w:rsid w:val="00422AEB"/>
    <w:rsid w:val="0042538D"/>
    <w:rsid w:val="00427932"/>
    <w:rsid w:val="0044562A"/>
    <w:rsid w:val="00450775"/>
    <w:rsid w:val="0046380D"/>
    <w:rsid w:val="00481755"/>
    <w:rsid w:val="0049794B"/>
    <w:rsid w:val="004A0737"/>
    <w:rsid w:val="004B21DB"/>
    <w:rsid w:val="004C22A4"/>
    <w:rsid w:val="004D5659"/>
    <w:rsid w:val="004E265C"/>
    <w:rsid w:val="004F6F01"/>
    <w:rsid w:val="004F7F64"/>
    <w:rsid w:val="00503C4D"/>
    <w:rsid w:val="005117C5"/>
    <w:rsid w:val="00522AF9"/>
    <w:rsid w:val="005300CC"/>
    <w:rsid w:val="00531087"/>
    <w:rsid w:val="0055408B"/>
    <w:rsid w:val="0055460C"/>
    <w:rsid w:val="00554FDD"/>
    <w:rsid w:val="00555B7D"/>
    <w:rsid w:val="00581C9E"/>
    <w:rsid w:val="00581E04"/>
    <w:rsid w:val="0058376E"/>
    <w:rsid w:val="0059147C"/>
    <w:rsid w:val="005A0CB8"/>
    <w:rsid w:val="005C08F4"/>
    <w:rsid w:val="005E6A91"/>
    <w:rsid w:val="005E6FEE"/>
    <w:rsid w:val="005E7007"/>
    <w:rsid w:val="005E7C0F"/>
    <w:rsid w:val="005F24CA"/>
    <w:rsid w:val="00600A3B"/>
    <w:rsid w:val="006014DD"/>
    <w:rsid w:val="006015DA"/>
    <w:rsid w:val="00607AC0"/>
    <w:rsid w:val="00615104"/>
    <w:rsid w:val="00616AB7"/>
    <w:rsid w:val="006240BA"/>
    <w:rsid w:val="00632D92"/>
    <w:rsid w:val="006424D6"/>
    <w:rsid w:val="00656DE9"/>
    <w:rsid w:val="006573AA"/>
    <w:rsid w:val="0065789B"/>
    <w:rsid w:val="00661160"/>
    <w:rsid w:val="00663D05"/>
    <w:rsid w:val="006817F2"/>
    <w:rsid w:val="00681C42"/>
    <w:rsid w:val="00683268"/>
    <w:rsid w:val="006A35B2"/>
    <w:rsid w:val="006A55FD"/>
    <w:rsid w:val="006B0182"/>
    <w:rsid w:val="006B1E0E"/>
    <w:rsid w:val="006B6506"/>
    <w:rsid w:val="006C2894"/>
    <w:rsid w:val="006C7756"/>
    <w:rsid w:val="006E1DA6"/>
    <w:rsid w:val="006F29FB"/>
    <w:rsid w:val="006F5793"/>
    <w:rsid w:val="00710344"/>
    <w:rsid w:val="00711D68"/>
    <w:rsid w:val="00730CA4"/>
    <w:rsid w:val="0074776B"/>
    <w:rsid w:val="0075191C"/>
    <w:rsid w:val="00753D3D"/>
    <w:rsid w:val="0076012E"/>
    <w:rsid w:val="00760355"/>
    <w:rsid w:val="00765160"/>
    <w:rsid w:val="00767170"/>
    <w:rsid w:val="007865F8"/>
    <w:rsid w:val="007909A7"/>
    <w:rsid w:val="007958F4"/>
    <w:rsid w:val="007A0557"/>
    <w:rsid w:val="007A2715"/>
    <w:rsid w:val="007A32E9"/>
    <w:rsid w:val="007A38DC"/>
    <w:rsid w:val="007B5010"/>
    <w:rsid w:val="007B699D"/>
    <w:rsid w:val="007C69DE"/>
    <w:rsid w:val="007D01C6"/>
    <w:rsid w:val="007D6670"/>
    <w:rsid w:val="007D74B8"/>
    <w:rsid w:val="007D7A44"/>
    <w:rsid w:val="007E0E0F"/>
    <w:rsid w:val="008042B5"/>
    <w:rsid w:val="00811515"/>
    <w:rsid w:val="008200F3"/>
    <w:rsid w:val="00821DAB"/>
    <w:rsid w:val="00822D0B"/>
    <w:rsid w:val="00826C23"/>
    <w:rsid w:val="0082751F"/>
    <w:rsid w:val="00830DA4"/>
    <w:rsid w:val="00832542"/>
    <w:rsid w:val="00832986"/>
    <w:rsid w:val="008375D5"/>
    <w:rsid w:val="00841C5C"/>
    <w:rsid w:val="0084502A"/>
    <w:rsid w:val="00851C9F"/>
    <w:rsid w:val="00855BDC"/>
    <w:rsid w:val="00863B92"/>
    <w:rsid w:val="00875B93"/>
    <w:rsid w:val="008814DA"/>
    <w:rsid w:val="00884070"/>
    <w:rsid w:val="00884ABB"/>
    <w:rsid w:val="00884E0E"/>
    <w:rsid w:val="00885291"/>
    <w:rsid w:val="00887C98"/>
    <w:rsid w:val="00890C4D"/>
    <w:rsid w:val="00896349"/>
    <w:rsid w:val="008A1FB2"/>
    <w:rsid w:val="008C1101"/>
    <w:rsid w:val="008D1D52"/>
    <w:rsid w:val="008D4E33"/>
    <w:rsid w:val="00912CEB"/>
    <w:rsid w:val="0094037D"/>
    <w:rsid w:val="009479F6"/>
    <w:rsid w:val="00947AE8"/>
    <w:rsid w:val="00952976"/>
    <w:rsid w:val="00953D79"/>
    <w:rsid w:val="009574D4"/>
    <w:rsid w:val="00963E1C"/>
    <w:rsid w:val="009645FD"/>
    <w:rsid w:val="00965E18"/>
    <w:rsid w:val="0096781E"/>
    <w:rsid w:val="00973CB7"/>
    <w:rsid w:val="00975D71"/>
    <w:rsid w:val="00991A05"/>
    <w:rsid w:val="00995C0E"/>
    <w:rsid w:val="009A00A7"/>
    <w:rsid w:val="009A445F"/>
    <w:rsid w:val="009C1C1E"/>
    <w:rsid w:val="009C300B"/>
    <w:rsid w:val="009D205A"/>
    <w:rsid w:val="009D7DC6"/>
    <w:rsid w:val="00A03F7D"/>
    <w:rsid w:val="00A050AA"/>
    <w:rsid w:val="00A06974"/>
    <w:rsid w:val="00A115E7"/>
    <w:rsid w:val="00A1295C"/>
    <w:rsid w:val="00A16BF3"/>
    <w:rsid w:val="00A22520"/>
    <w:rsid w:val="00A233E2"/>
    <w:rsid w:val="00A3050E"/>
    <w:rsid w:val="00A3161E"/>
    <w:rsid w:val="00A45B1D"/>
    <w:rsid w:val="00A55C41"/>
    <w:rsid w:val="00A579B5"/>
    <w:rsid w:val="00A73C4A"/>
    <w:rsid w:val="00A90810"/>
    <w:rsid w:val="00AA4C52"/>
    <w:rsid w:val="00AB0417"/>
    <w:rsid w:val="00AC1CF4"/>
    <w:rsid w:val="00AC362D"/>
    <w:rsid w:val="00AC42F4"/>
    <w:rsid w:val="00AC7709"/>
    <w:rsid w:val="00AE220F"/>
    <w:rsid w:val="00AF04FA"/>
    <w:rsid w:val="00B06524"/>
    <w:rsid w:val="00B27F66"/>
    <w:rsid w:val="00B3507C"/>
    <w:rsid w:val="00B379BB"/>
    <w:rsid w:val="00B37DC5"/>
    <w:rsid w:val="00B447E6"/>
    <w:rsid w:val="00B45474"/>
    <w:rsid w:val="00B60791"/>
    <w:rsid w:val="00B67A19"/>
    <w:rsid w:val="00B67DC1"/>
    <w:rsid w:val="00B76170"/>
    <w:rsid w:val="00B80AF4"/>
    <w:rsid w:val="00B822A3"/>
    <w:rsid w:val="00BA0219"/>
    <w:rsid w:val="00BA1E7C"/>
    <w:rsid w:val="00BB14C4"/>
    <w:rsid w:val="00BB170D"/>
    <w:rsid w:val="00BB6DE0"/>
    <w:rsid w:val="00BC01B2"/>
    <w:rsid w:val="00BD6A20"/>
    <w:rsid w:val="00C00BE3"/>
    <w:rsid w:val="00C0148E"/>
    <w:rsid w:val="00C07127"/>
    <w:rsid w:val="00C16733"/>
    <w:rsid w:val="00C22C95"/>
    <w:rsid w:val="00C33865"/>
    <w:rsid w:val="00C36D3D"/>
    <w:rsid w:val="00C41D08"/>
    <w:rsid w:val="00C649D0"/>
    <w:rsid w:val="00C71B58"/>
    <w:rsid w:val="00C750D3"/>
    <w:rsid w:val="00C801D1"/>
    <w:rsid w:val="00C822C1"/>
    <w:rsid w:val="00C94F45"/>
    <w:rsid w:val="00CA2C33"/>
    <w:rsid w:val="00CA4FF4"/>
    <w:rsid w:val="00CA65CB"/>
    <w:rsid w:val="00CC1B33"/>
    <w:rsid w:val="00CC7A5D"/>
    <w:rsid w:val="00CD2219"/>
    <w:rsid w:val="00CE46E5"/>
    <w:rsid w:val="00CE6BDA"/>
    <w:rsid w:val="00CE7B15"/>
    <w:rsid w:val="00CF3214"/>
    <w:rsid w:val="00D01B8E"/>
    <w:rsid w:val="00D061CF"/>
    <w:rsid w:val="00D0694A"/>
    <w:rsid w:val="00D1695D"/>
    <w:rsid w:val="00D2576C"/>
    <w:rsid w:val="00D30C43"/>
    <w:rsid w:val="00D332B8"/>
    <w:rsid w:val="00D44BD8"/>
    <w:rsid w:val="00D44E52"/>
    <w:rsid w:val="00D518FA"/>
    <w:rsid w:val="00D62C61"/>
    <w:rsid w:val="00D854B2"/>
    <w:rsid w:val="00D96163"/>
    <w:rsid w:val="00DB7F3A"/>
    <w:rsid w:val="00DC01CE"/>
    <w:rsid w:val="00DC2DB4"/>
    <w:rsid w:val="00DD15A7"/>
    <w:rsid w:val="00DD2D68"/>
    <w:rsid w:val="00DD3BBF"/>
    <w:rsid w:val="00DD3DAA"/>
    <w:rsid w:val="00DD7D0B"/>
    <w:rsid w:val="00DF6D3C"/>
    <w:rsid w:val="00E01F66"/>
    <w:rsid w:val="00E07420"/>
    <w:rsid w:val="00E126B7"/>
    <w:rsid w:val="00E378E3"/>
    <w:rsid w:val="00E43EBB"/>
    <w:rsid w:val="00E60ABC"/>
    <w:rsid w:val="00E7422E"/>
    <w:rsid w:val="00E74FE8"/>
    <w:rsid w:val="00E76A8F"/>
    <w:rsid w:val="00E811D8"/>
    <w:rsid w:val="00E84573"/>
    <w:rsid w:val="00E92A02"/>
    <w:rsid w:val="00EA7D6E"/>
    <w:rsid w:val="00EB07E3"/>
    <w:rsid w:val="00EB35B0"/>
    <w:rsid w:val="00EB422D"/>
    <w:rsid w:val="00EC5DCE"/>
    <w:rsid w:val="00EC6BC2"/>
    <w:rsid w:val="00EF1ECB"/>
    <w:rsid w:val="00F01CCB"/>
    <w:rsid w:val="00F0582E"/>
    <w:rsid w:val="00F066B5"/>
    <w:rsid w:val="00F133EA"/>
    <w:rsid w:val="00F158A3"/>
    <w:rsid w:val="00F21925"/>
    <w:rsid w:val="00F2258A"/>
    <w:rsid w:val="00F2321C"/>
    <w:rsid w:val="00F25938"/>
    <w:rsid w:val="00F3105C"/>
    <w:rsid w:val="00F33CDF"/>
    <w:rsid w:val="00F361FD"/>
    <w:rsid w:val="00F4064D"/>
    <w:rsid w:val="00F4208E"/>
    <w:rsid w:val="00F47B99"/>
    <w:rsid w:val="00F50B26"/>
    <w:rsid w:val="00F55A90"/>
    <w:rsid w:val="00F672FC"/>
    <w:rsid w:val="00F74FA2"/>
    <w:rsid w:val="00F77994"/>
    <w:rsid w:val="00FA7DDD"/>
    <w:rsid w:val="00FB5DD5"/>
    <w:rsid w:val="00FC50A3"/>
    <w:rsid w:val="00FC5780"/>
    <w:rsid w:val="00FD29B2"/>
    <w:rsid w:val="00FD4372"/>
    <w:rsid w:val="00FD71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03C52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lsdException w:name="heading 6" w:semiHidden="0" w:uiPriority="9" w:unhideWhenUsed="0" w:qFormat="1"/>
    <w:lsdException w:name="heading 7" w:semiHidden="0" w:uiPriority="9" w:unhideWhenUsed="0" w:qFormat="1"/>
    <w:lsdException w:name="heading 8" w:semiHidden="0" w:uiPriority="9"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qFormat="1"/>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0586"/>
    <w:pPr>
      <w:overflowPunct w:val="0"/>
      <w:autoSpaceDE w:val="0"/>
      <w:autoSpaceDN w:val="0"/>
      <w:adjustRightInd w:val="0"/>
      <w:spacing w:line="480" w:lineRule="auto"/>
      <w:ind w:firstLine="720"/>
      <w:textAlignment w:val="baseline"/>
    </w:pPr>
    <w:rPr>
      <w:sz w:val="24"/>
    </w:rPr>
  </w:style>
  <w:style w:type="paragraph" w:styleId="Heading1">
    <w:name w:val="heading 1"/>
    <w:basedOn w:val="Normal"/>
    <w:next w:val="Normal"/>
    <w:qFormat/>
    <w:rsid w:val="0018107C"/>
    <w:pPr>
      <w:keepNext/>
      <w:spacing w:before="240" w:after="240" w:line="240" w:lineRule="auto"/>
      <w:ind w:firstLine="0"/>
      <w:jc w:val="center"/>
      <w:outlineLvl w:val="0"/>
    </w:pPr>
    <w:rPr>
      <w:b/>
      <w:kern w:val="28"/>
    </w:rPr>
  </w:style>
  <w:style w:type="paragraph" w:styleId="Heading2">
    <w:name w:val="heading 2"/>
    <w:basedOn w:val="Normal"/>
    <w:next w:val="Normal"/>
    <w:qFormat/>
    <w:rsid w:val="0018107C"/>
    <w:pPr>
      <w:keepNext/>
      <w:spacing w:before="240" w:after="240" w:line="240" w:lineRule="auto"/>
      <w:ind w:firstLine="0"/>
      <w:jc w:val="center"/>
      <w:outlineLvl w:val="1"/>
    </w:pPr>
  </w:style>
  <w:style w:type="paragraph" w:styleId="Heading3">
    <w:name w:val="heading 3"/>
    <w:basedOn w:val="Normal"/>
    <w:next w:val="Normal"/>
    <w:qFormat/>
    <w:rsid w:val="0018107C"/>
    <w:pPr>
      <w:keepNext/>
      <w:spacing w:before="240" w:after="240" w:line="240" w:lineRule="auto"/>
      <w:ind w:firstLine="0"/>
      <w:outlineLvl w:val="2"/>
    </w:pPr>
    <w:rPr>
      <w:b/>
    </w:rPr>
  </w:style>
  <w:style w:type="paragraph" w:styleId="Heading4">
    <w:name w:val="heading 4"/>
    <w:basedOn w:val="Normal"/>
    <w:next w:val="Normal"/>
    <w:qFormat/>
    <w:rsid w:val="0018107C"/>
    <w:pPr>
      <w:keepNext/>
      <w:spacing w:before="240" w:after="240" w:line="240" w:lineRule="auto"/>
      <w:ind w:firstLine="0"/>
      <w:outlineLvl w:val="3"/>
    </w:pPr>
  </w:style>
  <w:style w:type="paragraph" w:styleId="Heading5">
    <w:name w:val="heading 5"/>
    <w:basedOn w:val="Normal"/>
    <w:rsid w:val="00450775"/>
    <w:pPr>
      <w:spacing w:before="240" w:after="240" w:line="240" w:lineRule="auto"/>
      <w:ind w:firstLine="0"/>
      <w:outlineLvl w:val="4"/>
    </w:pPr>
  </w:style>
  <w:style w:type="paragraph" w:styleId="Heading6">
    <w:name w:val="heading 6"/>
    <w:basedOn w:val="Normal"/>
    <w:qFormat/>
    <w:rsid w:val="00450775"/>
    <w:pPr>
      <w:ind w:left="630" w:hanging="360"/>
      <w:outlineLvl w:val="5"/>
    </w:pPr>
  </w:style>
  <w:style w:type="paragraph" w:styleId="Heading7">
    <w:name w:val="heading 7"/>
    <w:basedOn w:val="Normal"/>
    <w:qFormat/>
    <w:rsid w:val="00450775"/>
    <w:pPr>
      <w:ind w:left="990" w:hanging="360"/>
      <w:outlineLvl w:val="6"/>
    </w:pPr>
  </w:style>
  <w:style w:type="paragraph" w:styleId="Heading8">
    <w:name w:val="heading 8"/>
    <w:basedOn w:val="Normal"/>
    <w:next w:val="Normal"/>
    <w:qFormat/>
    <w:rsid w:val="00450775"/>
    <w:pPr>
      <w:spacing w:before="60" w:after="60"/>
      <w:ind w:left="547"/>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sid w:val="00450775"/>
    <w:rPr>
      <w:vertAlign w:val="superscript"/>
    </w:rPr>
  </w:style>
  <w:style w:type="paragraph" w:styleId="FootnoteText">
    <w:name w:val="footnote text"/>
    <w:basedOn w:val="Normal"/>
    <w:semiHidden/>
    <w:qFormat/>
    <w:rsid w:val="001C7139"/>
    <w:pPr>
      <w:spacing w:after="240" w:line="240" w:lineRule="auto"/>
    </w:pPr>
    <w:rPr>
      <w:sz w:val="20"/>
    </w:rPr>
  </w:style>
  <w:style w:type="paragraph" w:styleId="Header">
    <w:name w:val="header"/>
    <w:basedOn w:val="Normal"/>
    <w:link w:val="HeaderChar"/>
    <w:uiPriority w:val="99"/>
    <w:rsid w:val="00450775"/>
    <w:pPr>
      <w:tabs>
        <w:tab w:val="center" w:pos="4320"/>
        <w:tab w:val="right" w:pos="8640"/>
      </w:tabs>
    </w:pPr>
  </w:style>
  <w:style w:type="paragraph" w:customStyle="1" w:styleId="Quote--blocknoindent">
    <w:name w:val="Quote--block/no indent"/>
    <w:basedOn w:val="Normal"/>
    <w:next w:val="Normal"/>
    <w:rsid w:val="00450775"/>
    <w:pPr>
      <w:tabs>
        <w:tab w:val="left" w:pos="1152"/>
      </w:tabs>
      <w:spacing w:after="240" w:line="240" w:lineRule="auto"/>
      <w:ind w:left="576" w:firstLine="0"/>
    </w:pPr>
  </w:style>
  <w:style w:type="paragraph" w:styleId="Footer">
    <w:name w:val="footer"/>
    <w:basedOn w:val="Normal"/>
    <w:semiHidden/>
    <w:rsid w:val="00450775"/>
    <w:pPr>
      <w:tabs>
        <w:tab w:val="center" w:pos="4320"/>
        <w:tab w:val="right" w:pos="8640"/>
      </w:tabs>
      <w:ind w:firstLine="0"/>
      <w:jc w:val="center"/>
    </w:pPr>
  </w:style>
  <w:style w:type="character" w:styleId="PageNumber">
    <w:name w:val="page number"/>
    <w:basedOn w:val="DefaultParagraphFont"/>
    <w:semiHidden/>
    <w:rsid w:val="00450775"/>
  </w:style>
  <w:style w:type="paragraph" w:customStyle="1" w:styleId="Level1Headintext">
    <w:name w:val="Level 1 Head in text"/>
    <w:basedOn w:val="Level1Headnewpg"/>
    <w:next w:val="Normal"/>
    <w:rsid w:val="00450775"/>
  </w:style>
  <w:style w:type="paragraph" w:customStyle="1" w:styleId="Level1Headnewpg">
    <w:name w:val="Level 1 Head new pg"/>
    <w:basedOn w:val="Heading1"/>
    <w:next w:val="Normal"/>
    <w:rsid w:val="00450775"/>
    <w:pPr>
      <w:outlineLvl w:val="9"/>
    </w:pPr>
  </w:style>
  <w:style w:type="paragraph" w:customStyle="1" w:styleId="Level4Heading">
    <w:name w:val="Level 4 Heading"/>
    <w:basedOn w:val="Level3Heading"/>
    <w:next w:val="Normal"/>
    <w:rsid w:val="00450775"/>
    <w:rPr>
      <w:i/>
      <w:szCs w:val="24"/>
    </w:rPr>
  </w:style>
  <w:style w:type="paragraph" w:customStyle="1" w:styleId="Level2Heading">
    <w:name w:val="Level 2 Heading"/>
    <w:basedOn w:val="Heading3"/>
    <w:next w:val="Normal"/>
    <w:rsid w:val="00450775"/>
    <w:pPr>
      <w:outlineLvl w:val="9"/>
    </w:pPr>
  </w:style>
  <w:style w:type="paragraph" w:customStyle="1" w:styleId="Level3Heading">
    <w:name w:val="Level 3 Heading"/>
    <w:basedOn w:val="Heading4"/>
    <w:next w:val="Normal"/>
    <w:rsid w:val="00450775"/>
    <w:pPr>
      <w:outlineLvl w:val="9"/>
    </w:pPr>
  </w:style>
  <w:style w:type="paragraph" w:styleId="EndnoteText">
    <w:name w:val="endnote text"/>
    <w:basedOn w:val="Normal"/>
    <w:link w:val="EndnoteTextChar"/>
    <w:uiPriority w:val="99"/>
    <w:semiHidden/>
    <w:unhideWhenUsed/>
    <w:rsid w:val="00912CEB"/>
    <w:rPr>
      <w:sz w:val="20"/>
    </w:rPr>
  </w:style>
  <w:style w:type="paragraph" w:customStyle="1" w:styleId="WorksCited">
    <w:name w:val="Works Cited"/>
    <w:basedOn w:val="Normal"/>
    <w:rsid w:val="00390586"/>
    <w:pPr>
      <w:spacing w:after="240" w:line="240" w:lineRule="auto"/>
      <w:ind w:left="720" w:hanging="720"/>
    </w:pPr>
  </w:style>
  <w:style w:type="paragraph" w:customStyle="1" w:styleId="Normalwoindent">
    <w:name w:val="Normal w/o indent"/>
    <w:basedOn w:val="Normal"/>
    <w:next w:val="EndnoteText"/>
    <w:rsid w:val="00390586"/>
    <w:pPr>
      <w:ind w:firstLine="0"/>
    </w:pPr>
  </w:style>
  <w:style w:type="paragraph" w:customStyle="1" w:styleId="PaperTitle">
    <w:name w:val="Paper Title"/>
    <w:basedOn w:val="TitlePageText"/>
    <w:next w:val="TitlePageText"/>
    <w:semiHidden/>
    <w:rsid w:val="00450775"/>
    <w:pPr>
      <w:spacing w:before="2880"/>
    </w:pPr>
    <w:rPr>
      <w:caps/>
    </w:rPr>
  </w:style>
  <w:style w:type="paragraph" w:customStyle="1" w:styleId="TitlePageText">
    <w:name w:val="Title Page Text"/>
    <w:basedOn w:val="Level2Heading"/>
    <w:semiHidden/>
    <w:rsid w:val="00450775"/>
    <w:pPr>
      <w:spacing w:before="0"/>
    </w:pPr>
  </w:style>
  <w:style w:type="paragraph" w:styleId="BalloonText">
    <w:name w:val="Balloon Text"/>
    <w:basedOn w:val="Normal"/>
    <w:semiHidden/>
    <w:rsid w:val="00450775"/>
    <w:rPr>
      <w:rFonts w:ascii="Tahoma" w:hAnsi="Tahoma" w:cs="Tahoma"/>
      <w:sz w:val="16"/>
      <w:szCs w:val="16"/>
    </w:rPr>
  </w:style>
  <w:style w:type="paragraph" w:customStyle="1" w:styleId="TITLEPAGEALLCAPS">
    <w:name w:val="TITLE PAGE ALL CAPS"/>
    <w:basedOn w:val="PaperTitle"/>
    <w:rsid w:val="00390586"/>
    <w:pPr>
      <w:spacing w:before="0" w:after="0"/>
      <w:ind w:left="720" w:right="720"/>
      <w:jc w:val="center"/>
    </w:pPr>
    <w:rPr>
      <w:b w:val="0"/>
    </w:rPr>
  </w:style>
  <w:style w:type="paragraph" w:customStyle="1" w:styleId="TitlePageTitleCaps">
    <w:name w:val="Title Page Title Caps"/>
    <w:basedOn w:val="Normal"/>
    <w:link w:val="TitlePageTitleCapsChar"/>
    <w:qFormat/>
    <w:rsid w:val="004C22A4"/>
    <w:pPr>
      <w:spacing w:line="240" w:lineRule="auto"/>
      <w:ind w:firstLine="0"/>
      <w:jc w:val="center"/>
    </w:pPr>
  </w:style>
  <w:style w:type="paragraph" w:customStyle="1" w:styleId="WorksCitedentry">
    <w:name w:val="Works Cited entry"/>
    <w:basedOn w:val="Normal"/>
    <w:qFormat/>
    <w:rsid w:val="00035AB4"/>
    <w:pPr>
      <w:spacing w:after="240" w:line="240" w:lineRule="auto"/>
      <w:ind w:left="720" w:hanging="720"/>
    </w:pPr>
  </w:style>
  <w:style w:type="character" w:customStyle="1" w:styleId="TitlePageTitleCapsChar">
    <w:name w:val="Title Page Title Caps Char"/>
    <w:basedOn w:val="DefaultParagraphFont"/>
    <w:link w:val="TitlePageTitleCaps"/>
    <w:rsid w:val="004C22A4"/>
    <w:rPr>
      <w:sz w:val="24"/>
    </w:rPr>
  </w:style>
  <w:style w:type="character" w:customStyle="1" w:styleId="EndnoteTextChar">
    <w:name w:val="Endnote Text Char"/>
    <w:basedOn w:val="DefaultParagraphFont"/>
    <w:link w:val="EndnoteText"/>
    <w:uiPriority w:val="99"/>
    <w:semiHidden/>
    <w:rsid w:val="00912CEB"/>
  </w:style>
  <w:style w:type="character" w:styleId="EndnoteReference">
    <w:name w:val="endnote reference"/>
    <w:basedOn w:val="DefaultParagraphFont"/>
    <w:uiPriority w:val="99"/>
    <w:semiHidden/>
    <w:unhideWhenUsed/>
    <w:rsid w:val="00912CEB"/>
    <w:rPr>
      <w:vertAlign w:val="superscript"/>
    </w:rPr>
  </w:style>
  <w:style w:type="character" w:customStyle="1" w:styleId="HeaderChar">
    <w:name w:val="Header Char"/>
    <w:basedOn w:val="DefaultParagraphFont"/>
    <w:link w:val="Header"/>
    <w:uiPriority w:val="99"/>
    <w:locked/>
    <w:rsid w:val="00CA2C33"/>
    <w:rPr>
      <w:sz w:val="24"/>
    </w:rPr>
  </w:style>
  <w:style w:type="character" w:styleId="Hyperlink">
    <w:name w:val="Hyperlink"/>
    <w:basedOn w:val="DefaultParagraphFont"/>
    <w:uiPriority w:val="99"/>
    <w:unhideWhenUsed/>
    <w:rsid w:val="007865F8"/>
    <w:rPr>
      <w:color w:val="0000FF" w:themeColor="hyperlink"/>
      <w:u w:val="single"/>
    </w:rPr>
  </w:style>
  <w:style w:type="table" w:styleId="MediumShading2">
    <w:name w:val="Medium Shading 2"/>
    <w:basedOn w:val="TableNormal"/>
    <w:uiPriority w:val="64"/>
    <w:rsid w:val="00760355"/>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34"/>
    <w:qFormat/>
    <w:rsid w:val="00E378E3"/>
    <w:pPr>
      <w:overflowPunct/>
      <w:autoSpaceDE/>
      <w:autoSpaceDN/>
      <w:adjustRightInd/>
      <w:spacing w:line="240" w:lineRule="auto"/>
      <w:ind w:left="720" w:firstLine="0"/>
      <w:contextualSpacing/>
      <w:textAlignment w:val="auto"/>
    </w:pPr>
    <w:rPr>
      <w:rFonts w:asciiTheme="minorHAnsi" w:eastAsiaTheme="minorEastAsia" w:hAnsiTheme="minorHAnsi" w:cstheme="minorBidi"/>
      <w:szCs w:val="24"/>
    </w:rPr>
  </w:style>
  <w:style w:type="table" w:styleId="TableGrid">
    <w:name w:val="Table Grid"/>
    <w:basedOn w:val="TableNormal"/>
    <w:uiPriority w:val="59"/>
    <w:rsid w:val="00A45B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lsdException w:name="heading 6" w:semiHidden="0" w:uiPriority="9" w:unhideWhenUsed="0" w:qFormat="1"/>
    <w:lsdException w:name="heading 7" w:semiHidden="0" w:uiPriority="9" w:unhideWhenUsed="0" w:qFormat="1"/>
    <w:lsdException w:name="heading 8" w:semiHidden="0" w:uiPriority="9"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qFormat="1"/>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0586"/>
    <w:pPr>
      <w:overflowPunct w:val="0"/>
      <w:autoSpaceDE w:val="0"/>
      <w:autoSpaceDN w:val="0"/>
      <w:adjustRightInd w:val="0"/>
      <w:spacing w:line="480" w:lineRule="auto"/>
      <w:ind w:firstLine="720"/>
      <w:textAlignment w:val="baseline"/>
    </w:pPr>
    <w:rPr>
      <w:sz w:val="24"/>
    </w:rPr>
  </w:style>
  <w:style w:type="paragraph" w:styleId="Heading1">
    <w:name w:val="heading 1"/>
    <w:basedOn w:val="Normal"/>
    <w:next w:val="Normal"/>
    <w:qFormat/>
    <w:rsid w:val="0018107C"/>
    <w:pPr>
      <w:keepNext/>
      <w:spacing w:before="240" w:after="240" w:line="240" w:lineRule="auto"/>
      <w:ind w:firstLine="0"/>
      <w:jc w:val="center"/>
      <w:outlineLvl w:val="0"/>
    </w:pPr>
    <w:rPr>
      <w:b/>
      <w:kern w:val="28"/>
    </w:rPr>
  </w:style>
  <w:style w:type="paragraph" w:styleId="Heading2">
    <w:name w:val="heading 2"/>
    <w:basedOn w:val="Normal"/>
    <w:next w:val="Normal"/>
    <w:qFormat/>
    <w:rsid w:val="0018107C"/>
    <w:pPr>
      <w:keepNext/>
      <w:spacing w:before="240" w:after="240" w:line="240" w:lineRule="auto"/>
      <w:ind w:firstLine="0"/>
      <w:jc w:val="center"/>
      <w:outlineLvl w:val="1"/>
    </w:pPr>
  </w:style>
  <w:style w:type="paragraph" w:styleId="Heading3">
    <w:name w:val="heading 3"/>
    <w:basedOn w:val="Normal"/>
    <w:next w:val="Normal"/>
    <w:qFormat/>
    <w:rsid w:val="0018107C"/>
    <w:pPr>
      <w:keepNext/>
      <w:spacing w:before="240" w:after="240" w:line="240" w:lineRule="auto"/>
      <w:ind w:firstLine="0"/>
      <w:outlineLvl w:val="2"/>
    </w:pPr>
    <w:rPr>
      <w:b/>
    </w:rPr>
  </w:style>
  <w:style w:type="paragraph" w:styleId="Heading4">
    <w:name w:val="heading 4"/>
    <w:basedOn w:val="Normal"/>
    <w:next w:val="Normal"/>
    <w:qFormat/>
    <w:rsid w:val="0018107C"/>
    <w:pPr>
      <w:keepNext/>
      <w:spacing w:before="240" w:after="240" w:line="240" w:lineRule="auto"/>
      <w:ind w:firstLine="0"/>
      <w:outlineLvl w:val="3"/>
    </w:pPr>
  </w:style>
  <w:style w:type="paragraph" w:styleId="Heading5">
    <w:name w:val="heading 5"/>
    <w:basedOn w:val="Normal"/>
    <w:rsid w:val="00450775"/>
    <w:pPr>
      <w:spacing w:before="240" w:after="240" w:line="240" w:lineRule="auto"/>
      <w:ind w:firstLine="0"/>
      <w:outlineLvl w:val="4"/>
    </w:pPr>
  </w:style>
  <w:style w:type="paragraph" w:styleId="Heading6">
    <w:name w:val="heading 6"/>
    <w:basedOn w:val="Normal"/>
    <w:qFormat/>
    <w:rsid w:val="00450775"/>
    <w:pPr>
      <w:ind w:left="630" w:hanging="360"/>
      <w:outlineLvl w:val="5"/>
    </w:pPr>
  </w:style>
  <w:style w:type="paragraph" w:styleId="Heading7">
    <w:name w:val="heading 7"/>
    <w:basedOn w:val="Normal"/>
    <w:qFormat/>
    <w:rsid w:val="00450775"/>
    <w:pPr>
      <w:ind w:left="990" w:hanging="360"/>
      <w:outlineLvl w:val="6"/>
    </w:pPr>
  </w:style>
  <w:style w:type="paragraph" w:styleId="Heading8">
    <w:name w:val="heading 8"/>
    <w:basedOn w:val="Normal"/>
    <w:next w:val="Normal"/>
    <w:qFormat/>
    <w:rsid w:val="00450775"/>
    <w:pPr>
      <w:spacing w:before="60" w:after="60"/>
      <w:ind w:left="547"/>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sid w:val="00450775"/>
    <w:rPr>
      <w:vertAlign w:val="superscript"/>
    </w:rPr>
  </w:style>
  <w:style w:type="paragraph" w:styleId="FootnoteText">
    <w:name w:val="footnote text"/>
    <w:basedOn w:val="Normal"/>
    <w:semiHidden/>
    <w:qFormat/>
    <w:rsid w:val="001C7139"/>
    <w:pPr>
      <w:spacing w:after="240" w:line="240" w:lineRule="auto"/>
    </w:pPr>
    <w:rPr>
      <w:sz w:val="20"/>
    </w:rPr>
  </w:style>
  <w:style w:type="paragraph" w:styleId="Header">
    <w:name w:val="header"/>
    <w:basedOn w:val="Normal"/>
    <w:link w:val="HeaderChar"/>
    <w:uiPriority w:val="99"/>
    <w:rsid w:val="00450775"/>
    <w:pPr>
      <w:tabs>
        <w:tab w:val="center" w:pos="4320"/>
        <w:tab w:val="right" w:pos="8640"/>
      </w:tabs>
    </w:pPr>
  </w:style>
  <w:style w:type="paragraph" w:customStyle="1" w:styleId="Quote--blocknoindent">
    <w:name w:val="Quote--block/no indent"/>
    <w:basedOn w:val="Normal"/>
    <w:next w:val="Normal"/>
    <w:rsid w:val="00450775"/>
    <w:pPr>
      <w:tabs>
        <w:tab w:val="left" w:pos="1152"/>
      </w:tabs>
      <w:spacing w:after="240" w:line="240" w:lineRule="auto"/>
      <w:ind w:left="576" w:firstLine="0"/>
    </w:pPr>
  </w:style>
  <w:style w:type="paragraph" w:styleId="Footer">
    <w:name w:val="footer"/>
    <w:basedOn w:val="Normal"/>
    <w:semiHidden/>
    <w:rsid w:val="00450775"/>
    <w:pPr>
      <w:tabs>
        <w:tab w:val="center" w:pos="4320"/>
        <w:tab w:val="right" w:pos="8640"/>
      </w:tabs>
      <w:ind w:firstLine="0"/>
      <w:jc w:val="center"/>
    </w:pPr>
  </w:style>
  <w:style w:type="character" w:styleId="PageNumber">
    <w:name w:val="page number"/>
    <w:basedOn w:val="DefaultParagraphFont"/>
    <w:semiHidden/>
    <w:rsid w:val="00450775"/>
  </w:style>
  <w:style w:type="paragraph" w:customStyle="1" w:styleId="Level1Headintext">
    <w:name w:val="Level 1 Head in text"/>
    <w:basedOn w:val="Level1Headnewpg"/>
    <w:next w:val="Normal"/>
    <w:rsid w:val="00450775"/>
  </w:style>
  <w:style w:type="paragraph" w:customStyle="1" w:styleId="Level1Headnewpg">
    <w:name w:val="Level 1 Head new pg"/>
    <w:basedOn w:val="Heading1"/>
    <w:next w:val="Normal"/>
    <w:rsid w:val="00450775"/>
    <w:pPr>
      <w:outlineLvl w:val="9"/>
    </w:pPr>
  </w:style>
  <w:style w:type="paragraph" w:customStyle="1" w:styleId="Level4Heading">
    <w:name w:val="Level 4 Heading"/>
    <w:basedOn w:val="Level3Heading"/>
    <w:next w:val="Normal"/>
    <w:rsid w:val="00450775"/>
    <w:rPr>
      <w:i/>
      <w:szCs w:val="24"/>
    </w:rPr>
  </w:style>
  <w:style w:type="paragraph" w:customStyle="1" w:styleId="Level2Heading">
    <w:name w:val="Level 2 Heading"/>
    <w:basedOn w:val="Heading3"/>
    <w:next w:val="Normal"/>
    <w:rsid w:val="00450775"/>
    <w:pPr>
      <w:outlineLvl w:val="9"/>
    </w:pPr>
  </w:style>
  <w:style w:type="paragraph" w:customStyle="1" w:styleId="Level3Heading">
    <w:name w:val="Level 3 Heading"/>
    <w:basedOn w:val="Heading4"/>
    <w:next w:val="Normal"/>
    <w:rsid w:val="00450775"/>
    <w:pPr>
      <w:outlineLvl w:val="9"/>
    </w:pPr>
  </w:style>
  <w:style w:type="paragraph" w:styleId="EndnoteText">
    <w:name w:val="endnote text"/>
    <w:basedOn w:val="Normal"/>
    <w:link w:val="EndnoteTextChar"/>
    <w:uiPriority w:val="99"/>
    <w:semiHidden/>
    <w:unhideWhenUsed/>
    <w:rsid w:val="00912CEB"/>
    <w:rPr>
      <w:sz w:val="20"/>
    </w:rPr>
  </w:style>
  <w:style w:type="paragraph" w:customStyle="1" w:styleId="WorksCited">
    <w:name w:val="Works Cited"/>
    <w:basedOn w:val="Normal"/>
    <w:rsid w:val="00390586"/>
    <w:pPr>
      <w:spacing w:after="240" w:line="240" w:lineRule="auto"/>
      <w:ind w:left="720" w:hanging="720"/>
    </w:pPr>
  </w:style>
  <w:style w:type="paragraph" w:customStyle="1" w:styleId="Normalwoindent">
    <w:name w:val="Normal w/o indent"/>
    <w:basedOn w:val="Normal"/>
    <w:next w:val="EndnoteText"/>
    <w:rsid w:val="00390586"/>
    <w:pPr>
      <w:ind w:firstLine="0"/>
    </w:pPr>
  </w:style>
  <w:style w:type="paragraph" w:customStyle="1" w:styleId="PaperTitle">
    <w:name w:val="Paper Title"/>
    <w:basedOn w:val="TitlePageText"/>
    <w:next w:val="TitlePageText"/>
    <w:semiHidden/>
    <w:rsid w:val="00450775"/>
    <w:pPr>
      <w:spacing w:before="2880"/>
    </w:pPr>
    <w:rPr>
      <w:caps/>
    </w:rPr>
  </w:style>
  <w:style w:type="paragraph" w:customStyle="1" w:styleId="TitlePageText">
    <w:name w:val="Title Page Text"/>
    <w:basedOn w:val="Level2Heading"/>
    <w:semiHidden/>
    <w:rsid w:val="00450775"/>
    <w:pPr>
      <w:spacing w:before="0"/>
    </w:pPr>
  </w:style>
  <w:style w:type="paragraph" w:styleId="BalloonText">
    <w:name w:val="Balloon Text"/>
    <w:basedOn w:val="Normal"/>
    <w:semiHidden/>
    <w:rsid w:val="00450775"/>
    <w:rPr>
      <w:rFonts w:ascii="Tahoma" w:hAnsi="Tahoma" w:cs="Tahoma"/>
      <w:sz w:val="16"/>
      <w:szCs w:val="16"/>
    </w:rPr>
  </w:style>
  <w:style w:type="paragraph" w:customStyle="1" w:styleId="TITLEPAGEALLCAPS">
    <w:name w:val="TITLE PAGE ALL CAPS"/>
    <w:basedOn w:val="PaperTitle"/>
    <w:rsid w:val="00390586"/>
    <w:pPr>
      <w:spacing w:before="0" w:after="0"/>
      <w:ind w:left="720" w:right="720"/>
      <w:jc w:val="center"/>
    </w:pPr>
    <w:rPr>
      <w:b w:val="0"/>
    </w:rPr>
  </w:style>
  <w:style w:type="paragraph" w:customStyle="1" w:styleId="TitlePageTitleCaps">
    <w:name w:val="Title Page Title Caps"/>
    <w:basedOn w:val="Normal"/>
    <w:link w:val="TitlePageTitleCapsChar"/>
    <w:qFormat/>
    <w:rsid w:val="004C22A4"/>
    <w:pPr>
      <w:spacing w:line="240" w:lineRule="auto"/>
      <w:ind w:firstLine="0"/>
      <w:jc w:val="center"/>
    </w:pPr>
  </w:style>
  <w:style w:type="paragraph" w:customStyle="1" w:styleId="WorksCitedentry">
    <w:name w:val="Works Cited entry"/>
    <w:basedOn w:val="Normal"/>
    <w:qFormat/>
    <w:rsid w:val="00035AB4"/>
    <w:pPr>
      <w:spacing w:after="240" w:line="240" w:lineRule="auto"/>
      <w:ind w:left="720" w:hanging="720"/>
    </w:pPr>
  </w:style>
  <w:style w:type="character" w:customStyle="1" w:styleId="TitlePageTitleCapsChar">
    <w:name w:val="Title Page Title Caps Char"/>
    <w:basedOn w:val="DefaultParagraphFont"/>
    <w:link w:val="TitlePageTitleCaps"/>
    <w:rsid w:val="004C22A4"/>
    <w:rPr>
      <w:sz w:val="24"/>
    </w:rPr>
  </w:style>
  <w:style w:type="character" w:customStyle="1" w:styleId="EndnoteTextChar">
    <w:name w:val="Endnote Text Char"/>
    <w:basedOn w:val="DefaultParagraphFont"/>
    <w:link w:val="EndnoteText"/>
    <w:uiPriority w:val="99"/>
    <w:semiHidden/>
    <w:rsid w:val="00912CEB"/>
  </w:style>
  <w:style w:type="character" w:styleId="EndnoteReference">
    <w:name w:val="endnote reference"/>
    <w:basedOn w:val="DefaultParagraphFont"/>
    <w:uiPriority w:val="99"/>
    <w:semiHidden/>
    <w:unhideWhenUsed/>
    <w:rsid w:val="00912CEB"/>
    <w:rPr>
      <w:vertAlign w:val="superscript"/>
    </w:rPr>
  </w:style>
  <w:style w:type="character" w:customStyle="1" w:styleId="HeaderChar">
    <w:name w:val="Header Char"/>
    <w:basedOn w:val="DefaultParagraphFont"/>
    <w:link w:val="Header"/>
    <w:uiPriority w:val="99"/>
    <w:locked/>
    <w:rsid w:val="00CA2C33"/>
    <w:rPr>
      <w:sz w:val="24"/>
    </w:rPr>
  </w:style>
  <w:style w:type="character" w:styleId="Hyperlink">
    <w:name w:val="Hyperlink"/>
    <w:basedOn w:val="DefaultParagraphFont"/>
    <w:uiPriority w:val="99"/>
    <w:unhideWhenUsed/>
    <w:rsid w:val="007865F8"/>
    <w:rPr>
      <w:color w:val="0000FF" w:themeColor="hyperlink"/>
      <w:u w:val="single"/>
    </w:rPr>
  </w:style>
  <w:style w:type="table" w:styleId="MediumShading2">
    <w:name w:val="Medium Shading 2"/>
    <w:basedOn w:val="TableNormal"/>
    <w:uiPriority w:val="64"/>
    <w:rsid w:val="00760355"/>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34"/>
    <w:qFormat/>
    <w:rsid w:val="00E378E3"/>
    <w:pPr>
      <w:overflowPunct/>
      <w:autoSpaceDE/>
      <w:autoSpaceDN/>
      <w:adjustRightInd/>
      <w:spacing w:line="240" w:lineRule="auto"/>
      <w:ind w:left="720" w:firstLine="0"/>
      <w:contextualSpacing/>
      <w:textAlignment w:val="auto"/>
    </w:pPr>
    <w:rPr>
      <w:rFonts w:asciiTheme="minorHAnsi" w:eastAsiaTheme="minorEastAsia" w:hAnsiTheme="minorHAnsi" w:cstheme="minorBidi"/>
      <w:szCs w:val="24"/>
    </w:rPr>
  </w:style>
  <w:style w:type="table" w:styleId="TableGrid">
    <w:name w:val="Table Grid"/>
    <w:basedOn w:val="TableNormal"/>
    <w:uiPriority w:val="59"/>
    <w:rsid w:val="00A45B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812892">
      <w:bodyDiv w:val="1"/>
      <w:marLeft w:val="0"/>
      <w:marRight w:val="0"/>
      <w:marTop w:val="0"/>
      <w:marBottom w:val="0"/>
      <w:divBdr>
        <w:top w:val="none" w:sz="0" w:space="0" w:color="auto"/>
        <w:left w:val="none" w:sz="0" w:space="0" w:color="auto"/>
        <w:bottom w:val="none" w:sz="0" w:space="0" w:color="auto"/>
        <w:right w:val="none" w:sz="0" w:space="0" w:color="auto"/>
      </w:divBdr>
    </w:div>
    <w:div w:id="37318280">
      <w:bodyDiv w:val="1"/>
      <w:marLeft w:val="0"/>
      <w:marRight w:val="0"/>
      <w:marTop w:val="0"/>
      <w:marBottom w:val="0"/>
      <w:divBdr>
        <w:top w:val="none" w:sz="0" w:space="0" w:color="auto"/>
        <w:left w:val="none" w:sz="0" w:space="0" w:color="auto"/>
        <w:bottom w:val="none" w:sz="0" w:space="0" w:color="auto"/>
        <w:right w:val="none" w:sz="0" w:space="0" w:color="auto"/>
      </w:divBdr>
    </w:div>
    <w:div w:id="72356397">
      <w:bodyDiv w:val="1"/>
      <w:marLeft w:val="0"/>
      <w:marRight w:val="0"/>
      <w:marTop w:val="0"/>
      <w:marBottom w:val="0"/>
      <w:divBdr>
        <w:top w:val="none" w:sz="0" w:space="0" w:color="auto"/>
        <w:left w:val="none" w:sz="0" w:space="0" w:color="auto"/>
        <w:bottom w:val="none" w:sz="0" w:space="0" w:color="auto"/>
        <w:right w:val="none" w:sz="0" w:space="0" w:color="auto"/>
      </w:divBdr>
    </w:div>
    <w:div w:id="155339424">
      <w:bodyDiv w:val="1"/>
      <w:marLeft w:val="0"/>
      <w:marRight w:val="0"/>
      <w:marTop w:val="0"/>
      <w:marBottom w:val="0"/>
      <w:divBdr>
        <w:top w:val="none" w:sz="0" w:space="0" w:color="auto"/>
        <w:left w:val="none" w:sz="0" w:space="0" w:color="auto"/>
        <w:bottom w:val="none" w:sz="0" w:space="0" w:color="auto"/>
        <w:right w:val="none" w:sz="0" w:space="0" w:color="auto"/>
      </w:divBdr>
    </w:div>
    <w:div w:id="166947959">
      <w:bodyDiv w:val="1"/>
      <w:marLeft w:val="0"/>
      <w:marRight w:val="0"/>
      <w:marTop w:val="0"/>
      <w:marBottom w:val="0"/>
      <w:divBdr>
        <w:top w:val="none" w:sz="0" w:space="0" w:color="auto"/>
        <w:left w:val="none" w:sz="0" w:space="0" w:color="auto"/>
        <w:bottom w:val="none" w:sz="0" w:space="0" w:color="auto"/>
        <w:right w:val="none" w:sz="0" w:space="0" w:color="auto"/>
      </w:divBdr>
    </w:div>
    <w:div w:id="366033633">
      <w:bodyDiv w:val="1"/>
      <w:marLeft w:val="0"/>
      <w:marRight w:val="0"/>
      <w:marTop w:val="0"/>
      <w:marBottom w:val="0"/>
      <w:divBdr>
        <w:top w:val="none" w:sz="0" w:space="0" w:color="auto"/>
        <w:left w:val="none" w:sz="0" w:space="0" w:color="auto"/>
        <w:bottom w:val="none" w:sz="0" w:space="0" w:color="auto"/>
        <w:right w:val="none" w:sz="0" w:space="0" w:color="auto"/>
      </w:divBdr>
    </w:div>
    <w:div w:id="392243196">
      <w:bodyDiv w:val="1"/>
      <w:marLeft w:val="0"/>
      <w:marRight w:val="0"/>
      <w:marTop w:val="0"/>
      <w:marBottom w:val="0"/>
      <w:divBdr>
        <w:top w:val="none" w:sz="0" w:space="0" w:color="auto"/>
        <w:left w:val="none" w:sz="0" w:space="0" w:color="auto"/>
        <w:bottom w:val="none" w:sz="0" w:space="0" w:color="auto"/>
        <w:right w:val="none" w:sz="0" w:space="0" w:color="auto"/>
      </w:divBdr>
    </w:div>
    <w:div w:id="406880081">
      <w:bodyDiv w:val="1"/>
      <w:marLeft w:val="0"/>
      <w:marRight w:val="0"/>
      <w:marTop w:val="0"/>
      <w:marBottom w:val="0"/>
      <w:divBdr>
        <w:top w:val="none" w:sz="0" w:space="0" w:color="auto"/>
        <w:left w:val="none" w:sz="0" w:space="0" w:color="auto"/>
        <w:bottom w:val="none" w:sz="0" w:space="0" w:color="auto"/>
        <w:right w:val="none" w:sz="0" w:space="0" w:color="auto"/>
      </w:divBdr>
    </w:div>
    <w:div w:id="423234988">
      <w:bodyDiv w:val="1"/>
      <w:marLeft w:val="0"/>
      <w:marRight w:val="0"/>
      <w:marTop w:val="0"/>
      <w:marBottom w:val="0"/>
      <w:divBdr>
        <w:top w:val="none" w:sz="0" w:space="0" w:color="auto"/>
        <w:left w:val="none" w:sz="0" w:space="0" w:color="auto"/>
        <w:bottom w:val="none" w:sz="0" w:space="0" w:color="auto"/>
        <w:right w:val="none" w:sz="0" w:space="0" w:color="auto"/>
      </w:divBdr>
    </w:div>
    <w:div w:id="509951889">
      <w:bodyDiv w:val="1"/>
      <w:marLeft w:val="0"/>
      <w:marRight w:val="0"/>
      <w:marTop w:val="0"/>
      <w:marBottom w:val="0"/>
      <w:divBdr>
        <w:top w:val="none" w:sz="0" w:space="0" w:color="auto"/>
        <w:left w:val="none" w:sz="0" w:space="0" w:color="auto"/>
        <w:bottom w:val="none" w:sz="0" w:space="0" w:color="auto"/>
        <w:right w:val="none" w:sz="0" w:space="0" w:color="auto"/>
      </w:divBdr>
    </w:div>
    <w:div w:id="557862239">
      <w:bodyDiv w:val="1"/>
      <w:marLeft w:val="0"/>
      <w:marRight w:val="0"/>
      <w:marTop w:val="0"/>
      <w:marBottom w:val="0"/>
      <w:divBdr>
        <w:top w:val="none" w:sz="0" w:space="0" w:color="auto"/>
        <w:left w:val="none" w:sz="0" w:space="0" w:color="auto"/>
        <w:bottom w:val="none" w:sz="0" w:space="0" w:color="auto"/>
        <w:right w:val="none" w:sz="0" w:space="0" w:color="auto"/>
      </w:divBdr>
    </w:div>
    <w:div w:id="563681862">
      <w:bodyDiv w:val="1"/>
      <w:marLeft w:val="0"/>
      <w:marRight w:val="0"/>
      <w:marTop w:val="0"/>
      <w:marBottom w:val="0"/>
      <w:divBdr>
        <w:top w:val="none" w:sz="0" w:space="0" w:color="auto"/>
        <w:left w:val="none" w:sz="0" w:space="0" w:color="auto"/>
        <w:bottom w:val="none" w:sz="0" w:space="0" w:color="auto"/>
        <w:right w:val="none" w:sz="0" w:space="0" w:color="auto"/>
      </w:divBdr>
    </w:div>
    <w:div w:id="629016614">
      <w:bodyDiv w:val="1"/>
      <w:marLeft w:val="0"/>
      <w:marRight w:val="0"/>
      <w:marTop w:val="0"/>
      <w:marBottom w:val="0"/>
      <w:divBdr>
        <w:top w:val="none" w:sz="0" w:space="0" w:color="auto"/>
        <w:left w:val="none" w:sz="0" w:space="0" w:color="auto"/>
        <w:bottom w:val="none" w:sz="0" w:space="0" w:color="auto"/>
        <w:right w:val="none" w:sz="0" w:space="0" w:color="auto"/>
      </w:divBdr>
    </w:div>
    <w:div w:id="632903557">
      <w:bodyDiv w:val="1"/>
      <w:marLeft w:val="0"/>
      <w:marRight w:val="0"/>
      <w:marTop w:val="0"/>
      <w:marBottom w:val="0"/>
      <w:divBdr>
        <w:top w:val="none" w:sz="0" w:space="0" w:color="auto"/>
        <w:left w:val="none" w:sz="0" w:space="0" w:color="auto"/>
        <w:bottom w:val="none" w:sz="0" w:space="0" w:color="auto"/>
        <w:right w:val="none" w:sz="0" w:space="0" w:color="auto"/>
      </w:divBdr>
    </w:div>
    <w:div w:id="663632306">
      <w:bodyDiv w:val="1"/>
      <w:marLeft w:val="0"/>
      <w:marRight w:val="0"/>
      <w:marTop w:val="0"/>
      <w:marBottom w:val="0"/>
      <w:divBdr>
        <w:top w:val="none" w:sz="0" w:space="0" w:color="auto"/>
        <w:left w:val="none" w:sz="0" w:space="0" w:color="auto"/>
        <w:bottom w:val="none" w:sz="0" w:space="0" w:color="auto"/>
        <w:right w:val="none" w:sz="0" w:space="0" w:color="auto"/>
      </w:divBdr>
    </w:div>
    <w:div w:id="680162284">
      <w:bodyDiv w:val="1"/>
      <w:marLeft w:val="0"/>
      <w:marRight w:val="0"/>
      <w:marTop w:val="0"/>
      <w:marBottom w:val="0"/>
      <w:divBdr>
        <w:top w:val="none" w:sz="0" w:space="0" w:color="auto"/>
        <w:left w:val="none" w:sz="0" w:space="0" w:color="auto"/>
        <w:bottom w:val="none" w:sz="0" w:space="0" w:color="auto"/>
        <w:right w:val="none" w:sz="0" w:space="0" w:color="auto"/>
      </w:divBdr>
    </w:div>
    <w:div w:id="701367358">
      <w:bodyDiv w:val="1"/>
      <w:marLeft w:val="0"/>
      <w:marRight w:val="0"/>
      <w:marTop w:val="0"/>
      <w:marBottom w:val="0"/>
      <w:divBdr>
        <w:top w:val="none" w:sz="0" w:space="0" w:color="auto"/>
        <w:left w:val="none" w:sz="0" w:space="0" w:color="auto"/>
        <w:bottom w:val="none" w:sz="0" w:space="0" w:color="auto"/>
        <w:right w:val="none" w:sz="0" w:space="0" w:color="auto"/>
      </w:divBdr>
    </w:div>
    <w:div w:id="762914291">
      <w:bodyDiv w:val="1"/>
      <w:marLeft w:val="0"/>
      <w:marRight w:val="0"/>
      <w:marTop w:val="0"/>
      <w:marBottom w:val="0"/>
      <w:divBdr>
        <w:top w:val="none" w:sz="0" w:space="0" w:color="auto"/>
        <w:left w:val="none" w:sz="0" w:space="0" w:color="auto"/>
        <w:bottom w:val="none" w:sz="0" w:space="0" w:color="auto"/>
        <w:right w:val="none" w:sz="0" w:space="0" w:color="auto"/>
      </w:divBdr>
    </w:div>
    <w:div w:id="787044637">
      <w:bodyDiv w:val="1"/>
      <w:marLeft w:val="0"/>
      <w:marRight w:val="0"/>
      <w:marTop w:val="0"/>
      <w:marBottom w:val="0"/>
      <w:divBdr>
        <w:top w:val="none" w:sz="0" w:space="0" w:color="auto"/>
        <w:left w:val="none" w:sz="0" w:space="0" w:color="auto"/>
        <w:bottom w:val="none" w:sz="0" w:space="0" w:color="auto"/>
        <w:right w:val="none" w:sz="0" w:space="0" w:color="auto"/>
      </w:divBdr>
    </w:div>
    <w:div w:id="812988855">
      <w:bodyDiv w:val="1"/>
      <w:marLeft w:val="0"/>
      <w:marRight w:val="0"/>
      <w:marTop w:val="0"/>
      <w:marBottom w:val="0"/>
      <w:divBdr>
        <w:top w:val="none" w:sz="0" w:space="0" w:color="auto"/>
        <w:left w:val="none" w:sz="0" w:space="0" w:color="auto"/>
        <w:bottom w:val="none" w:sz="0" w:space="0" w:color="auto"/>
        <w:right w:val="none" w:sz="0" w:space="0" w:color="auto"/>
      </w:divBdr>
    </w:div>
    <w:div w:id="843785452">
      <w:bodyDiv w:val="1"/>
      <w:marLeft w:val="0"/>
      <w:marRight w:val="0"/>
      <w:marTop w:val="0"/>
      <w:marBottom w:val="0"/>
      <w:divBdr>
        <w:top w:val="none" w:sz="0" w:space="0" w:color="auto"/>
        <w:left w:val="none" w:sz="0" w:space="0" w:color="auto"/>
        <w:bottom w:val="none" w:sz="0" w:space="0" w:color="auto"/>
        <w:right w:val="none" w:sz="0" w:space="0" w:color="auto"/>
      </w:divBdr>
    </w:div>
    <w:div w:id="903218745">
      <w:bodyDiv w:val="1"/>
      <w:marLeft w:val="0"/>
      <w:marRight w:val="0"/>
      <w:marTop w:val="0"/>
      <w:marBottom w:val="0"/>
      <w:divBdr>
        <w:top w:val="none" w:sz="0" w:space="0" w:color="auto"/>
        <w:left w:val="none" w:sz="0" w:space="0" w:color="auto"/>
        <w:bottom w:val="none" w:sz="0" w:space="0" w:color="auto"/>
        <w:right w:val="none" w:sz="0" w:space="0" w:color="auto"/>
      </w:divBdr>
    </w:div>
    <w:div w:id="905533787">
      <w:bodyDiv w:val="1"/>
      <w:marLeft w:val="0"/>
      <w:marRight w:val="0"/>
      <w:marTop w:val="0"/>
      <w:marBottom w:val="0"/>
      <w:divBdr>
        <w:top w:val="none" w:sz="0" w:space="0" w:color="auto"/>
        <w:left w:val="none" w:sz="0" w:space="0" w:color="auto"/>
        <w:bottom w:val="none" w:sz="0" w:space="0" w:color="auto"/>
        <w:right w:val="none" w:sz="0" w:space="0" w:color="auto"/>
      </w:divBdr>
    </w:div>
    <w:div w:id="920332987">
      <w:bodyDiv w:val="1"/>
      <w:marLeft w:val="0"/>
      <w:marRight w:val="0"/>
      <w:marTop w:val="0"/>
      <w:marBottom w:val="0"/>
      <w:divBdr>
        <w:top w:val="none" w:sz="0" w:space="0" w:color="auto"/>
        <w:left w:val="none" w:sz="0" w:space="0" w:color="auto"/>
        <w:bottom w:val="none" w:sz="0" w:space="0" w:color="auto"/>
        <w:right w:val="none" w:sz="0" w:space="0" w:color="auto"/>
      </w:divBdr>
    </w:div>
    <w:div w:id="988560112">
      <w:bodyDiv w:val="1"/>
      <w:marLeft w:val="0"/>
      <w:marRight w:val="0"/>
      <w:marTop w:val="0"/>
      <w:marBottom w:val="0"/>
      <w:divBdr>
        <w:top w:val="none" w:sz="0" w:space="0" w:color="auto"/>
        <w:left w:val="none" w:sz="0" w:space="0" w:color="auto"/>
        <w:bottom w:val="none" w:sz="0" w:space="0" w:color="auto"/>
        <w:right w:val="none" w:sz="0" w:space="0" w:color="auto"/>
      </w:divBdr>
    </w:div>
    <w:div w:id="1005550426">
      <w:bodyDiv w:val="1"/>
      <w:marLeft w:val="0"/>
      <w:marRight w:val="0"/>
      <w:marTop w:val="0"/>
      <w:marBottom w:val="0"/>
      <w:divBdr>
        <w:top w:val="none" w:sz="0" w:space="0" w:color="auto"/>
        <w:left w:val="none" w:sz="0" w:space="0" w:color="auto"/>
        <w:bottom w:val="none" w:sz="0" w:space="0" w:color="auto"/>
        <w:right w:val="none" w:sz="0" w:space="0" w:color="auto"/>
      </w:divBdr>
    </w:div>
    <w:div w:id="1035883295">
      <w:bodyDiv w:val="1"/>
      <w:marLeft w:val="0"/>
      <w:marRight w:val="0"/>
      <w:marTop w:val="0"/>
      <w:marBottom w:val="0"/>
      <w:divBdr>
        <w:top w:val="none" w:sz="0" w:space="0" w:color="auto"/>
        <w:left w:val="none" w:sz="0" w:space="0" w:color="auto"/>
        <w:bottom w:val="none" w:sz="0" w:space="0" w:color="auto"/>
        <w:right w:val="none" w:sz="0" w:space="0" w:color="auto"/>
      </w:divBdr>
    </w:div>
    <w:div w:id="1047070997">
      <w:bodyDiv w:val="1"/>
      <w:marLeft w:val="0"/>
      <w:marRight w:val="0"/>
      <w:marTop w:val="0"/>
      <w:marBottom w:val="0"/>
      <w:divBdr>
        <w:top w:val="none" w:sz="0" w:space="0" w:color="auto"/>
        <w:left w:val="none" w:sz="0" w:space="0" w:color="auto"/>
        <w:bottom w:val="none" w:sz="0" w:space="0" w:color="auto"/>
        <w:right w:val="none" w:sz="0" w:space="0" w:color="auto"/>
      </w:divBdr>
    </w:div>
    <w:div w:id="1052729837">
      <w:bodyDiv w:val="1"/>
      <w:marLeft w:val="0"/>
      <w:marRight w:val="0"/>
      <w:marTop w:val="0"/>
      <w:marBottom w:val="0"/>
      <w:divBdr>
        <w:top w:val="none" w:sz="0" w:space="0" w:color="auto"/>
        <w:left w:val="none" w:sz="0" w:space="0" w:color="auto"/>
        <w:bottom w:val="none" w:sz="0" w:space="0" w:color="auto"/>
        <w:right w:val="none" w:sz="0" w:space="0" w:color="auto"/>
      </w:divBdr>
    </w:div>
    <w:div w:id="1068768613">
      <w:bodyDiv w:val="1"/>
      <w:marLeft w:val="0"/>
      <w:marRight w:val="0"/>
      <w:marTop w:val="0"/>
      <w:marBottom w:val="0"/>
      <w:divBdr>
        <w:top w:val="none" w:sz="0" w:space="0" w:color="auto"/>
        <w:left w:val="none" w:sz="0" w:space="0" w:color="auto"/>
        <w:bottom w:val="none" w:sz="0" w:space="0" w:color="auto"/>
        <w:right w:val="none" w:sz="0" w:space="0" w:color="auto"/>
      </w:divBdr>
    </w:div>
    <w:div w:id="1126774635">
      <w:bodyDiv w:val="1"/>
      <w:marLeft w:val="0"/>
      <w:marRight w:val="0"/>
      <w:marTop w:val="0"/>
      <w:marBottom w:val="0"/>
      <w:divBdr>
        <w:top w:val="none" w:sz="0" w:space="0" w:color="auto"/>
        <w:left w:val="none" w:sz="0" w:space="0" w:color="auto"/>
        <w:bottom w:val="none" w:sz="0" w:space="0" w:color="auto"/>
        <w:right w:val="none" w:sz="0" w:space="0" w:color="auto"/>
      </w:divBdr>
    </w:div>
    <w:div w:id="1137987448">
      <w:bodyDiv w:val="1"/>
      <w:marLeft w:val="0"/>
      <w:marRight w:val="0"/>
      <w:marTop w:val="0"/>
      <w:marBottom w:val="0"/>
      <w:divBdr>
        <w:top w:val="none" w:sz="0" w:space="0" w:color="auto"/>
        <w:left w:val="none" w:sz="0" w:space="0" w:color="auto"/>
        <w:bottom w:val="none" w:sz="0" w:space="0" w:color="auto"/>
        <w:right w:val="none" w:sz="0" w:space="0" w:color="auto"/>
      </w:divBdr>
    </w:div>
    <w:div w:id="1303149387">
      <w:bodyDiv w:val="1"/>
      <w:marLeft w:val="0"/>
      <w:marRight w:val="0"/>
      <w:marTop w:val="0"/>
      <w:marBottom w:val="0"/>
      <w:divBdr>
        <w:top w:val="none" w:sz="0" w:space="0" w:color="auto"/>
        <w:left w:val="none" w:sz="0" w:space="0" w:color="auto"/>
        <w:bottom w:val="none" w:sz="0" w:space="0" w:color="auto"/>
        <w:right w:val="none" w:sz="0" w:space="0" w:color="auto"/>
      </w:divBdr>
    </w:div>
    <w:div w:id="1307319887">
      <w:bodyDiv w:val="1"/>
      <w:marLeft w:val="0"/>
      <w:marRight w:val="0"/>
      <w:marTop w:val="0"/>
      <w:marBottom w:val="0"/>
      <w:divBdr>
        <w:top w:val="none" w:sz="0" w:space="0" w:color="auto"/>
        <w:left w:val="none" w:sz="0" w:space="0" w:color="auto"/>
        <w:bottom w:val="none" w:sz="0" w:space="0" w:color="auto"/>
        <w:right w:val="none" w:sz="0" w:space="0" w:color="auto"/>
      </w:divBdr>
    </w:div>
    <w:div w:id="1403026140">
      <w:bodyDiv w:val="1"/>
      <w:marLeft w:val="0"/>
      <w:marRight w:val="0"/>
      <w:marTop w:val="0"/>
      <w:marBottom w:val="0"/>
      <w:divBdr>
        <w:top w:val="none" w:sz="0" w:space="0" w:color="auto"/>
        <w:left w:val="none" w:sz="0" w:space="0" w:color="auto"/>
        <w:bottom w:val="none" w:sz="0" w:space="0" w:color="auto"/>
        <w:right w:val="none" w:sz="0" w:space="0" w:color="auto"/>
      </w:divBdr>
    </w:div>
    <w:div w:id="1483622613">
      <w:bodyDiv w:val="1"/>
      <w:marLeft w:val="0"/>
      <w:marRight w:val="0"/>
      <w:marTop w:val="0"/>
      <w:marBottom w:val="0"/>
      <w:divBdr>
        <w:top w:val="none" w:sz="0" w:space="0" w:color="auto"/>
        <w:left w:val="none" w:sz="0" w:space="0" w:color="auto"/>
        <w:bottom w:val="none" w:sz="0" w:space="0" w:color="auto"/>
        <w:right w:val="none" w:sz="0" w:space="0" w:color="auto"/>
      </w:divBdr>
    </w:div>
    <w:div w:id="1500847084">
      <w:bodyDiv w:val="1"/>
      <w:marLeft w:val="0"/>
      <w:marRight w:val="0"/>
      <w:marTop w:val="0"/>
      <w:marBottom w:val="0"/>
      <w:divBdr>
        <w:top w:val="none" w:sz="0" w:space="0" w:color="auto"/>
        <w:left w:val="none" w:sz="0" w:space="0" w:color="auto"/>
        <w:bottom w:val="none" w:sz="0" w:space="0" w:color="auto"/>
        <w:right w:val="none" w:sz="0" w:space="0" w:color="auto"/>
      </w:divBdr>
    </w:div>
    <w:div w:id="1553885118">
      <w:bodyDiv w:val="1"/>
      <w:marLeft w:val="0"/>
      <w:marRight w:val="0"/>
      <w:marTop w:val="0"/>
      <w:marBottom w:val="0"/>
      <w:divBdr>
        <w:top w:val="none" w:sz="0" w:space="0" w:color="auto"/>
        <w:left w:val="none" w:sz="0" w:space="0" w:color="auto"/>
        <w:bottom w:val="none" w:sz="0" w:space="0" w:color="auto"/>
        <w:right w:val="none" w:sz="0" w:space="0" w:color="auto"/>
      </w:divBdr>
    </w:div>
    <w:div w:id="1581283981">
      <w:bodyDiv w:val="1"/>
      <w:marLeft w:val="0"/>
      <w:marRight w:val="0"/>
      <w:marTop w:val="0"/>
      <w:marBottom w:val="0"/>
      <w:divBdr>
        <w:top w:val="none" w:sz="0" w:space="0" w:color="auto"/>
        <w:left w:val="none" w:sz="0" w:space="0" w:color="auto"/>
        <w:bottom w:val="none" w:sz="0" w:space="0" w:color="auto"/>
        <w:right w:val="none" w:sz="0" w:space="0" w:color="auto"/>
      </w:divBdr>
    </w:div>
    <w:div w:id="1590506685">
      <w:bodyDiv w:val="1"/>
      <w:marLeft w:val="0"/>
      <w:marRight w:val="0"/>
      <w:marTop w:val="0"/>
      <w:marBottom w:val="0"/>
      <w:divBdr>
        <w:top w:val="none" w:sz="0" w:space="0" w:color="auto"/>
        <w:left w:val="none" w:sz="0" w:space="0" w:color="auto"/>
        <w:bottom w:val="none" w:sz="0" w:space="0" w:color="auto"/>
        <w:right w:val="none" w:sz="0" w:space="0" w:color="auto"/>
      </w:divBdr>
    </w:div>
    <w:div w:id="1594781592">
      <w:bodyDiv w:val="1"/>
      <w:marLeft w:val="0"/>
      <w:marRight w:val="0"/>
      <w:marTop w:val="0"/>
      <w:marBottom w:val="0"/>
      <w:divBdr>
        <w:top w:val="none" w:sz="0" w:space="0" w:color="auto"/>
        <w:left w:val="none" w:sz="0" w:space="0" w:color="auto"/>
        <w:bottom w:val="none" w:sz="0" w:space="0" w:color="auto"/>
        <w:right w:val="none" w:sz="0" w:space="0" w:color="auto"/>
      </w:divBdr>
    </w:div>
    <w:div w:id="1627274910">
      <w:bodyDiv w:val="1"/>
      <w:marLeft w:val="0"/>
      <w:marRight w:val="0"/>
      <w:marTop w:val="0"/>
      <w:marBottom w:val="0"/>
      <w:divBdr>
        <w:top w:val="none" w:sz="0" w:space="0" w:color="auto"/>
        <w:left w:val="none" w:sz="0" w:space="0" w:color="auto"/>
        <w:bottom w:val="none" w:sz="0" w:space="0" w:color="auto"/>
        <w:right w:val="none" w:sz="0" w:space="0" w:color="auto"/>
      </w:divBdr>
    </w:div>
    <w:div w:id="1630285199">
      <w:bodyDiv w:val="1"/>
      <w:marLeft w:val="0"/>
      <w:marRight w:val="0"/>
      <w:marTop w:val="0"/>
      <w:marBottom w:val="0"/>
      <w:divBdr>
        <w:top w:val="none" w:sz="0" w:space="0" w:color="auto"/>
        <w:left w:val="none" w:sz="0" w:space="0" w:color="auto"/>
        <w:bottom w:val="none" w:sz="0" w:space="0" w:color="auto"/>
        <w:right w:val="none" w:sz="0" w:space="0" w:color="auto"/>
      </w:divBdr>
    </w:div>
    <w:div w:id="1650161289">
      <w:bodyDiv w:val="1"/>
      <w:marLeft w:val="0"/>
      <w:marRight w:val="0"/>
      <w:marTop w:val="0"/>
      <w:marBottom w:val="0"/>
      <w:divBdr>
        <w:top w:val="none" w:sz="0" w:space="0" w:color="auto"/>
        <w:left w:val="none" w:sz="0" w:space="0" w:color="auto"/>
        <w:bottom w:val="none" w:sz="0" w:space="0" w:color="auto"/>
        <w:right w:val="none" w:sz="0" w:space="0" w:color="auto"/>
      </w:divBdr>
    </w:div>
    <w:div w:id="1713072029">
      <w:bodyDiv w:val="1"/>
      <w:marLeft w:val="0"/>
      <w:marRight w:val="0"/>
      <w:marTop w:val="0"/>
      <w:marBottom w:val="0"/>
      <w:divBdr>
        <w:top w:val="none" w:sz="0" w:space="0" w:color="auto"/>
        <w:left w:val="none" w:sz="0" w:space="0" w:color="auto"/>
        <w:bottom w:val="none" w:sz="0" w:space="0" w:color="auto"/>
        <w:right w:val="none" w:sz="0" w:space="0" w:color="auto"/>
      </w:divBdr>
    </w:div>
    <w:div w:id="1814784624">
      <w:bodyDiv w:val="1"/>
      <w:marLeft w:val="0"/>
      <w:marRight w:val="0"/>
      <w:marTop w:val="0"/>
      <w:marBottom w:val="0"/>
      <w:divBdr>
        <w:top w:val="none" w:sz="0" w:space="0" w:color="auto"/>
        <w:left w:val="none" w:sz="0" w:space="0" w:color="auto"/>
        <w:bottom w:val="none" w:sz="0" w:space="0" w:color="auto"/>
        <w:right w:val="none" w:sz="0" w:space="0" w:color="auto"/>
      </w:divBdr>
    </w:div>
    <w:div w:id="1822117004">
      <w:bodyDiv w:val="1"/>
      <w:marLeft w:val="0"/>
      <w:marRight w:val="0"/>
      <w:marTop w:val="0"/>
      <w:marBottom w:val="0"/>
      <w:divBdr>
        <w:top w:val="none" w:sz="0" w:space="0" w:color="auto"/>
        <w:left w:val="none" w:sz="0" w:space="0" w:color="auto"/>
        <w:bottom w:val="none" w:sz="0" w:space="0" w:color="auto"/>
        <w:right w:val="none" w:sz="0" w:space="0" w:color="auto"/>
      </w:divBdr>
    </w:div>
    <w:div w:id="1862744744">
      <w:bodyDiv w:val="1"/>
      <w:marLeft w:val="0"/>
      <w:marRight w:val="0"/>
      <w:marTop w:val="0"/>
      <w:marBottom w:val="0"/>
      <w:divBdr>
        <w:top w:val="none" w:sz="0" w:space="0" w:color="auto"/>
        <w:left w:val="none" w:sz="0" w:space="0" w:color="auto"/>
        <w:bottom w:val="none" w:sz="0" w:space="0" w:color="auto"/>
        <w:right w:val="none" w:sz="0" w:space="0" w:color="auto"/>
      </w:divBdr>
    </w:div>
    <w:div w:id="2060400748">
      <w:bodyDiv w:val="1"/>
      <w:marLeft w:val="0"/>
      <w:marRight w:val="0"/>
      <w:marTop w:val="0"/>
      <w:marBottom w:val="0"/>
      <w:divBdr>
        <w:top w:val="none" w:sz="0" w:space="0" w:color="auto"/>
        <w:left w:val="none" w:sz="0" w:space="0" w:color="auto"/>
        <w:bottom w:val="none" w:sz="0" w:space="0" w:color="auto"/>
        <w:right w:val="none" w:sz="0" w:space="0" w:color="auto"/>
      </w:divBdr>
    </w:div>
    <w:div w:id="2074616177">
      <w:bodyDiv w:val="1"/>
      <w:marLeft w:val="0"/>
      <w:marRight w:val="0"/>
      <w:marTop w:val="0"/>
      <w:marBottom w:val="0"/>
      <w:divBdr>
        <w:top w:val="none" w:sz="0" w:space="0" w:color="auto"/>
        <w:left w:val="none" w:sz="0" w:space="0" w:color="auto"/>
        <w:bottom w:val="none" w:sz="0" w:space="0" w:color="auto"/>
        <w:right w:val="none" w:sz="0" w:space="0" w:color="auto"/>
      </w:divBdr>
    </w:div>
    <w:div w:id="2093431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header" Target="header2.xml"/><Relationship Id="rId49" Type="http://schemas.openxmlformats.org/officeDocument/2006/relationships/footer" Target="footer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hyperlink" Target="https://en.wikipedia.org/wiki/Boundary_delimitation"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hyperlink" Target="https://en.wikipedia.org/wiki/Congressional_district" TargetMode="External"/><Relationship Id="rId15" Type="http://schemas.openxmlformats.org/officeDocument/2006/relationships/hyperlink" Target="https://en.wikipedia.org/wiki/Democratic_Party_%28United_States%29" TargetMode="External"/><Relationship Id="rId16" Type="http://schemas.openxmlformats.org/officeDocument/2006/relationships/hyperlink" Target="https://en.wikipedia.org/wiki/Republican_Party_%28United_States%29"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carlos2:_pgms:IU_MSDS:DViz:Project:docs:Sathler,%20Carlos%20Project%20Mid%20Term%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B4488E09-F31A-2043-9C8A-8133B99B7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Sathler, Carlos Project Mid Term Report.dotx</Template>
  <TotalTime>863</TotalTime>
  <Pages>37</Pages>
  <Words>5372</Words>
  <Characters>30623</Characters>
  <Application>Microsoft Macintosh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Turabian8 template</vt:lpstr>
    </vt:vector>
  </TitlesOfParts>
  <Company>SEBTS</Company>
  <LinksUpToDate>false</LinksUpToDate>
  <CharactersWithSpaces>35924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Turabian8 template</dc:title>
  <dc:creator>Carlos Sathler</dc:creator>
  <cp:lastModifiedBy>Carlos Sathler</cp:lastModifiedBy>
  <cp:revision>257</cp:revision>
  <cp:lastPrinted>2017-10-24T03:49:00Z</cp:lastPrinted>
  <dcterms:created xsi:type="dcterms:W3CDTF">2017-10-19T16:48:00Z</dcterms:created>
  <dcterms:modified xsi:type="dcterms:W3CDTF">2017-10-24T16:21:00Z</dcterms:modified>
</cp:coreProperties>
</file>